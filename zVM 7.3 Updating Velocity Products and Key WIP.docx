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773AA" w:rsidRDefault="00FD7B7E" w:rsidP="001773AA">
      <w:r w:rsidRPr="00FD7B7E">
        <w:rPr>
          <w:u w:val="single"/>
        </w:rPr>
        <w:t>U</w:t>
      </w:r>
      <w:r>
        <w:rPr>
          <w:u w:val="single"/>
        </w:rPr>
        <w:t>pdating Velocity P</w:t>
      </w:r>
      <w:r w:rsidR="001773AA" w:rsidRPr="00FD7B7E">
        <w:rPr>
          <w:u w:val="single"/>
        </w:rPr>
        <w:t>roducts</w:t>
      </w:r>
      <w:r w:rsidR="001773AA">
        <w:t xml:space="preserve"> themselves, simply download the product file from the </w:t>
      </w:r>
      <w:hyperlink r:id="rId7" w:history="1">
        <w:r w:rsidR="001773AA">
          <w:rPr>
            <w:rStyle w:val="Hyperlink"/>
          </w:rPr>
          <w:t>upload/download section of the Velocity service webpage</w:t>
        </w:r>
      </w:hyperlink>
      <w:r w:rsidR="001773AA">
        <w:t>. You will nee</w:t>
      </w:r>
      <w:r>
        <w:t>d the last version ending in 0 as well as the latest/highest version.</w:t>
      </w:r>
      <w:r>
        <w:br/>
        <w:t>For example:</w:t>
      </w:r>
      <w:r w:rsidR="001773AA">
        <w:t xml:space="preserve"> 5110 </w:t>
      </w:r>
      <w:r>
        <w:t>and</w:t>
      </w:r>
      <w:r w:rsidR="001773AA">
        <w:t xml:space="preserve"> 5111</w:t>
      </w:r>
      <w:r>
        <w:t>, rather than just 5111</w:t>
      </w:r>
      <w:r w:rsidR="001773AA">
        <w:t xml:space="preserve">. Versions ending in 0 contain the base file information whereas any other digit contains </w:t>
      </w:r>
      <w:r>
        <w:t>changes and updates to the base.</w:t>
      </w:r>
      <w:r w:rsidR="001773AA">
        <w:t xml:space="preserve"> See, “FTPing How To” instructions for detailed steps on performing file transfers with zVM.</w:t>
      </w:r>
    </w:p>
    <w:p w:rsidR="00FD7B7E" w:rsidRDefault="00FD7B7E" w:rsidP="001773AA"/>
    <w:p w:rsidR="00FD7B7E" w:rsidRPr="00C14D9E" w:rsidRDefault="00FD7B7E" w:rsidP="00FD7B7E">
      <w:pPr>
        <w:rPr>
          <w:u w:val="single"/>
        </w:rPr>
      </w:pPr>
      <w:r>
        <w:rPr>
          <w:u w:val="single"/>
        </w:rPr>
        <w:t>Color Coding Key:</w:t>
      </w:r>
    </w:p>
    <w:p w:rsidR="00FD7B7E" w:rsidRPr="00402A30" w:rsidRDefault="00FD7B7E" w:rsidP="00FD7B7E">
      <w:pPr>
        <w:pStyle w:val="ListParagraph"/>
        <w:numPr>
          <w:ilvl w:val="0"/>
          <w:numId w:val="6"/>
        </w:numPr>
      </w:pPr>
      <w:r w:rsidRPr="00402A30">
        <w:rPr>
          <w:color w:val="7030A0"/>
        </w:rPr>
        <w:t xml:space="preserve">Purple segments </w:t>
      </w:r>
      <w:r w:rsidRPr="00402A30">
        <w:t>are COMMANDS.</w:t>
      </w:r>
    </w:p>
    <w:p w:rsidR="00FD7B7E" w:rsidRPr="00402A30" w:rsidRDefault="00FD7B7E" w:rsidP="00FD7B7E">
      <w:pPr>
        <w:pStyle w:val="ListParagraph"/>
        <w:numPr>
          <w:ilvl w:val="0"/>
          <w:numId w:val="6"/>
        </w:numPr>
      </w:pPr>
      <w:r w:rsidRPr="00402A30">
        <w:rPr>
          <w:color w:val="FF0000"/>
        </w:rPr>
        <w:t xml:space="preserve">Red segments </w:t>
      </w:r>
      <w:r w:rsidRPr="00402A30">
        <w:t>are user/circumstance/device supplied values.</w:t>
      </w:r>
    </w:p>
    <w:p w:rsidR="00FD7B7E" w:rsidRPr="00C82800" w:rsidRDefault="00FD7B7E" w:rsidP="00FD7B7E">
      <w:pPr>
        <w:pStyle w:val="ListParagraph"/>
        <w:numPr>
          <w:ilvl w:val="0"/>
          <w:numId w:val="6"/>
        </w:numPr>
      </w:pPr>
      <w:r w:rsidRPr="00402A30">
        <w:rPr>
          <w:color w:val="0070C0"/>
        </w:rPr>
        <w:t xml:space="preserve">Blue segments </w:t>
      </w:r>
      <w:r w:rsidRPr="00402A30">
        <w:t>are options and operands of the command.</w:t>
      </w:r>
      <w:r>
        <w:br/>
      </w:r>
      <w:r>
        <w:rPr>
          <w:noProof/>
        </w:rPr>
        <w:drawing>
          <wp:inline distT="0" distB="0" distL="0" distR="0" wp14:anchorId="7F864832" wp14:editId="5D8C9309">
            <wp:extent cx="4728308" cy="10471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0"/>
                    <a:stretch/>
                  </pic:blipFill>
                  <pic:spPr bwMode="auto">
                    <a:xfrm>
                      <a:off x="0" y="0"/>
                      <a:ext cx="4728308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B7E" w:rsidRDefault="00FD7B7E" w:rsidP="00FD7B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</w:p>
    <w:p w:rsidR="00FD7B7E" w:rsidRDefault="00FD7B7E" w:rsidP="001773AA"/>
    <w:p w:rsidR="00FD7B7E" w:rsidRDefault="00FD7B7E" w:rsidP="001773AA"/>
    <w:p w:rsidR="00FD7B7E" w:rsidRDefault="001773AA" w:rsidP="001773AA">
      <w:pPr>
        <w:pStyle w:val="ListParagraph"/>
        <w:numPr>
          <w:ilvl w:val="0"/>
          <w:numId w:val="3"/>
        </w:numPr>
      </w:pPr>
      <w:r>
        <w:t>Once downloaded</w:t>
      </w:r>
      <w:r w:rsidR="00FD7B7E">
        <w:t>,</w:t>
      </w:r>
      <w:r>
        <w:t xml:space="preserve"> copy the file location path to the folder containing them</w:t>
      </w:r>
      <w:r w:rsidR="00FD7B7E">
        <w:t>.</w:t>
      </w:r>
    </w:p>
    <w:p w:rsidR="00FD7B7E" w:rsidRDefault="00A47C6A" w:rsidP="00A47C6A">
      <w:pPr>
        <w:pStyle w:val="ListParagraph"/>
        <w:numPr>
          <w:ilvl w:val="1"/>
          <w:numId w:val="3"/>
        </w:numPr>
      </w:pPr>
      <w:r w:rsidRPr="00A47C6A">
        <w:drawing>
          <wp:inline distT="0" distB="0" distL="0" distR="0" wp14:anchorId="3DDFFBE6" wp14:editId="77B4A442">
            <wp:extent cx="5577840" cy="299275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17" cy="29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Default="00FD7B7E" w:rsidP="001773AA">
      <w:pPr>
        <w:pStyle w:val="ListParagraph"/>
        <w:numPr>
          <w:ilvl w:val="0"/>
          <w:numId w:val="3"/>
        </w:numPr>
      </w:pPr>
      <w:r>
        <w:t>F</w:t>
      </w:r>
      <w:r w:rsidR="001773AA">
        <w:t xml:space="preserve">tp the files onto a zVM user whose mdisk can be accessed and fit the files. Follow my FTPing instructions if it’s your first time doing an FTP to or from zVM. </w:t>
      </w:r>
    </w:p>
    <w:p w:rsidR="00FD7B7E" w:rsidRPr="001743D3" w:rsidRDefault="00FD7B7E" w:rsidP="00FD7B7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 w:rsidRPr="001743D3">
        <w:rPr>
          <w:rFonts w:cstheme="minorHAnsi"/>
          <w:color w:val="F2F2F2" w:themeColor="background1" w:themeShade="F2"/>
        </w:rPr>
        <w:t>Start the FTP session with your z/VM host:</w:t>
      </w:r>
      <w:r>
        <w:rPr>
          <w:rFonts w:cstheme="minorHAnsi"/>
          <w:color w:val="F2F2F2" w:themeColor="background1" w:themeShade="F2"/>
        </w:rPr>
        <w:t xml:space="preserve"> 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7030A0"/>
        </w:rPr>
        <w:t xml:space="preserve">ftp </w:t>
      </w:r>
      <w:r w:rsidRPr="00EF2A13">
        <w:rPr>
          <w:rFonts w:cstheme="minorHAnsi"/>
          <w:i/>
          <w:color w:val="0070C0"/>
        </w:rPr>
        <w:t xml:space="preserve">options </w:t>
      </w:r>
      <w:r w:rsidRPr="00EF2A13">
        <w:rPr>
          <w:rFonts w:cstheme="minorHAnsi"/>
          <w:i/>
          <w:color w:val="FF0000"/>
        </w:rPr>
        <w:t>ipaddress</w:t>
      </w:r>
      <w:r>
        <w:rPr>
          <w:rFonts w:cstheme="minorHAnsi"/>
          <w:color w:val="F2F2F2" w:themeColor="background1" w:themeShade="F2"/>
        </w:rPr>
        <w:br/>
      </w:r>
      <w:r w:rsidRPr="00C82800">
        <w:rPr>
          <w:rFonts w:cstheme="minorHAnsi"/>
          <w:b/>
          <w:bCs/>
          <w:color w:val="7030A0"/>
        </w:rPr>
        <w:t>ftp</w:t>
      </w:r>
      <w:r>
        <w:rPr>
          <w:rFonts w:cstheme="minorHAnsi"/>
          <w:b/>
          <w:bCs/>
          <w:color w:val="F2F2F2" w:themeColor="background1" w:themeShade="F2"/>
        </w:rPr>
        <w:t xml:space="preserve"> </w:t>
      </w:r>
      <w:r w:rsidRPr="00EF2A13">
        <w:rPr>
          <w:rFonts w:cstheme="minorHAnsi"/>
          <w:b/>
          <w:bCs/>
          <w:color w:val="0070C0"/>
        </w:rPr>
        <w:t xml:space="preserve">-i </w:t>
      </w:r>
      <w:r>
        <w:rPr>
          <w:rFonts w:cstheme="minorHAnsi"/>
          <w:i/>
          <w:iCs/>
          <w:color w:val="FF0000"/>
        </w:rPr>
        <w:t>xx.x.xx.xxx</w:t>
      </w:r>
      <w:r>
        <w:rPr>
          <w:rFonts w:cstheme="minorHAnsi"/>
          <w:color w:val="F2F2F2" w:themeColor="background1" w:themeShade="F2"/>
        </w:rPr>
        <w:br/>
      </w:r>
      <w:r w:rsidRPr="007D5D07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10AAA601" wp14:editId="7DAF3313">
            <wp:extent cx="4067743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1743D3" w:rsidRDefault="00FD7B7E" w:rsidP="00A47C6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>
        <w:rPr>
          <w:rFonts w:cstheme="minorHAnsi"/>
          <w:color w:val="F2F2F2" w:themeColor="background1" w:themeShade="F2"/>
        </w:rPr>
        <w:t>Enter</w:t>
      </w:r>
      <w:r w:rsidRPr="001743D3">
        <w:rPr>
          <w:rFonts w:cstheme="minorHAnsi"/>
          <w:color w:val="F2F2F2" w:themeColor="background1" w:themeShade="F2"/>
        </w:rPr>
        <w:t xml:space="preserve"> the z/VM user ID that can access the minidisk in write mode and the password for that ID: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FF0000"/>
        </w:rPr>
        <w:t>Username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FF0000"/>
        </w:rPr>
        <w:t>JORDAN</w:t>
      </w:r>
      <w:r>
        <w:rPr>
          <w:rFonts w:cstheme="minorHAnsi"/>
          <w:color w:val="F2F2F2" w:themeColor="background1" w:themeShade="F2"/>
        </w:rPr>
        <w:br/>
      </w:r>
      <w:r w:rsidR="00A47C6A" w:rsidRPr="00A47C6A">
        <w:rPr>
          <w:rFonts w:cstheme="minorHAnsi"/>
          <w:color w:val="F2F2F2" w:themeColor="background1" w:themeShade="F2"/>
        </w:rPr>
        <w:lastRenderedPageBreak/>
        <w:drawing>
          <wp:inline distT="0" distB="0" distL="0" distR="0" wp14:anchorId="3F778CC3" wp14:editId="512FF51E">
            <wp:extent cx="6119165" cy="865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737" cy="8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b/>
          <w:bCs/>
          <w:color w:val="FF0000"/>
        </w:rPr>
        <w:t>password</w:t>
      </w:r>
      <w:r w:rsidRPr="00EF2A13">
        <w:rPr>
          <w:rFonts w:cstheme="minorHAnsi"/>
          <w:b/>
          <w:bCs/>
          <w:color w:val="FF0000"/>
        </w:rPr>
        <w:br/>
        <w:t>xxxxxxx</w:t>
      </w:r>
      <w:r>
        <w:rPr>
          <w:rFonts w:cstheme="minorHAnsi"/>
          <w:color w:val="F2F2F2" w:themeColor="background1" w:themeShade="F2"/>
        </w:rPr>
        <w:br/>
      </w:r>
      <w:r w:rsidRPr="007D5D07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7AA4F936" wp14:editId="25F98794">
            <wp:extent cx="4277322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1743D3" w:rsidRDefault="00FD7B7E" w:rsidP="00FD7B7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 w:rsidRPr="001743D3">
        <w:rPr>
          <w:rFonts w:cstheme="minorHAnsi"/>
          <w:color w:val="F2F2F2" w:themeColor="background1" w:themeShade="F2"/>
        </w:rPr>
        <w:t>Change the working directory on your z/VM host to the minidisk where you want to load the files</w:t>
      </w:r>
      <w:r>
        <w:rPr>
          <w:rFonts w:cstheme="minorHAnsi"/>
          <w:color w:val="F2F2F2" w:themeColor="background1" w:themeShade="F2"/>
        </w:rPr>
        <w:t xml:space="preserve"> </w:t>
      </w:r>
      <w:r w:rsidRPr="001743D3">
        <w:rPr>
          <w:rFonts w:cstheme="minorHAnsi"/>
          <w:color w:val="F2F2F2" w:themeColor="background1" w:themeShade="F2"/>
        </w:rPr>
        <w:t>(note that there is a period between the user ID and minidisk address):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7030A0"/>
        </w:rPr>
        <w:t xml:space="preserve">cd </w:t>
      </w:r>
      <w:r w:rsidRPr="00EF2A13">
        <w:rPr>
          <w:rFonts w:cstheme="minorHAnsi"/>
          <w:color w:val="FF0000"/>
        </w:rPr>
        <w:t>zVMdirectorypath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b/>
          <w:bCs/>
          <w:color w:val="7030A0"/>
        </w:rPr>
        <w:t xml:space="preserve">cd </w:t>
      </w:r>
      <w:r w:rsidRPr="00EF2A13">
        <w:rPr>
          <w:rFonts w:cstheme="minorHAnsi"/>
          <w:bCs/>
          <w:color w:val="FF0000"/>
        </w:rPr>
        <w:t>JORDAN.191</w:t>
      </w:r>
      <w:r>
        <w:rPr>
          <w:rFonts w:cstheme="minorHAnsi"/>
          <w:color w:val="F2F2F2" w:themeColor="background1" w:themeShade="F2"/>
        </w:rPr>
        <w:br/>
      </w:r>
      <w:r w:rsidRPr="007A53F5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70D2EF16" wp14:editId="672B1347">
            <wp:extent cx="2924583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EF2A13" w:rsidRDefault="00FD7B7E" w:rsidP="00A47C6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>
        <w:rPr>
          <w:rFonts w:cstheme="minorHAnsi"/>
          <w:color w:val="F2F2F2" w:themeColor="background1" w:themeShade="F2"/>
        </w:rPr>
        <w:t>Set the Local Directory to the Windows Desktop folder location containing the files you intend to FTP or the destination folder for the files you’re FTPing from zVM</w:t>
      </w:r>
      <w:r w:rsidRPr="001743D3">
        <w:rPr>
          <w:rFonts w:cstheme="minorHAnsi"/>
          <w:color w:val="F2F2F2" w:themeColor="background1" w:themeShade="F2"/>
        </w:rPr>
        <w:t>.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7030A0"/>
        </w:rPr>
        <w:t xml:space="preserve">lcd </w:t>
      </w:r>
      <w:r w:rsidRPr="00EF2A13">
        <w:rPr>
          <w:rFonts w:cstheme="minorHAnsi"/>
          <w:color w:val="FF0000"/>
        </w:rPr>
        <w:t>desktopfolderpath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b/>
          <w:color w:val="7030A0"/>
        </w:rPr>
        <w:t>lcd</w:t>
      </w:r>
      <w:r w:rsidRPr="00EF2A13">
        <w:rPr>
          <w:rFonts w:cstheme="minorHAnsi"/>
          <w:color w:val="7030A0"/>
        </w:rPr>
        <w:t xml:space="preserve"> </w:t>
      </w:r>
      <w:r w:rsidRPr="00EF2A13">
        <w:rPr>
          <w:rFonts w:cstheme="minorHAnsi"/>
          <w:color w:val="FF0000"/>
        </w:rPr>
        <w:t>C:\Users\P00341017\Desktop\zPROTempBox</w:t>
      </w:r>
      <w:r w:rsidRPr="00EF2A13">
        <w:rPr>
          <w:rFonts w:cstheme="minorHAnsi"/>
          <w:color w:val="F2F2F2" w:themeColor="background1" w:themeShade="F2"/>
        </w:rPr>
        <w:br/>
      </w:r>
      <w:bookmarkStart w:id="0" w:name="_GoBack"/>
      <w:r w:rsidR="00A47C6A" w:rsidRPr="00A47C6A">
        <w:rPr>
          <w:rFonts w:cstheme="minorHAnsi"/>
          <w:color w:val="F2F2F2" w:themeColor="background1" w:themeShade="F2"/>
        </w:rPr>
        <w:drawing>
          <wp:inline distT="0" distB="0" distL="0" distR="0" wp14:anchorId="0225D110" wp14:editId="5FC86DED">
            <wp:extent cx="6243523" cy="6699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757" cy="6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B7E" w:rsidRDefault="00FD7B7E" w:rsidP="00FD7B7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 w:rsidRPr="001743D3">
        <w:rPr>
          <w:rFonts w:cstheme="minorHAnsi"/>
          <w:color w:val="F2F2F2" w:themeColor="background1" w:themeShade="F2"/>
        </w:rPr>
        <w:t>Set the file transfer mode to binary and the record format and length to fixed 1028: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7030A0"/>
        </w:rPr>
        <w:t>binary</w:t>
      </w:r>
      <w:r>
        <w:rPr>
          <w:rFonts w:cstheme="minorHAnsi"/>
          <w:color w:val="F2F2F2" w:themeColor="background1" w:themeShade="F2"/>
        </w:rPr>
        <w:br/>
      </w:r>
      <w:r w:rsidRPr="007A53F5">
        <w:rPr>
          <w:rFonts w:cstheme="minorHAnsi"/>
          <w:b/>
          <w:bCs/>
          <w:color w:val="7030A0"/>
        </w:rPr>
        <w:t>binary</w:t>
      </w:r>
      <w:r>
        <w:rPr>
          <w:rFonts w:cstheme="minorHAnsi"/>
          <w:color w:val="F2F2F2" w:themeColor="background1" w:themeShade="F2"/>
        </w:rPr>
        <w:br/>
      </w:r>
      <w:r w:rsidRPr="007A53F5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0C34177D" wp14:editId="4575E0AA">
            <wp:extent cx="2676899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1743D3" w:rsidRDefault="00FD7B7E" w:rsidP="00FD7B7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>
        <w:rPr>
          <w:rFonts w:cstheme="minorHAnsi"/>
          <w:color w:val="F2F2F2" w:themeColor="background1" w:themeShade="F2"/>
        </w:rPr>
        <w:t>Set the file transfer size to 1028 bytes. (Logical Record Length, AKA Lrecl)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color w:val="7030A0"/>
        </w:rPr>
        <w:t xml:space="preserve">quote site </w:t>
      </w:r>
      <w:r w:rsidRPr="00B66E7C">
        <w:rPr>
          <w:rFonts w:cstheme="minorHAnsi"/>
          <w:color w:val="0070C0"/>
        </w:rPr>
        <w:t xml:space="preserve">fixrec </w:t>
      </w:r>
      <w:r w:rsidRPr="00EF2A13">
        <w:rPr>
          <w:rFonts w:cstheme="minorHAnsi"/>
          <w:color w:val="FF0000"/>
        </w:rPr>
        <w:t>recordlength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b/>
          <w:bCs/>
          <w:color w:val="7030A0"/>
        </w:rPr>
        <w:t xml:space="preserve">quote site </w:t>
      </w:r>
      <w:r w:rsidRPr="00B66E7C">
        <w:rPr>
          <w:rFonts w:cstheme="minorHAnsi"/>
          <w:b/>
          <w:bCs/>
          <w:color w:val="0070C0"/>
        </w:rPr>
        <w:t xml:space="preserve">fixrec </w:t>
      </w:r>
      <w:r w:rsidRPr="00EF2A13">
        <w:rPr>
          <w:rFonts w:cstheme="minorHAnsi"/>
          <w:b/>
          <w:bCs/>
          <w:color w:val="FF0000"/>
        </w:rPr>
        <w:t>1028</w:t>
      </w:r>
      <w:r>
        <w:rPr>
          <w:rFonts w:cstheme="minorHAnsi"/>
          <w:color w:val="F2F2F2" w:themeColor="background1" w:themeShade="F2"/>
        </w:rPr>
        <w:br/>
      </w:r>
      <w:r w:rsidRPr="007A53F5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5638B3D2" wp14:editId="585765DD">
            <wp:extent cx="2657846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FD7B7E" w:rsidRDefault="00FD7B7E" w:rsidP="00FD7B7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 w:rsidRPr="001743D3">
        <w:rPr>
          <w:rFonts w:cstheme="minorHAnsi"/>
          <w:color w:val="F2F2F2" w:themeColor="background1" w:themeShade="F2"/>
        </w:rPr>
        <w:t>Put the installation files on the z/VM minidisk:</w:t>
      </w:r>
      <w:r>
        <w:rPr>
          <w:rFonts w:cstheme="minorHAnsi"/>
          <w:color w:val="F2F2F2" w:themeColor="background1" w:themeShade="F2"/>
        </w:rPr>
        <w:br/>
      </w:r>
      <w:r w:rsidRPr="00EF2A13">
        <w:rPr>
          <w:rFonts w:cstheme="minorHAnsi"/>
          <w:b/>
          <w:bCs/>
          <w:color w:val="7030A0"/>
        </w:rPr>
        <w:t xml:space="preserve">mput </w:t>
      </w:r>
      <w:r w:rsidRPr="00EF2A13">
        <w:rPr>
          <w:rFonts w:cstheme="minorHAnsi"/>
          <w:bCs/>
          <w:color w:val="FF0000"/>
        </w:rPr>
        <w:t>file</w:t>
      </w:r>
      <w:r>
        <w:rPr>
          <w:rFonts w:cstheme="minorHAnsi"/>
          <w:b/>
          <w:bCs/>
          <w:color w:val="F2F2F2" w:themeColor="background1" w:themeShade="F2"/>
        </w:rPr>
        <w:br/>
      </w:r>
      <w:r w:rsidRPr="00EF2A13">
        <w:rPr>
          <w:rFonts w:cstheme="minorHAnsi"/>
          <w:b/>
          <w:bCs/>
          <w:color w:val="7030A0"/>
        </w:rPr>
        <w:t xml:space="preserve">mput </w:t>
      </w:r>
      <w:r w:rsidRPr="00EF2A13">
        <w:rPr>
          <w:rFonts w:cstheme="minorHAnsi"/>
          <w:b/>
          <w:bCs/>
          <w:color w:val="FF0000"/>
        </w:rPr>
        <w:t>*</w:t>
      </w:r>
      <w:r w:rsidRPr="00EF2A13">
        <w:rPr>
          <w:rFonts w:cstheme="minorHAnsi"/>
          <w:b/>
          <w:bCs/>
          <w:iCs/>
          <w:color w:val="FF0000"/>
        </w:rPr>
        <w:t>.PROD5</w:t>
      </w:r>
      <w:r w:rsidRPr="00EF2A13">
        <w:rPr>
          <w:rFonts w:cstheme="minorHAnsi"/>
          <w:iCs/>
          <w:color w:val="FF0000"/>
        </w:rPr>
        <w:t>*</w:t>
      </w:r>
      <w:r>
        <w:rPr>
          <w:rFonts w:cstheme="minorHAnsi"/>
          <w:color w:val="F2F2F2" w:themeColor="background1" w:themeShade="F2"/>
        </w:rPr>
        <w:br/>
      </w:r>
      <w:r w:rsidRPr="007A53F5">
        <w:rPr>
          <w:rFonts w:cstheme="minorHAnsi"/>
          <w:noProof/>
          <w:color w:val="F2F2F2" w:themeColor="background1" w:themeShade="F2"/>
        </w:rPr>
        <w:drawing>
          <wp:inline distT="0" distB="0" distL="0" distR="0" wp14:anchorId="2BEBC2AD" wp14:editId="0E983633">
            <wp:extent cx="4591691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Pr="00FD7B7E" w:rsidRDefault="00FD7B7E" w:rsidP="00FD7B7E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</w:rPr>
      </w:pPr>
      <w:r w:rsidRPr="00FD7B7E">
        <w:rPr>
          <w:rFonts w:cstheme="minorHAnsi"/>
          <w:color w:val="auto"/>
        </w:rPr>
        <w:t>All of the files in the directory that contain, “.PROD5”</w:t>
      </w:r>
      <w:r w:rsidRPr="00FD7B7E">
        <w:rPr>
          <w:rFonts w:cstheme="minorHAnsi"/>
          <w:i/>
          <w:iCs/>
          <w:color w:val="auto"/>
        </w:rPr>
        <w:t xml:space="preserve"> </w:t>
      </w:r>
      <w:r w:rsidRPr="00FD7B7E">
        <w:rPr>
          <w:rFonts w:cstheme="minorHAnsi"/>
          <w:color w:val="auto"/>
        </w:rPr>
        <w:t>will now start to transfer. This could take some time, depending on the speed of your connection.  For video walkthrough see, “zVM 7.3 FTP” within Reference Materials&gt;Examples&gt;FTP.</w:t>
      </w:r>
    </w:p>
    <w:p w:rsidR="00FD7B7E" w:rsidRDefault="001773AA" w:rsidP="001773AA">
      <w:pPr>
        <w:pStyle w:val="ListParagraph"/>
        <w:numPr>
          <w:ilvl w:val="0"/>
          <w:numId w:val="3"/>
        </w:numPr>
      </w:pPr>
      <w:r>
        <w:lastRenderedPageBreak/>
        <w:t xml:space="preserve">Log onto </w:t>
      </w:r>
      <w:r w:rsidR="009C765B">
        <w:t xml:space="preserve">the </w:t>
      </w:r>
      <w:r>
        <w:t>ZVPS</w:t>
      </w:r>
      <w:r w:rsidR="009C765B">
        <w:t xml:space="preserve"> user</w:t>
      </w:r>
      <w:r>
        <w:t xml:space="preserve"> within the system you intend to update and open the installation manager VSIMAINT by typing and submitting the command </w:t>
      </w:r>
      <w:r w:rsidRPr="00FD7B7E">
        <w:rPr>
          <w:color w:val="7030A0"/>
        </w:rPr>
        <w:t>VSIMAINT</w:t>
      </w:r>
      <w:r>
        <w:t>.</w:t>
      </w:r>
      <w:r w:rsidR="009C765B">
        <w:br/>
      </w:r>
      <w:r w:rsidR="009C765B">
        <w:rPr>
          <w:noProof/>
        </w:rPr>
        <w:drawing>
          <wp:inline distT="0" distB="0" distL="0" distR="0" wp14:anchorId="6A4E580D" wp14:editId="37132C15">
            <wp:extent cx="23622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Default="001773AA" w:rsidP="001773AA">
      <w:pPr>
        <w:pStyle w:val="ListParagraph"/>
        <w:numPr>
          <w:ilvl w:val="0"/>
          <w:numId w:val="3"/>
        </w:numPr>
      </w:pPr>
      <w:r>
        <w:t xml:space="preserve">Link to the user holding the version files within zVM. (ex. </w:t>
      </w:r>
      <w:r w:rsidRPr="00FD7B7E">
        <w:rPr>
          <w:color w:val="7030A0"/>
        </w:rPr>
        <w:t xml:space="preserve">VMLINK </w:t>
      </w:r>
      <w:r w:rsidRPr="00FD7B7E">
        <w:rPr>
          <w:color w:val="FF0000"/>
        </w:rPr>
        <w:t>JORDAN 191</w:t>
      </w:r>
      <w:r>
        <w:t>)</w:t>
      </w:r>
    </w:p>
    <w:p w:rsidR="009C765B" w:rsidRDefault="009C765B" w:rsidP="009C765B">
      <w:pPr>
        <w:pStyle w:val="ListParagraph"/>
        <w:numPr>
          <w:ilvl w:val="1"/>
          <w:numId w:val="3"/>
        </w:numPr>
      </w:pPr>
      <w:r>
        <w:t>Link to the user containing the update files.</w:t>
      </w:r>
      <w:r>
        <w:br/>
        <w:t>VMLINK User Mdisk</w:t>
      </w:r>
      <w:r>
        <w:br/>
        <w:t>VMLINK JORDAN 191</w:t>
      </w:r>
      <w:r>
        <w:br/>
      </w:r>
      <w:r>
        <w:rPr>
          <w:noProof/>
        </w:rPr>
        <w:drawing>
          <wp:inline distT="0" distB="0" distL="0" distR="0" wp14:anchorId="79A010B3" wp14:editId="02186DAF">
            <wp:extent cx="4353169" cy="4183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374" cy="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Default="003804D6" w:rsidP="001773AA">
      <w:pPr>
        <w:pStyle w:val="ListParagraph"/>
        <w:numPr>
          <w:ilvl w:val="0"/>
          <w:numId w:val="3"/>
        </w:numPr>
      </w:pPr>
      <w:r>
        <w:t>Copy the files to ZVPS’s A disk, perform this step however many times necessary replacing the filename, type and mode as appropriate.</w:t>
      </w:r>
      <w:r>
        <w:br/>
      </w:r>
      <w:r w:rsidR="001773AA">
        <w:t xml:space="preserve"> (ex. </w:t>
      </w:r>
      <w:r w:rsidR="001773AA" w:rsidRPr="00FD7B7E">
        <w:rPr>
          <w:color w:val="7030A0"/>
        </w:rPr>
        <w:t xml:space="preserve">Copyfile </w:t>
      </w:r>
      <w:r w:rsidR="001773AA" w:rsidRPr="00FD7B7E">
        <w:rPr>
          <w:color w:val="FF0000"/>
        </w:rPr>
        <w:t>zvws PROD5108 z</w:t>
      </w:r>
      <w:r w:rsidR="001773AA">
        <w:t xml:space="preserve"> </w:t>
      </w:r>
      <w:r w:rsidR="001773AA" w:rsidRPr="00FD7B7E">
        <w:rPr>
          <w:color w:val="0070C0"/>
        </w:rPr>
        <w:t xml:space="preserve">= = </w:t>
      </w:r>
      <w:r w:rsidR="001773AA" w:rsidRPr="00FD7B7E">
        <w:rPr>
          <w:color w:val="FF0000"/>
        </w:rPr>
        <w:t>a</w:t>
      </w:r>
      <w:r w:rsidR="001773AA">
        <w:t>)</w:t>
      </w:r>
    </w:p>
    <w:p w:rsidR="003804D6" w:rsidRDefault="003804D6" w:rsidP="003804D6">
      <w:pPr>
        <w:pStyle w:val="ListParagraph"/>
        <w:numPr>
          <w:ilvl w:val="1"/>
          <w:numId w:val="3"/>
        </w:numPr>
      </w:pPr>
      <w:r>
        <w:t>Copy the files.</w:t>
      </w:r>
      <w:r>
        <w:br/>
        <w:t>Copyfile filename filetype filemode newFN newFT newFM</w:t>
      </w:r>
      <w:r>
        <w:br/>
        <w:t>Copyfile syn synonym z = = a</w:t>
      </w:r>
      <w:r>
        <w:br/>
      </w:r>
      <w:r>
        <w:rPr>
          <w:noProof/>
        </w:rPr>
        <w:drawing>
          <wp:inline distT="0" distB="0" distL="0" distR="0" wp14:anchorId="00713B81" wp14:editId="6526204E">
            <wp:extent cx="423862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Default="001773AA" w:rsidP="001773AA">
      <w:pPr>
        <w:pStyle w:val="ListParagraph"/>
        <w:numPr>
          <w:ilvl w:val="0"/>
          <w:numId w:val="3"/>
        </w:numPr>
      </w:pPr>
      <w:r>
        <w:t>Open VSIMAINT from ZVPS and select the product you’re updating by tabbing or using the cursor to click on the new product’s version number (which should display as white.)</w:t>
      </w:r>
      <w:r w:rsidR="000978BB">
        <w:br/>
      </w:r>
      <w:r w:rsidR="000978BB">
        <w:rPr>
          <w:noProof/>
        </w:rPr>
        <w:drawing>
          <wp:inline distT="0" distB="0" distL="0" distR="0" wp14:anchorId="5EFE38E8" wp14:editId="4F93E98B">
            <wp:extent cx="3483394" cy="20476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880" cy="20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E" w:rsidRDefault="001773AA" w:rsidP="001773AA">
      <w:pPr>
        <w:pStyle w:val="ListParagraph"/>
        <w:numPr>
          <w:ilvl w:val="1"/>
          <w:numId w:val="3"/>
        </w:numPr>
      </w:pPr>
      <w:r>
        <w:t>Once in the new menu the installation o</w:t>
      </w:r>
      <w:r w:rsidR="000978BB">
        <w:t>ption should by default be what is</w:t>
      </w:r>
      <w:r>
        <w:t xml:space="preserve"> selected but if not select the Installation line </w:t>
      </w:r>
      <w:r w:rsidR="000978BB">
        <w:t>by moving the cursor over it and clicking or navigating with arrow keys etc. T</w:t>
      </w:r>
      <w:r>
        <w:t xml:space="preserve">o </w:t>
      </w:r>
      <w:r w:rsidR="000978BB">
        <w:t>begin the install</w:t>
      </w:r>
      <w:r>
        <w:t xml:space="preserve"> press F2 as sho</w:t>
      </w:r>
      <w:r w:rsidR="000978BB">
        <w:t>wn at the bottom of the screen.</w:t>
      </w:r>
      <w:r w:rsidR="000978BB">
        <w:br/>
      </w:r>
      <w:r w:rsidR="000978BB">
        <w:rPr>
          <w:noProof/>
        </w:rPr>
        <w:lastRenderedPageBreak/>
        <w:drawing>
          <wp:inline distT="0" distB="0" distL="0" distR="0" wp14:anchorId="70220AC4" wp14:editId="217A8B14">
            <wp:extent cx="5095631" cy="243127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5580" cy="24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BB">
        <w:br/>
      </w:r>
      <w:r w:rsidR="000978BB">
        <w:rPr>
          <w:noProof/>
        </w:rPr>
        <w:drawing>
          <wp:inline distT="0" distB="0" distL="0" distR="0" wp14:anchorId="70484C58" wp14:editId="6C5EAC7C">
            <wp:extent cx="5767754" cy="29781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9988" cy="2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AA" w:rsidRDefault="001773AA" w:rsidP="001773AA">
      <w:pPr>
        <w:pStyle w:val="ListParagraph"/>
        <w:numPr>
          <w:ilvl w:val="0"/>
          <w:numId w:val="3"/>
        </w:numPr>
      </w:pPr>
      <w:r>
        <w:t xml:space="preserve">Once the update has taken place and the correct version is shown as the current, if the version number is red restart </w:t>
      </w:r>
      <w:r w:rsidR="000978BB">
        <w:t xml:space="preserve">the velocity suit </w:t>
      </w:r>
      <w:r>
        <w:t xml:space="preserve">zvws with the </w:t>
      </w:r>
      <w:r w:rsidRPr="00FD7B7E">
        <w:rPr>
          <w:color w:val="7030A0"/>
        </w:rPr>
        <w:t xml:space="preserve">VSIMAINT </w:t>
      </w:r>
      <w:r w:rsidRPr="00FD7B7E">
        <w:rPr>
          <w:color w:val="0070C0"/>
        </w:rPr>
        <w:t xml:space="preserve">RESTART </w:t>
      </w:r>
      <w:r w:rsidRPr="00FD7B7E">
        <w:rPr>
          <w:color w:val="FF0000"/>
        </w:rPr>
        <w:t xml:space="preserve">ZVWS </w:t>
      </w:r>
      <w:r>
        <w:t>command.</w:t>
      </w:r>
      <w:r w:rsidR="000978BB">
        <w:t xml:space="preserve"> Output ideally will look something akin to the following, emphasis on receiving the last three white output lines:</w:t>
      </w:r>
      <w:r w:rsidR="000978BB">
        <w:br/>
      </w:r>
      <w:r w:rsidR="000978BB">
        <w:rPr>
          <w:noProof/>
        </w:rPr>
        <w:drawing>
          <wp:inline distT="0" distB="0" distL="0" distR="0" wp14:anchorId="543CDB41" wp14:editId="32DA21E3">
            <wp:extent cx="6858000" cy="2974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C765B">
        <w:rPr>
          <w:noProof/>
        </w:rPr>
        <w:br/>
      </w:r>
      <w:r w:rsidR="009C765B" w:rsidRPr="00FD7B7E">
        <w:rPr>
          <w:u w:val="single"/>
        </w:rPr>
        <w:t>Updating the Velocity Key</w:t>
      </w:r>
      <w:r w:rsidR="009C765B">
        <w:t xml:space="preserve"> simply copy/paste the new key over the old as instructed via the yellow text in the VSIMAINT panel next to the key. PFKey 5 (F5) will apply the overwritten key and request a file be read for the expiration date. The key will take a few minutes to update the expiration time and should display a message saying </w:t>
      </w:r>
      <w:r w:rsidR="009C765B">
        <w:lastRenderedPageBreak/>
        <w:t>as much if the date is not available immediately after input.</w:t>
      </w:r>
      <w:r w:rsidR="009C765B">
        <w:rPr>
          <w:noProof/>
        </w:rPr>
        <w:br/>
      </w:r>
      <w:r>
        <w:rPr>
          <w:noProof/>
        </w:rPr>
        <w:drawing>
          <wp:inline distT="0" distB="0" distL="0" distR="0">
            <wp:extent cx="6798773" cy="4572000"/>
            <wp:effectExtent l="0" t="0" r="2540" b="0"/>
            <wp:docPr id="1" name="Picture 1" descr="cid:image001.png@01DA6325.5E6DB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A6325.5E6DB9C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31" cy="45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B4" w:rsidRPr="00D542B2" w:rsidRDefault="002377B4" w:rsidP="005A31BD">
      <w:pPr>
        <w:rPr>
          <w:color w:val="A6A6A6" w:themeColor="background1" w:themeShade="A6"/>
        </w:rPr>
      </w:pPr>
    </w:p>
    <w:sectPr w:rsidR="002377B4" w:rsidRPr="00D542B2" w:rsidSect="00277A9F">
      <w:footerReference w:type="default" r:id="rId27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90D" w:rsidRDefault="002D290D" w:rsidP="00277A9F">
      <w:r>
        <w:separator/>
      </w:r>
    </w:p>
  </w:endnote>
  <w:endnote w:type="continuationSeparator" w:id="0">
    <w:p w:rsidR="002D290D" w:rsidRDefault="002D290D" w:rsidP="0027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A9F" w:rsidRDefault="00277A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C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7A9F" w:rsidRDefault="00277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90D" w:rsidRDefault="002D290D" w:rsidP="00277A9F">
      <w:r>
        <w:separator/>
      </w:r>
    </w:p>
  </w:footnote>
  <w:footnote w:type="continuationSeparator" w:id="0">
    <w:p w:rsidR="002D290D" w:rsidRDefault="002D290D" w:rsidP="00277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3696"/>
    <w:multiLevelType w:val="hybridMultilevel"/>
    <w:tmpl w:val="D528E3E0"/>
    <w:lvl w:ilvl="0" w:tplc="1DD6F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60B67"/>
    <w:multiLevelType w:val="hybridMultilevel"/>
    <w:tmpl w:val="0BCCDD68"/>
    <w:lvl w:ilvl="0" w:tplc="7806E53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878"/>
    <w:multiLevelType w:val="hybridMultilevel"/>
    <w:tmpl w:val="D2189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A023E"/>
    <w:multiLevelType w:val="hybridMultilevel"/>
    <w:tmpl w:val="65D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A1A99"/>
    <w:multiLevelType w:val="hybridMultilevel"/>
    <w:tmpl w:val="DD9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57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1"/>
    <w:rsid w:val="000710F1"/>
    <w:rsid w:val="000978BB"/>
    <w:rsid w:val="00110732"/>
    <w:rsid w:val="00133CBE"/>
    <w:rsid w:val="001773AA"/>
    <w:rsid w:val="00190830"/>
    <w:rsid w:val="001F08DB"/>
    <w:rsid w:val="002377B4"/>
    <w:rsid w:val="00260BCE"/>
    <w:rsid w:val="00277A9F"/>
    <w:rsid w:val="002D290D"/>
    <w:rsid w:val="00352B9F"/>
    <w:rsid w:val="003804D6"/>
    <w:rsid w:val="003E5DB6"/>
    <w:rsid w:val="003F018D"/>
    <w:rsid w:val="004D2DB7"/>
    <w:rsid w:val="00510327"/>
    <w:rsid w:val="0055664E"/>
    <w:rsid w:val="005A31BD"/>
    <w:rsid w:val="005C6C67"/>
    <w:rsid w:val="005E236F"/>
    <w:rsid w:val="005E3A10"/>
    <w:rsid w:val="006029A1"/>
    <w:rsid w:val="00653F87"/>
    <w:rsid w:val="006F2285"/>
    <w:rsid w:val="00703C62"/>
    <w:rsid w:val="0078515F"/>
    <w:rsid w:val="007A7001"/>
    <w:rsid w:val="00801A1B"/>
    <w:rsid w:val="00815637"/>
    <w:rsid w:val="008828C6"/>
    <w:rsid w:val="00890018"/>
    <w:rsid w:val="008A60D8"/>
    <w:rsid w:val="00924B69"/>
    <w:rsid w:val="009B3A0A"/>
    <w:rsid w:val="009C765B"/>
    <w:rsid w:val="009D2B8C"/>
    <w:rsid w:val="009E30B1"/>
    <w:rsid w:val="00A265D9"/>
    <w:rsid w:val="00A47C6A"/>
    <w:rsid w:val="00A7297D"/>
    <w:rsid w:val="00B13F79"/>
    <w:rsid w:val="00BD370A"/>
    <w:rsid w:val="00BD4FC8"/>
    <w:rsid w:val="00C75965"/>
    <w:rsid w:val="00C80954"/>
    <w:rsid w:val="00C9650E"/>
    <w:rsid w:val="00C97D2A"/>
    <w:rsid w:val="00D542B2"/>
    <w:rsid w:val="00E624BD"/>
    <w:rsid w:val="00EA1E07"/>
    <w:rsid w:val="00EF6381"/>
    <w:rsid w:val="00FC0A06"/>
    <w:rsid w:val="00FD7B7E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2F4D4-F0EE-45E8-B007-0E3FD10F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B"/>
    <w:pPr>
      <w:spacing w:after="160" w:line="259" w:lineRule="auto"/>
      <w:ind w:left="720"/>
      <w:contextualSpacing/>
    </w:pPr>
    <w:rPr>
      <w:rFonts w:asciiTheme="minorHAnsi" w:hAnsiTheme="minorHAnsi" w:cstheme="minorBidi"/>
      <w:color w:val="FFFFFF" w:themeColor="background1"/>
    </w:rPr>
  </w:style>
  <w:style w:type="table" w:styleId="TableGrid">
    <w:name w:val="Table Grid"/>
    <w:basedOn w:val="TableNormal"/>
    <w:uiPriority w:val="39"/>
    <w:rsid w:val="003F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A9F"/>
    <w:pPr>
      <w:tabs>
        <w:tab w:val="center" w:pos="4680"/>
        <w:tab w:val="right" w:pos="9360"/>
      </w:tabs>
    </w:pPr>
    <w:rPr>
      <w:rFonts w:asciiTheme="minorHAnsi" w:hAnsiTheme="minorHAnsi" w:cstheme="minorBid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277A9F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277A9F"/>
    <w:pPr>
      <w:tabs>
        <w:tab w:val="center" w:pos="4680"/>
        <w:tab w:val="right" w:pos="9360"/>
      </w:tabs>
    </w:pPr>
    <w:rPr>
      <w:rFonts w:asciiTheme="minorHAnsi" w:hAnsiTheme="minorHAnsi" w:cstheme="minorBid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277A9F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277A9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773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cid:image001.png@01DA6325.5E6DB9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velocitysoftware.com/customer/ftpv4.cg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341017\Documents\JA%20Filez\Reference%20Materials\Misc\JA%20Word%20Defaul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 Word Default</Template>
  <TotalTime>52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5</cp:revision>
  <dcterms:created xsi:type="dcterms:W3CDTF">2024-02-27T18:16:00Z</dcterms:created>
  <dcterms:modified xsi:type="dcterms:W3CDTF">2024-06-27T13:41:00Z</dcterms:modified>
</cp:coreProperties>
</file>