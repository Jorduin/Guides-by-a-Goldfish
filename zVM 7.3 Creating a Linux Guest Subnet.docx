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E1F79" w:rsidRPr="00402A30" w:rsidRDefault="002746DF" w:rsidP="002746DF">
      <w:r w:rsidRPr="002746DF">
        <w:rPr>
          <w:noProof/>
        </w:rPr>
        <w:drawing>
          <wp:inline distT="0" distB="0" distL="0" distR="0">
            <wp:extent cx="6858000" cy="3449432"/>
            <wp:effectExtent l="0" t="0" r="0" b="0"/>
            <wp:docPr id="27" name="Picture 27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D9E">
        <w:br/>
      </w:r>
    </w:p>
    <w:p w:rsidR="006E1F79" w:rsidRPr="00402A30" w:rsidRDefault="006E1F79" w:rsidP="00C14D9E">
      <w:pPr>
        <w:rPr>
          <w:u w:val="single"/>
        </w:rPr>
      </w:pPr>
      <w:r w:rsidRPr="00402A30">
        <w:rPr>
          <w:u w:val="single"/>
        </w:rPr>
        <w:t>Task Overview</w:t>
      </w:r>
      <w:r w:rsidR="00C14D9E">
        <w:rPr>
          <w:u w:val="single"/>
        </w:rPr>
        <w:t>:</w:t>
      </w:r>
    </w:p>
    <w:p w:rsidR="006E1F79" w:rsidRPr="00402A30" w:rsidRDefault="00981672" w:rsidP="006E1F79">
      <w:pPr>
        <w:pStyle w:val="ListParagraph"/>
        <w:numPr>
          <w:ilvl w:val="0"/>
          <w:numId w:val="3"/>
        </w:numPr>
      </w:pPr>
      <w:r>
        <w:t>Establish access to relevant Minidisks for file editing</w:t>
      </w:r>
      <w:r w:rsidR="006E1F79" w:rsidRPr="00402A30">
        <w:t>.</w:t>
      </w:r>
    </w:p>
    <w:p w:rsidR="006E1F79" w:rsidRPr="00402A30" w:rsidRDefault="00981672" w:rsidP="006E1F79">
      <w:pPr>
        <w:pStyle w:val="ListParagraph"/>
        <w:numPr>
          <w:ilvl w:val="0"/>
          <w:numId w:val="3"/>
        </w:numPr>
      </w:pPr>
      <w:r>
        <w:t>Edit relevant files to provide connectivity parameters</w:t>
      </w:r>
      <w:r w:rsidR="005F7AFD">
        <w:t>.</w:t>
      </w:r>
    </w:p>
    <w:p w:rsidR="006E1F79" w:rsidRPr="00402A30" w:rsidRDefault="00981672" w:rsidP="00981672">
      <w:pPr>
        <w:pStyle w:val="ListParagraph"/>
        <w:numPr>
          <w:ilvl w:val="0"/>
          <w:numId w:val="3"/>
        </w:numPr>
      </w:pPr>
      <w:r>
        <w:t>Relog TCPIP user to apply changes to production</w:t>
      </w:r>
      <w:r w:rsidR="006E1F79" w:rsidRPr="00402A30">
        <w:t>.</w:t>
      </w:r>
      <w:r w:rsidR="00C14D9E">
        <w:br/>
      </w:r>
    </w:p>
    <w:p w:rsidR="00206495" w:rsidRPr="005F7AFD" w:rsidRDefault="006E1F79" w:rsidP="005F7AFD">
      <w:pPr>
        <w:jc w:val="center"/>
        <w:rPr>
          <w:u w:val="single"/>
        </w:rPr>
      </w:pPr>
      <w:r w:rsidRPr="00402A30">
        <w:rPr>
          <w:u w:val="single"/>
        </w:rPr>
        <w:t>Detailed Steps</w:t>
      </w:r>
      <w:r w:rsidR="00C14D9E">
        <w:rPr>
          <w:u w:val="single"/>
        </w:rPr>
        <w:t>:</w:t>
      </w:r>
      <w:r w:rsidR="00B94FA2" w:rsidRPr="00402A30">
        <w:br/>
      </w:r>
    </w:p>
    <w:p w:rsidR="00B94FA2" w:rsidRPr="00402A30" w:rsidRDefault="005F7AFD" w:rsidP="00B94FA2">
      <w:pPr>
        <w:pStyle w:val="ListParagraph"/>
        <w:numPr>
          <w:ilvl w:val="0"/>
          <w:numId w:val="4"/>
        </w:numPr>
        <w:rPr>
          <w:u w:val="single"/>
        </w:rPr>
      </w:pPr>
      <w:r>
        <w:t>Obtain access to MDISKs to edi</w:t>
      </w:r>
      <w:r w:rsidR="001D1426">
        <w:t>t relevant files; System Config on PMAINT CF0 and SYSTEM DTCPARMS +</w:t>
      </w:r>
      <w:r>
        <w:t xml:space="preserve"> TCPIP PROFILE on </w:t>
      </w:r>
      <w:r w:rsidR="003A18AB">
        <w:t>TCPMAINT 198</w:t>
      </w:r>
      <w:r>
        <w:t>.</w:t>
      </w:r>
    </w:p>
    <w:p w:rsidR="00206495" w:rsidRPr="005F7AFD" w:rsidRDefault="00B94FA2" w:rsidP="00206495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 xml:space="preserve">VMLINK </w:t>
      </w:r>
      <w:r w:rsidRPr="00402A30">
        <w:rPr>
          <w:color w:val="FF0000"/>
        </w:rPr>
        <w:t xml:space="preserve">ownerid vdev </w:t>
      </w:r>
      <w:r w:rsidRPr="00402A30">
        <w:rPr>
          <w:color w:val="0070C0"/>
        </w:rPr>
        <w:t>(options</w:t>
      </w:r>
      <w:r w:rsidRPr="00402A30">
        <w:br/>
      </w:r>
      <w:r w:rsidR="00402A30" w:rsidRPr="00402A30">
        <w:rPr>
          <w:color w:val="7030A0"/>
        </w:rPr>
        <w:t>Vmlink</w:t>
      </w:r>
      <w:r w:rsidRPr="00402A30">
        <w:rPr>
          <w:color w:val="7030A0"/>
        </w:rPr>
        <w:t xml:space="preserve"> </w:t>
      </w:r>
      <w:r w:rsidRPr="00402A30">
        <w:rPr>
          <w:color w:val="FF0000"/>
        </w:rPr>
        <w:t xml:space="preserve">PMAINT CF0 </w:t>
      </w:r>
      <w:r w:rsidRPr="00402A30">
        <w:rPr>
          <w:color w:val="0070C0"/>
        </w:rPr>
        <w:t>(Write</w:t>
      </w:r>
      <w:r w:rsidRPr="00402A30">
        <w:br/>
      </w:r>
      <w:r w:rsidRPr="00402A30">
        <w:rPr>
          <w:noProof/>
          <w:u w:val="single"/>
        </w:rPr>
        <w:drawing>
          <wp:inline distT="0" distB="0" distL="0" distR="0" wp14:anchorId="6A478314" wp14:editId="1ED0E70B">
            <wp:extent cx="5401310" cy="57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506" cy="5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FD" w:rsidRPr="005F7AFD" w:rsidRDefault="005F7AFD" w:rsidP="005F7AFD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t xml:space="preserve">VMLINK </w:t>
      </w:r>
      <w:r w:rsidRPr="00402A30">
        <w:rPr>
          <w:color w:val="FF0000"/>
        </w:rPr>
        <w:t xml:space="preserve">ownerid vdev </w:t>
      </w:r>
      <w:r w:rsidRPr="00402A30">
        <w:rPr>
          <w:color w:val="0070C0"/>
        </w:rPr>
        <w:t>(options</w:t>
      </w:r>
      <w:r w:rsidRPr="00402A30">
        <w:br/>
      </w:r>
      <w:r w:rsidRPr="00402A30">
        <w:rPr>
          <w:color w:val="7030A0"/>
        </w:rPr>
        <w:t xml:space="preserve">Vmlink </w:t>
      </w:r>
      <w:r>
        <w:rPr>
          <w:color w:val="FF0000"/>
        </w:rPr>
        <w:t>TCPMAINT</w:t>
      </w:r>
      <w:r w:rsidRPr="00402A30">
        <w:rPr>
          <w:color w:val="FF0000"/>
        </w:rPr>
        <w:t xml:space="preserve"> </w:t>
      </w:r>
      <w:r>
        <w:rPr>
          <w:color w:val="FF0000"/>
        </w:rPr>
        <w:t>198</w:t>
      </w:r>
      <w:r w:rsidRPr="00402A30">
        <w:rPr>
          <w:color w:val="FF0000"/>
        </w:rPr>
        <w:t xml:space="preserve"> </w:t>
      </w:r>
      <w:r w:rsidRPr="00402A30">
        <w:rPr>
          <w:color w:val="0070C0"/>
        </w:rPr>
        <w:t>(Write</w:t>
      </w:r>
      <w:r>
        <w:rPr>
          <w:color w:val="0070C0"/>
        </w:rPr>
        <w:br/>
      </w:r>
      <w:r>
        <w:rPr>
          <w:noProof/>
        </w:rPr>
        <w:drawing>
          <wp:inline distT="0" distB="0" distL="0" distR="0" wp14:anchorId="3BB421EC" wp14:editId="42CB5E74">
            <wp:extent cx="5314461" cy="4846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87" cy="5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2" w:rsidRPr="005F7AFD" w:rsidRDefault="005F7AFD" w:rsidP="005F7AFD">
      <w:pPr>
        <w:pStyle w:val="ListParagraph"/>
        <w:numPr>
          <w:ilvl w:val="0"/>
          <w:numId w:val="4"/>
        </w:numPr>
        <w:rPr>
          <w:u w:val="single"/>
        </w:rPr>
      </w:pPr>
      <w:r w:rsidRPr="00402A30">
        <w:t>Edit the System Configuration file on PMAINT CF0 to include the virtual switch information</w:t>
      </w:r>
      <w:r w:rsidR="00A74D7E">
        <w:t xml:space="preserve"> and establish the type of connection</w:t>
      </w:r>
      <w:r w:rsidRPr="00402A30">
        <w:t>.</w:t>
      </w:r>
      <w:r>
        <w:t xml:space="preserve"> </w:t>
      </w:r>
      <w:r>
        <w:rPr>
          <w:color w:val="7030A0"/>
        </w:rPr>
        <w:br/>
      </w:r>
      <w:r w:rsidR="00B94FA2" w:rsidRPr="005F7AFD">
        <w:rPr>
          <w:color w:val="7030A0"/>
        </w:rPr>
        <w:t xml:space="preserve">Xedit </w:t>
      </w:r>
      <w:r w:rsidR="00B94FA2" w:rsidRPr="005F7AFD">
        <w:rPr>
          <w:color w:val="FF0000"/>
        </w:rPr>
        <w:t>filename filetype filemode</w:t>
      </w:r>
      <w:r w:rsidR="00B94FA2" w:rsidRPr="00402A30">
        <w:br/>
      </w:r>
      <w:r w:rsidR="00B94FA2" w:rsidRPr="005F7AFD">
        <w:rPr>
          <w:color w:val="7030A0"/>
        </w:rPr>
        <w:t xml:space="preserve">Xedit </w:t>
      </w:r>
      <w:r w:rsidR="00B94FA2" w:rsidRPr="005F7AFD">
        <w:rPr>
          <w:color w:val="FF0000"/>
        </w:rPr>
        <w:t>System Config z</w:t>
      </w:r>
      <w:r w:rsidR="00B94FA2" w:rsidRPr="00402A30">
        <w:br/>
      </w:r>
      <w:r w:rsidR="00B94FA2" w:rsidRPr="00402A30">
        <w:rPr>
          <w:noProof/>
          <w:u w:val="single"/>
        </w:rPr>
        <w:drawing>
          <wp:inline distT="0" distB="0" distL="0" distR="0" wp14:anchorId="568E8B0B" wp14:editId="1E4E04E2">
            <wp:extent cx="1781907" cy="22178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306" cy="2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A2" w:rsidRPr="00402A30" w:rsidRDefault="00B94FA2" w:rsidP="00B94FA2">
      <w:pPr>
        <w:pStyle w:val="ListParagraph"/>
        <w:numPr>
          <w:ilvl w:val="1"/>
          <w:numId w:val="4"/>
        </w:numPr>
        <w:rPr>
          <w:u w:val="single"/>
        </w:rPr>
      </w:pPr>
      <w:r w:rsidRPr="00402A30">
        <w:rPr>
          <w:color w:val="7030A0"/>
        </w:rPr>
        <w:lastRenderedPageBreak/>
        <w:t>/</w:t>
      </w:r>
      <w:r w:rsidRPr="00402A30">
        <w:rPr>
          <w:color w:val="FF0000"/>
        </w:rPr>
        <w:t>Searchterm</w:t>
      </w:r>
      <w:r w:rsidRPr="00402A30">
        <w:br/>
      </w:r>
      <w:r w:rsidRPr="00402A30">
        <w:rPr>
          <w:color w:val="7030A0"/>
        </w:rPr>
        <w:t>/</w:t>
      </w:r>
      <w:r w:rsidRPr="00402A30">
        <w:rPr>
          <w:color w:val="FF0000"/>
        </w:rPr>
        <w:t>System_Alias</w:t>
      </w:r>
      <w:r w:rsidRPr="00402A30">
        <w:br/>
      </w:r>
      <w:r w:rsidRPr="00402A30">
        <w:rPr>
          <w:noProof/>
          <w:u w:val="single"/>
        </w:rPr>
        <w:drawing>
          <wp:inline distT="0" distB="0" distL="0" distR="0" wp14:anchorId="56FB801C" wp14:editId="72146571">
            <wp:extent cx="2540000" cy="445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489" cy="45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28" w:rsidRPr="00402A30" w:rsidRDefault="007A4128" w:rsidP="007A4128">
      <w:pPr>
        <w:pStyle w:val="ListParagraph"/>
        <w:numPr>
          <w:ilvl w:val="2"/>
          <w:numId w:val="4"/>
        </w:numPr>
        <w:rPr>
          <w:u w:val="single"/>
        </w:rPr>
      </w:pPr>
      <w:r w:rsidRPr="00402A30">
        <w:t>Navigate through xedit with UP/</w:t>
      </w:r>
      <w:proofErr w:type="gramStart"/>
      <w:r w:rsidRPr="00402A30">
        <w:t>Down</w:t>
      </w:r>
      <w:proofErr w:type="gramEnd"/>
      <w:r w:rsidRPr="00402A30">
        <w:t xml:space="preserve"> and # of lines. Alternatively use F7 and F8.</w:t>
      </w:r>
    </w:p>
    <w:p w:rsidR="007A4128" w:rsidRPr="00402A30" w:rsidRDefault="007A4128" w:rsidP="007A4128">
      <w:pPr>
        <w:pStyle w:val="ListParagraph"/>
        <w:ind w:left="2160"/>
      </w:pPr>
      <w:r w:rsidRPr="00402A30">
        <w:rPr>
          <w:color w:val="7030A0"/>
        </w:rPr>
        <w:t>UP</w:t>
      </w:r>
      <w:r w:rsidRPr="00402A30">
        <w:rPr>
          <w:color w:val="FF0000"/>
        </w:rPr>
        <w:t xml:space="preserve"> #</w:t>
      </w:r>
      <w:r w:rsidRPr="00402A30">
        <w:br/>
      </w:r>
      <w:r w:rsidRPr="00402A30">
        <w:rPr>
          <w:color w:val="7030A0"/>
        </w:rPr>
        <w:t xml:space="preserve">UP </w:t>
      </w:r>
      <w:r w:rsidRPr="00402A30">
        <w:rPr>
          <w:color w:val="FF0000"/>
        </w:rPr>
        <w:t>10</w:t>
      </w:r>
    </w:p>
    <w:p w:rsidR="007A4128" w:rsidRDefault="007A4128" w:rsidP="007A4128">
      <w:pPr>
        <w:pStyle w:val="ListParagraph"/>
        <w:numPr>
          <w:ilvl w:val="2"/>
          <w:numId w:val="4"/>
        </w:numPr>
      </w:pPr>
      <w:r w:rsidRPr="00402A30">
        <w:t>Add lines as needed by typing</w:t>
      </w:r>
      <w:r w:rsidRPr="00402A30">
        <w:rPr>
          <w:color w:val="0070C0"/>
        </w:rPr>
        <w:t xml:space="preserve"> A</w:t>
      </w:r>
      <w:r w:rsidRPr="00402A30">
        <w:rPr>
          <w:color w:val="FF0000"/>
        </w:rPr>
        <w:t>#</w:t>
      </w:r>
      <w:r w:rsidRPr="00402A30">
        <w:t xml:space="preserve"> where A stands for add and # will be the number of lines to add. This can be submit from the command line as shown above with / or in the prefix column number area.</w:t>
      </w:r>
      <w:r w:rsidRPr="00402A30">
        <w:br/>
      </w:r>
      <w:r w:rsidRPr="00402A30">
        <w:rPr>
          <w:noProof/>
        </w:rPr>
        <w:drawing>
          <wp:inline distT="0" distB="0" distL="0" distR="0">
            <wp:extent cx="953477" cy="85112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64" cy="88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E6" w:rsidRDefault="007C6DE6" w:rsidP="007A4128">
      <w:pPr>
        <w:pStyle w:val="ListParagraph"/>
        <w:numPr>
          <w:ilvl w:val="2"/>
          <w:numId w:val="4"/>
        </w:numPr>
      </w:pPr>
      <w:r>
        <w:t xml:space="preserve">Be sure to use the </w:t>
      </w:r>
      <w:r w:rsidRPr="007C6DE6">
        <w:rPr>
          <w:color w:val="FF0000"/>
        </w:rPr>
        <w:t xml:space="preserve">FILE </w:t>
      </w:r>
      <w:r>
        <w:t>command to save changes.</w:t>
      </w:r>
    </w:p>
    <w:p w:rsidR="00AE30E6" w:rsidRPr="00402A30" w:rsidRDefault="00107651" w:rsidP="00A74D7E">
      <w:pPr>
        <w:pStyle w:val="ListParagraph"/>
        <w:numPr>
          <w:ilvl w:val="1"/>
          <w:numId w:val="4"/>
        </w:numPr>
      </w:pPr>
      <w:r>
        <w:t>In the</w:t>
      </w:r>
      <w:r w:rsidR="00A74D7E">
        <w:t xml:space="preserve"> example</w:t>
      </w:r>
      <w:r>
        <w:t xml:space="preserve"> below</w:t>
      </w:r>
      <w:r w:rsidR="00A74D7E">
        <w:t xml:space="preserve"> </w:t>
      </w:r>
      <w:bookmarkStart w:id="0" w:name="Define_Vswitch_Instruction"/>
      <w:r w:rsidR="00A74D7E">
        <w:t>line 309 was added</w:t>
      </w:r>
      <w:r w:rsidR="00692C66">
        <w:t xml:space="preserve"> to </w:t>
      </w:r>
      <w:r w:rsidR="00692C66" w:rsidRPr="00692C66">
        <w:rPr>
          <w:b/>
        </w:rPr>
        <w:t>system config</w:t>
      </w:r>
      <w:r w:rsidR="00692C66">
        <w:t xml:space="preserve"> </w:t>
      </w:r>
      <w:bookmarkEnd w:id="0"/>
      <w:r w:rsidR="00692C66">
        <w:t xml:space="preserve">to permanently </w:t>
      </w:r>
      <w:hyperlink w:anchor="Define_Vswitch" w:history="1">
        <w:r w:rsidR="00692C66" w:rsidRPr="00BF0305">
          <w:rPr>
            <w:rStyle w:val="Hyperlink"/>
          </w:rPr>
          <w:t>define these Virtual Switches</w:t>
        </w:r>
        <w:r w:rsidR="00A74D7E" w:rsidRPr="00BF0305">
          <w:rPr>
            <w:rStyle w:val="Hyperlink"/>
          </w:rPr>
          <w:t>.</w:t>
        </w:r>
      </w:hyperlink>
      <w:r w:rsidR="00A74D7E">
        <w:t xml:space="preserve"> 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00304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/**********************************************************************/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00305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/*              ADD VSWITCH                                           */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00306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/**********************************************************************/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00307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DEFINE VSWITCH VSW1 RDEV 00CD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00308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DEFINE VSWITCH VSW2 RDEV 0C6D</w:t>
      </w:r>
    </w:p>
    <w:p w:rsidR="005F7AFD" w:rsidRDefault="005F7AFD" w:rsidP="005F7AFD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00309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DEFINE VSWITCH VSW3 RDEV 0C73</w:t>
      </w:r>
    </w:p>
    <w:p w:rsidR="005F7AFD" w:rsidRPr="00A74D7E" w:rsidRDefault="005F7AFD" w:rsidP="005F7AFD">
      <w:pPr>
        <w:rPr>
          <w:rFonts w:ascii="Segoe UI Mono" w:hAnsi="Segoe UI Mono" w:cs="Segoe UI Mono"/>
          <w:color w:val="F2F2F2" w:themeColor="background1" w:themeShade="F2"/>
          <w:sz w:val="23"/>
          <w:szCs w:val="23"/>
        </w:rPr>
      </w:pPr>
      <w:r w:rsidRPr="005F7AFD">
        <w:rPr>
          <w:rFonts w:ascii="Segoe UI Mono" w:hAnsi="Segoe UI Mono" w:cs="Segoe UI Mono"/>
          <w:color w:val="FFFF00"/>
          <w:sz w:val="23"/>
          <w:szCs w:val="23"/>
        </w:rPr>
        <w:t>00310</w:t>
      </w:r>
      <w:r w:rsidRPr="005F7AFD"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Pr="005F7AFD">
        <w:rPr>
          <w:rFonts w:ascii="Segoe UI Mono" w:hAnsi="Segoe UI Mono" w:cs="Segoe UI Mono"/>
          <w:color w:val="00FF00"/>
          <w:sz w:val="23"/>
          <w:szCs w:val="23"/>
        </w:rPr>
        <w:t xml:space="preserve">    VMLAN MACPREFIX 0200A1</w:t>
      </w:r>
    </w:p>
    <w:p w:rsidR="00A74D7E" w:rsidRPr="00A74D7E" w:rsidRDefault="00A74D7E" w:rsidP="00A74D7E">
      <w:pPr>
        <w:pStyle w:val="ListParagraph"/>
        <w:numPr>
          <w:ilvl w:val="1"/>
          <w:numId w:val="4"/>
        </w:numPr>
        <w:rPr>
          <w:rFonts w:ascii="Segoe UI Mono" w:hAnsi="Segoe UI Mono" w:cs="Segoe UI Mono"/>
          <w:color w:val="F2F2F2" w:themeColor="background1" w:themeShade="F2"/>
        </w:rPr>
      </w:pPr>
      <w:r w:rsidRPr="00A74D7E">
        <w:rPr>
          <w:rFonts w:cstheme="minorHAnsi"/>
          <w:color w:val="F2F2F2" w:themeColor="background1" w:themeShade="F2"/>
        </w:rPr>
        <w:t>Edi</w:t>
      </w:r>
      <w:r w:rsidR="00633E97">
        <w:rPr>
          <w:rFonts w:cstheme="minorHAnsi"/>
          <w:color w:val="F2F2F2" w:themeColor="background1" w:themeShade="F2"/>
        </w:rPr>
        <w:t>t the</w:t>
      </w:r>
      <w:r w:rsidR="001771E1">
        <w:rPr>
          <w:rFonts w:cstheme="minorHAnsi"/>
          <w:color w:val="F2F2F2" w:themeColor="background1" w:themeShade="F2"/>
        </w:rPr>
        <w:t xml:space="preserve"> </w:t>
      </w:r>
      <w:bookmarkStart w:id="1" w:name="SYSTEM_DTCPARMS_instruction"/>
      <w:r w:rsidR="001771E1" w:rsidRPr="00B62301">
        <w:rPr>
          <w:rFonts w:cstheme="minorHAnsi"/>
          <w:color w:val="F2F2F2" w:themeColor="background1" w:themeShade="F2"/>
        </w:rPr>
        <w:t>SYSTEM</w:t>
      </w:r>
      <w:r w:rsidR="00633E97" w:rsidRPr="00B62301">
        <w:rPr>
          <w:rFonts w:cstheme="minorHAnsi"/>
          <w:color w:val="F2F2F2" w:themeColor="background1" w:themeShade="F2"/>
        </w:rPr>
        <w:t xml:space="preserve"> DTCPARMS</w:t>
      </w:r>
      <w:r w:rsidR="00633E97">
        <w:rPr>
          <w:rFonts w:cstheme="minorHAnsi"/>
          <w:color w:val="F2F2F2" w:themeColor="background1" w:themeShade="F2"/>
        </w:rPr>
        <w:t xml:space="preserve"> </w:t>
      </w:r>
      <w:bookmarkEnd w:id="1"/>
      <w:r w:rsidR="001771E1">
        <w:rPr>
          <w:rFonts w:cstheme="minorHAnsi"/>
          <w:color w:val="F2F2F2" w:themeColor="background1" w:themeShade="F2"/>
        </w:rPr>
        <w:t xml:space="preserve">located on TCPMAINT 198 </w:t>
      </w:r>
      <w:r w:rsidR="00633E97">
        <w:rPr>
          <w:rFonts w:cstheme="minorHAnsi"/>
          <w:color w:val="F2F2F2" w:themeColor="background1" w:themeShade="F2"/>
        </w:rPr>
        <w:t>if</w:t>
      </w:r>
      <w:r w:rsidR="001771E1">
        <w:rPr>
          <w:rFonts w:cstheme="minorHAnsi"/>
          <w:color w:val="F2F2F2" w:themeColor="background1" w:themeShade="F2"/>
        </w:rPr>
        <w:t>;</w:t>
      </w:r>
      <w:r w:rsidR="00633E97">
        <w:rPr>
          <w:rFonts w:cstheme="minorHAnsi"/>
          <w:color w:val="F2F2F2" w:themeColor="background1" w:themeShade="F2"/>
        </w:rPr>
        <w:t xml:space="preserve"> you’re OSA device addresses are not already listed, the type is not set as a server or the class is not set to stack.</w:t>
      </w:r>
      <w:r w:rsidR="00692C66">
        <w:rPr>
          <w:rFonts w:cstheme="minorHAnsi"/>
          <w:color w:val="F2F2F2" w:themeColor="background1" w:themeShade="F2"/>
        </w:rPr>
        <w:t xml:space="preserve"> This should be generated by TCPIP originally.</w:t>
      </w:r>
    </w:p>
    <w:p w:rsidR="00692C66" w:rsidRPr="00692C66" w:rsidRDefault="00A74D7E" w:rsidP="00692C66">
      <w:pPr>
        <w:pStyle w:val="ListParagraph"/>
        <w:numPr>
          <w:ilvl w:val="2"/>
          <w:numId w:val="4"/>
        </w:numPr>
        <w:rPr>
          <w:rFonts w:ascii="Segoe UI Mono" w:hAnsi="Segoe UI Mono" w:cs="Segoe UI Mono"/>
          <w:color w:val="00FF00"/>
        </w:rPr>
      </w:pPr>
      <w:r w:rsidRPr="005F7AFD">
        <w:rPr>
          <w:color w:val="7030A0"/>
        </w:rPr>
        <w:t xml:space="preserve">Xedit </w:t>
      </w:r>
      <w:r w:rsidRPr="005F7AFD">
        <w:rPr>
          <w:color w:val="FF0000"/>
        </w:rPr>
        <w:t>filename filetype filemode</w:t>
      </w:r>
      <w:r w:rsidRPr="00402A30">
        <w:br/>
      </w:r>
      <w:r w:rsidRPr="005F7AFD">
        <w:rPr>
          <w:color w:val="7030A0"/>
        </w:rPr>
        <w:t xml:space="preserve">Xedit </w:t>
      </w:r>
      <w:r w:rsidR="00633E97">
        <w:rPr>
          <w:color w:val="FF0000"/>
        </w:rPr>
        <w:t>System DTCPARMS</w:t>
      </w:r>
      <w:r w:rsidRPr="005F7AFD">
        <w:rPr>
          <w:color w:val="FF0000"/>
        </w:rPr>
        <w:t xml:space="preserve"> </w:t>
      </w:r>
      <w:r w:rsidR="00633E97">
        <w:rPr>
          <w:color w:val="FF0000"/>
        </w:rPr>
        <w:t>X</w:t>
      </w:r>
      <w:r w:rsidR="00633E97">
        <w:rPr>
          <w:color w:val="FF0000"/>
        </w:rPr>
        <w:br/>
      </w:r>
      <w:r w:rsidR="00633E97" w:rsidRPr="00633E97">
        <w:rPr>
          <w:rFonts w:ascii="Segoe UI Mono" w:hAnsi="Segoe UI Mono" w:cs="Segoe UI Mono"/>
          <w:color w:val="57E1FF"/>
          <w:sz w:val="23"/>
          <w:szCs w:val="23"/>
        </w:rPr>
        <w:t>XEDIT SYSTEM DTCPARMS</w:t>
      </w:r>
    </w:p>
    <w:p w:rsidR="00692C66" w:rsidRPr="00692C66" w:rsidRDefault="007C6DE6" w:rsidP="00692C66">
      <w:pPr>
        <w:pStyle w:val="ListParagraph"/>
        <w:numPr>
          <w:ilvl w:val="2"/>
          <w:numId w:val="4"/>
        </w:numPr>
        <w:rPr>
          <w:rFonts w:ascii="Segoe UI Mono" w:hAnsi="Segoe UI Mono" w:cs="Segoe UI Mono"/>
          <w:color w:val="00FF00"/>
        </w:rPr>
      </w:pPr>
      <w:r w:rsidRPr="00692C66">
        <w:rPr>
          <w:rFonts w:ascii="Calibri" w:hAnsi="Calibri" w:cs="Segoe UI Mono"/>
          <w:color w:val="F2F2F2" w:themeColor="background1" w:themeShade="F2"/>
          <w:sz w:val="23"/>
          <w:szCs w:val="23"/>
        </w:rPr>
        <w:t>Example</w:t>
      </w:r>
      <w:r w:rsidR="00692C66">
        <w:rPr>
          <w:rFonts w:ascii="Calibri" w:hAnsi="Calibri" w:cs="Segoe UI Mono"/>
          <w:color w:val="F2F2F2" w:themeColor="background1" w:themeShade="F2"/>
          <w:sz w:val="23"/>
          <w:szCs w:val="23"/>
        </w:rPr>
        <w:t xml:space="preserve"> of DTCPARMS file contents</w:t>
      </w:r>
      <w:r w:rsidRPr="00692C66">
        <w:rPr>
          <w:rFonts w:ascii="Calibri" w:hAnsi="Calibri" w:cs="Segoe UI Mono"/>
          <w:color w:val="F2F2F2" w:themeColor="background1" w:themeShade="F2"/>
          <w:sz w:val="23"/>
          <w:szCs w:val="23"/>
        </w:rPr>
        <w:t>:</w:t>
      </w:r>
      <w:r w:rsidRPr="00692C66">
        <w:rPr>
          <w:rFonts w:ascii="Segoe UI Mono" w:hAnsi="Segoe UI Mono" w:cs="Segoe UI Mono"/>
          <w:color w:val="00FF00"/>
          <w:sz w:val="23"/>
          <w:szCs w:val="23"/>
        </w:rPr>
        <w:br/>
      </w:r>
      <w:r w:rsidR="00692C66" w:rsidRPr="00692C66">
        <w:rPr>
          <w:rFonts w:ascii="Segoe UI Mono" w:hAnsi="Segoe UI Mono" w:cs="Segoe UI Mono"/>
          <w:color w:val="FFFF00"/>
          <w:sz w:val="23"/>
          <w:szCs w:val="23"/>
        </w:rPr>
        <w:t>00005</w:t>
      </w:r>
      <w:r w:rsidR="00692C66" w:rsidRPr="00692C66"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>:</w:t>
      </w:r>
      <w:proofErr w:type="spellStart"/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>nick.TCPIP</w:t>
      </w:r>
      <w:proofErr w:type="spellEnd"/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 xml:space="preserve">    :</w:t>
      </w:r>
      <w:proofErr w:type="spellStart"/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>type.server</w:t>
      </w:r>
      <w:proofErr w:type="spellEnd"/>
      <w:r w:rsidR="00692C66">
        <w:rPr>
          <w:rFonts w:ascii="Segoe UI Mono" w:hAnsi="Segoe UI Mono" w:cs="Segoe UI Mono"/>
          <w:color w:val="00FF00"/>
          <w:sz w:val="23"/>
          <w:szCs w:val="23"/>
        </w:rPr>
        <w:br/>
      </w:r>
      <w:r w:rsidR="00692C66" w:rsidRPr="00692C66">
        <w:rPr>
          <w:rFonts w:ascii="Segoe UI Mono" w:hAnsi="Segoe UI Mono" w:cs="Segoe UI Mono"/>
          <w:color w:val="FFFF00"/>
          <w:sz w:val="23"/>
          <w:szCs w:val="23"/>
        </w:rPr>
        <w:t>00006</w:t>
      </w:r>
      <w:r w:rsidR="00692C66" w:rsidRPr="00692C66"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 xml:space="preserve">               :</w:t>
      </w:r>
      <w:proofErr w:type="spellStart"/>
      <w:r w:rsidR="00692C66" w:rsidRPr="00692C66">
        <w:rPr>
          <w:rFonts w:ascii="Segoe UI Mono" w:hAnsi="Segoe UI Mono" w:cs="Segoe UI Mono"/>
          <w:color w:val="00FF00"/>
          <w:sz w:val="23"/>
          <w:szCs w:val="23"/>
        </w:rPr>
        <w:t>class.stack</w:t>
      </w:r>
      <w:proofErr w:type="spellEnd"/>
    </w:p>
    <w:p w:rsidR="00633E97" w:rsidRPr="007C6DE6" w:rsidRDefault="00692C66" w:rsidP="00692C66">
      <w:pPr>
        <w:pStyle w:val="ListParagraph"/>
        <w:ind w:left="2160"/>
        <w:rPr>
          <w:rFonts w:ascii="Segoe UI Mono" w:hAnsi="Segoe UI Mono" w:cs="Segoe UI Mono"/>
          <w:color w:val="00FF00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00007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             :attach.00C9-00CB</w:t>
      </w:r>
      <w:proofErr w:type="gramStart"/>
      <w:r>
        <w:rPr>
          <w:rFonts w:ascii="Segoe UI Mono" w:hAnsi="Segoe UI Mono" w:cs="Segoe UI Mono"/>
          <w:color w:val="00FF00"/>
          <w:sz w:val="23"/>
          <w:szCs w:val="23"/>
        </w:rPr>
        <w:t>,0C6A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>-0C6C,0C70-0C72</w:t>
      </w:r>
    </w:p>
    <w:p w:rsidR="001771E1" w:rsidRPr="001771E1" w:rsidRDefault="001771E1" w:rsidP="001771E1">
      <w:pPr>
        <w:pStyle w:val="ListParagraph"/>
        <w:numPr>
          <w:ilvl w:val="1"/>
          <w:numId w:val="4"/>
        </w:numPr>
        <w:rPr>
          <w:rFonts w:ascii="Segoe UI Mono" w:hAnsi="Segoe UI Mono" w:cs="Segoe UI Mono"/>
          <w:color w:val="00FF00"/>
        </w:rPr>
      </w:pPr>
      <w:r>
        <w:rPr>
          <w:rFonts w:ascii="Calibri" w:hAnsi="Calibri" w:cs="Segoe UI Mono"/>
          <w:color w:val="F2F2F2" w:themeColor="background1" w:themeShade="F2"/>
        </w:rPr>
        <w:t xml:space="preserve">Edit </w:t>
      </w:r>
      <w:bookmarkStart w:id="2" w:name="PROFILE_TCPIP_Instruction"/>
      <w:r>
        <w:rPr>
          <w:rFonts w:ascii="Calibri" w:hAnsi="Calibri" w:cs="Segoe UI Mono"/>
          <w:color w:val="F2F2F2" w:themeColor="background1" w:themeShade="F2"/>
        </w:rPr>
        <w:t xml:space="preserve">the </w:t>
      </w:r>
      <w:hyperlink w:anchor="TCPIP_Breakdown" w:history="1">
        <w:r w:rsidRPr="00310BEE">
          <w:rPr>
            <w:rStyle w:val="Hyperlink"/>
            <w:rFonts w:ascii="Calibri" w:hAnsi="Calibri" w:cs="Segoe UI Mono"/>
          </w:rPr>
          <w:t>PROFILE TCPIP</w:t>
        </w:r>
      </w:hyperlink>
      <w:r>
        <w:rPr>
          <w:rFonts w:ascii="Calibri" w:hAnsi="Calibri" w:cs="Segoe UI Mono"/>
          <w:color w:val="F2F2F2" w:themeColor="background1" w:themeShade="F2"/>
        </w:rPr>
        <w:t xml:space="preserve"> </w:t>
      </w:r>
      <w:bookmarkEnd w:id="2"/>
      <w:r>
        <w:rPr>
          <w:rFonts w:ascii="Calibri" w:hAnsi="Calibri" w:cs="Segoe UI Mono"/>
          <w:color w:val="F2F2F2" w:themeColor="background1" w:themeShade="F2"/>
        </w:rPr>
        <w:t xml:space="preserve">located on TCPMAINT 198 to contain; the Device statement specifying your </w:t>
      </w:r>
      <w:bookmarkStart w:id="3" w:name="Device_and_Link_Instruction"/>
      <w:r w:rsidR="006C0DD3">
        <w:rPr>
          <w:rFonts w:ascii="Calibri" w:hAnsi="Calibri" w:cs="Segoe UI Mono"/>
          <w:color w:val="F2F2F2" w:themeColor="background1" w:themeShade="F2"/>
        </w:rPr>
        <w:fldChar w:fldCharType="begin"/>
      </w:r>
      <w:r w:rsidR="006C0DD3">
        <w:rPr>
          <w:rFonts w:ascii="Calibri" w:hAnsi="Calibri" w:cs="Segoe UI Mono"/>
          <w:color w:val="F2F2F2" w:themeColor="background1" w:themeShade="F2"/>
        </w:rPr>
        <w:instrText xml:space="preserve"> HYPERLINK  \l "Device_and_Link_Statement" </w:instrText>
      </w:r>
      <w:r w:rsidR="006C0DD3">
        <w:rPr>
          <w:rFonts w:ascii="Calibri" w:hAnsi="Calibri" w:cs="Segoe UI Mono"/>
          <w:color w:val="F2F2F2" w:themeColor="background1" w:themeShade="F2"/>
        </w:rPr>
        <w:fldChar w:fldCharType="separate"/>
      </w:r>
      <w:r w:rsidRPr="006C0DD3">
        <w:rPr>
          <w:rStyle w:val="Hyperlink"/>
          <w:rFonts w:ascii="Calibri" w:hAnsi="Calibri" w:cs="Segoe UI Mono"/>
        </w:rPr>
        <w:t>OSA device information and, Link statement</w:t>
      </w:r>
      <w:r w:rsidR="006C0DD3">
        <w:rPr>
          <w:rFonts w:ascii="Calibri" w:hAnsi="Calibri" w:cs="Segoe UI Mono"/>
          <w:color w:val="F2F2F2" w:themeColor="background1" w:themeShade="F2"/>
        </w:rPr>
        <w:fldChar w:fldCharType="end"/>
      </w:r>
      <w:r>
        <w:rPr>
          <w:rFonts w:ascii="Calibri" w:hAnsi="Calibri" w:cs="Segoe UI Mono"/>
          <w:color w:val="F2F2F2" w:themeColor="background1" w:themeShade="F2"/>
        </w:rPr>
        <w:t xml:space="preserve"> </w:t>
      </w:r>
      <w:bookmarkEnd w:id="3"/>
      <w:r>
        <w:rPr>
          <w:rFonts w:ascii="Calibri" w:hAnsi="Calibri" w:cs="Segoe UI Mono"/>
          <w:color w:val="F2F2F2" w:themeColor="background1" w:themeShade="F2"/>
        </w:rPr>
        <w:t>specifying the connection type and parameters as shown below.</w:t>
      </w:r>
    </w:p>
    <w:p w:rsidR="001771E1" w:rsidRPr="00692C66" w:rsidRDefault="00692C66" w:rsidP="001771E1">
      <w:pPr>
        <w:pStyle w:val="ListParagraph"/>
        <w:numPr>
          <w:ilvl w:val="2"/>
          <w:numId w:val="4"/>
        </w:numPr>
        <w:rPr>
          <w:rFonts w:ascii="Segoe UI Mono" w:hAnsi="Segoe UI Mono" w:cs="Segoe UI Mono"/>
          <w:color w:val="00FF00"/>
        </w:rPr>
      </w:pPr>
      <w:r>
        <w:rPr>
          <w:rFonts w:ascii="Calibri" w:hAnsi="Calibri" w:cs="Segoe UI Mono"/>
          <w:color w:val="F2F2F2" w:themeColor="background1" w:themeShade="F2"/>
        </w:rPr>
        <w:t>Example of Device and Link statements:</w:t>
      </w:r>
    </w:p>
    <w:p w:rsidR="00692C66" w:rsidRPr="00692C66" w:rsidRDefault="00692C66" w:rsidP="00692C66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 w:rsidRPr="00692C66">
        <w:rPr>
          <w:rFonts w:ascii="Segoe UI Mono" w:hAnsi="Segoe UI Mono" w:cs="Segoe UI Mono"/>
          <w:color w:val="FFFF00"/>
          <w:sz w:val="23"/>
          <w:szCs w:val="23"/>
        </w:rPr>
        <w:t>00039</w:t>
      </w:r>
      <w:r w:rsidRPr="00692C66">
        <w:rPr>
          <w:rFonts w:ascii="Segoe UI Mono" w:hAnsi="Segoe UI Mono" w:cs="Segoe UI Mono"/>
          <w:color w:val="00FF00"/>
          <w:sz w:val="23"/>
          <w:szCs w:val="23"/>
        </w:rPr>
        <w:t xml:space="preserve"> DEVICE OSAC00037 DEVICE OSAC6NROUTER PORTNAME OSAC7</w:t>
      </w:r>
    </w:p>
    <w:p w:rsidR="00692C66" w:rsidRPr="00692C66" w:rsidRDefault="00692C66" w:rsidP="00692C66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 w:rsidRPr="00692C66">
        <w:rPr>
          <w:rFonts w:ascii="Segoe UI Mono" w:hAnsi="Segoe UI Mono" w:cs="Segoe UI Mono"/>
          <w:color w:val="FFFF00"/>
          <w:sz w:val="23"/>
          <w:szCs w:val="23"/>
        </w:rPr>
        <w:t>00040</w:t>
      </w:r>
      <w:r w:rsidRPr="00692C66"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Pr="00692C66">
        <w:rPr>
          <w:rFonts w:ascii="Segoe UI Mono" w:hAnsi="Segoe UI Mono" w:cs="Segoe UI Mono"/>
          <w:color w:val="00FF00"/>
          <w:sz w:val="23"/>
          <w:szCs w:val="23"/>
        </w:rPr>
        <w:t>LINK ETH3 QDIOETHERNET OSAC7          MTU 1500 IP VLAN 71</w:t>
      </w:r>
    </w:p>
    <w:p w:rsidR="00692C66" w:rsidRPr="001771E1" w:rsidRDefault="00692C66" w:rsidP="00692C66">
      <w:pPr>
        <w:pStyle w:val="ListParagraph"/>
        <w:rPr>
          <w:rFonts w:ascii="Segoe UI Mono" w:hAnsi="Segoe UI Mono" w:cs="Segoe UI Mono"/>
          <w:color w:val="00FF00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00041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(End DEVICE and LINK statements)</w:t>
      </w:r>
    </w:p>
    <w:p w:rsidR="001771E1" w:rsidRDefault="001771E1" w:rsidP="001771E1">
      <w:pPr>
        <w:pStyle w:val="ListParagraph"/>
        <w:numPr>
          <w:ilvl w:val="2"/>
          <w:numId w:val="4"/>
        </w:numPr>
        <w:rPr>
          <w:rFonts w:ascii="Calibri" w:hAnsi="Calibri" w:cs="Segoe UI Mono"/>
          <w:color w:val="F2F2F2" w:themeColor="background1" w:themeShade="F2"/>
        </w:rPr>
      </w:pPr>
      <w:r w:rsidRPr="001771E1">
        <w:rPr>
          <w:rFonts w:ascii="Calibri" w:hAnsi="Calibri" w:cs="Segoe UI Mono"/>
          <w:color w:val="F2F2F2" w:themeColor="background1" w:themeShade="F2"/>
        </w:rPr>
        <w:t xml:space="preserve">Further edit the PROFILE TCPIP file to add </w:t>
      </w:r>
      <w:bookmarkStart w:id="4" w:name="HOME_Statement_Instruction"/>
      <w:r w:rsidR="007B56D7">
        <w:rPr>
          <w:rFonts w:ascii="Calibri" w:hAnsi="Calibri" w:cs="Segoe UI Mono"/>
          <w:color w:val="F2F2F2" w:themeColor="background1" w:themeShade="F2"/>
        </w:rPr>
        <w:fldChar w:fldCharType="begin"/>
      </w:r>
      <w:r w:rsidR="007B56D7">
        <w:rPr>
          <w:rFonts w:ascii="Calibri" w:hAnsi="Calibri" w:cs="Segoe UI Mono"/>
          <w:color w:val="F2F2F2" w:themeColor="background1" w:themeShade="F2"/>
        </w:rPr>
        <w:instrText xml:space="preserve"> HYPERLINK  \l "Home_statement" </w:instrText>
      </w:r>
      <w:r w:rsidR="007B56D7">
        <w:rPr>
          <w:rFonts w:ascii="Calibri" w:hAnsi="Calibri" w:cs="Segoe UI Mono"/>
          <w:color w:val="F2F2F2" w:themeColor="background1" w:themeShade="F2"/>
        </w:rPr>
        <w:fldChar w:fldCharType="separate"/>
      </w:r>
      <w:r w:rsidRPr="007B56D7">
        <w:rPr>
          <w:rStyle w:val="Hyperlink"/>
          <w:rFonts w:ascii="Calibri" w:hAnsi="Calibri" w:cs="Segoe UI Mono"/>
        </w:rPr>
        <w:t>HOME</w:t>
      </w:r>
      <w:bookmarkEnd w:id="4"/>
      <w:r w:rsidR="007B56D7">
        <w:rPr>
          <w:rFonts w:ascii="Calibri" w:hAnsi="Calibri" w:cs="Segoe UI Mono"/>
          <w:color w:val="F2F2F2" w:themeColor="background1" w:themeShade="F2"/>
        </w:rPr>
        <w:fldChar w:fldCharType="end"/>
      </w:r>
      <w:r w:rsidRPr="001771E1">
        <w:rPr>
          <w:rFonts w:ascii="Calibri" w:hAnsi="Calibri" w:cs="Segoe UI Mono"/>
          <w:color w:val="F2F2F2" w:themeColor="background1" w:themeShade="F2"/>
        </w:rPr>
        <w:t xml:space="preserve">, </w:t>
      </w:r>
      <w:bookmarkStart w:id="5" w:name="GATEWAY_Instruction"/>
      <w:r w:rsidR="004D1C29">
        <w:rPr>
          <w:rFonts w:ascii="Calibri" w:hAnsi="Calibri" w:cs="Segoe UI Mono"/>
          <w:color w:val="F2F2F2" w:themeColor="background1" w:themeShade="F2"/>
        </w:rPr>
        <w:fldChar w:fldCharType="begin"/>
      </w:r>
      <w:r w:rsidR="004D1C29">
        <w:rPr>
          <w:rFonts w:ascii="Calibri" w:hAnsi="Calibri" w:cs="Segoe UI Mono"/>
          <w:color w:val="F2F2F2" w:themeColor="background1" w:themeShade="F2"/>
        </w:rPr>
        <w:instrText xml:space="preserve"> HYPERLINK  \l "Gateway_Statement" </w:instrText>
      </w:r>
      <w:r w:rsidR="004D1C29">
        <w:rPr>
          <w:rFonts w:ascii="Calibri" w:hAnsi="Calibri" w:cs="Segoe UI Mono"/>
          <w:color w:val="F2F2F2" w:themeColor="background1" w:themeShade="F2"/>
        </w:rPr>
        <w:fldChar w:fldCharType="separate"/>
      </w:r>
      <w:r w:rsidRPr="004D1C29">
        <w:rPr>
          <w:rStyle w:val="Hyperlink"/>
          <w:rFonts w:ascii="Calibri" w:hAnsi="Calibri" w:cs="Segoe UI Mono"/>
        </w:rPr>
        <w:t>GATEWAY</w:t>
      </w:r>
      <w:bookmarkEnd w:id="5"/>
      <w:r w:rsidR="004D1C29">
        <w:rPr>
          <w:rFonts w:ascii="Calibri" w:hAnsi="Calibri" w:cs="Segoe UI Mono"/>
          <w:color w:val="F2F2F2" w:themeColor="background1" w:themeShade="F2"/>
        </w:rPr>
        <w:fldChar w:fldCharType="end"/>
      </w:r>
      <w:r w:rsidRPr="001771E1">
        <w:rPr>
          <w:rFonts w:ascii="Calibri" w:hAnsi="Calibri" w:cs="Segoe UI Mono"/>
          <w:color w:val="F2F2F2" w:themeColor="background1" w:themeShade="F2"/>
        </w:rPr>
        <w:t>,</w:t>
      </w:r>
      <w:r w:rsidR="007F5128">
        <w:rPr>
          <w:rFonts w:ascii="Calibri" w:hAnsi="Calibri" w:cs="Segoe UI Mono"/>
          <w:color w:val="F2F2F2" w:themeColor="background1" w:themeShade="F2"/>
        </w:rPr>
        <w:t xml:space="preserve"> </w:t>
      </w:r>
      <w:bookmarkStart w:id="6" w:name="Start_Instruction"/>
      <w:r w:rsidR="00B8146A">
        <w:rPr>
          <w:rFonts w:ascii="Calibri" w:hAnsi="Calibri" w:cs="Segoe UI Mono"/>
          <w:color w:val="F2F2F2" w:themeColor="background1" w:themeShade="F2"/>
        </w:rPr>
        <w:fldChar w:fldCharType="begin"/>
      </w:r>
      <w:r w:rsidR="00B8146A">
        <w:rPr>
          <w:rFonts w:ascii="Calibri" w:hAnsi="Calibri" w:cs="Segoe UI Mono"/>
          <w:color w:val="F2F2F2" w:themeColor="background1" w:themeShade="F2"/>
        </w:rPr>
        <w:instrText xml:space="preserve"> HYPERLINK  \l "Start_Statement" </w:instrText>
      </w:r>
      <w:r w:rsidR="00B8146A">
        <w:rPr>
          <w:rFonts w:ascii="Calibri" w:hAnsi="Calibri" w:cs="Segoe UI Mono"/>
          <w:color w:val="F2F2F2" w:themeColor="background1" w:themeShade="F2"/>
        </w:rPr>
        <w:fldChar w:fldCharType="separate"/>
      </w:r>
      <w:r w:rsidRPr="00B8146A">
        <w:rPr>
          <w:rStyle w:val="Hyperlink"/>
          <w:rFonts w:ascii="Calibri" w:hAnsi="Calibri" w:cs="Segoe UI Mono"/>
        </w:rPr>
        <w:t>START</w:t>
      </w:r>
      <w:r w:rsidR="00B8146A">
        <w:rPr>
          <w:rFonts w:ascii="Calibri" w:hAnsi="Calibri" w:cs="Segoe UI Mono"/>
          <w:color w:val="F2F2F2" w:themeColor="background1" w:themeShade="F2"/>
        </w:rPr>
        <w:fldChar w:fldCharType="end"/>
      </w:r>
      <w:r w:rsidRPr="001771E1">
        <w:rPr>
          <w:rFonts w:ascii="Calibri" w:hAnsi="Calibri" w:cs="Segoe UI Mono"/>
          <w:color w:val="F2F2F2" w:themeColor="background1" w:themeShade="F2"/>
        </w:rPr>
        <w:t xml:space="preserve"> </w:t>
      </w:r>
      <w:bookmarkEnd w:id="6"/>
      <w:r w:rsidRPr="001771E1">
        <w:rPr>
          <w:rFonts w:ascii="Calibri" w:hAnsi="Calibri" w:cs="Segoe UI Mono"/>
          <w:color w:val="F2F2F2" w:themeColor="background1" w:themeShade="F2"/>
        </w:rPr>
        <w:t xml:space="preserve">and, </w:t>
      </w:r>
      <w:bookmarkStart w:id="7" w:name="DEFAULTNET_Instruction"/>
      <w:r w:rsidRPr="001771E1">
        <w:rPr>
          <w:rFonts w:ascii="Calibri" w:hAnsi="Calibri" w:cs="Segoe UI Mono"/>
          <w:color w:val="F2F2F2" w:themeColor="background1" w:themeShade="F2"/>
        </w:rPr>
        <w:t xml:space="preserve">DEFAULTNET </w:t>
      </w:r>
      <w:bookmarkEnd w:id="7"/>
      <w:r w:rsidRPr="001771E1">
        <w:rPr>
          <w:rFonts w:ascii="Calibri" w:hAnsi="Calibri" w:cs="Segoe UI Mono"/>
          <w:color w:val="F2F2F2" w:themeColor="background1" w:themeShade="F2"/>
        </w:rPr>
        <w:t>statements to establish more connection values.</w:t>
      </w:r>
    </w:p>
    <w:p w:rsidR="001771E1" w:rsidRDefault="001771E1" w:rsidP="001771E1">
      <w:pPr>
        <w:pStyle w:val="ListParagraph"/>
        <w:numPr>
          <w:ilvl w:val="3"/>
          <w:numId w:val="4"/>
        </w:numPr>
        <w:rPr>
          <w:rFonts w:ascii="Calibri" w:hAnsi="Calibri" w:cs="Segoe UI Mono"/>
          <w:color w:val="F2F2F2" w:themeColor="background1" w:themeShade="F2"/>
        </w:rPr>
      </w:pPr>
      <w:r>
        <w:rPr>
          <w:rFonts w:ascii="Calibri" w:hAnsi="Calibri" w:cs="Segoe UI Mono"/>
          <w:color w:val="F2F2F2" w:themeColor="background1" w:themeShade="F2"/>
        </w:rPr>
        <w:t>Example</w:t>
      </w:r>
      <w:r w:rsidR="001D20FC">
        <w:rPr>
          <w:rFonts w:ascii="Calibri" w:hAnsi="Calibri" w:cs="Segoe UI Mono"/>
          <w:color w:val="F2F2F2" w:themeColor="background1" w:themeShade="F2"/>
        </w:rPr>
        <w:t xml:space="preserve"> of HOME, GATEWAY, IP, DEFAULTNET, and START statements b</w:t>
      </w:r>
      <w:r>
        <w:rPr>
          <w:rFonts w:ascii="Calibri" w:hAnsi="Calibri" w:cs="Segoe UI Mono"/>
          <w:color w:val="F2F2F2" w:themeColor="background1" w:themeShade="F2"/>
        </w:rPr>
        <w:t>elow:</w:t>
      </w:r>
      <w:r>
        <w:rPr>
          <w:rFonts w:ascii="Calibri" w:hAnsi="Calibri" w:cs="Segoe UI Mono"/>
          <w:color w:val="F2F2F2" w:themeColor="background1" w:themeShade="F2"/>
        </w:rPr>
        <w:tab/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00035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DEVICE </w:t>
      </w:r>
      <w:proofErr w:type="gramStart"/>
      <w:r>
        <w:rPr>
          <w:rFonts w:ascii="Segoe UI Mono" w:hAnsi="Segoe UI Mono" w:cs="Segoe UI Mono"/>
          <w:color w:val="00FF00"/>
          <w:sz w:val="23"/>
          <w:szCs w:val="23"/>
        </w:rPr>
        <w:t>DEV@00C9  OSD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00C9   NONROUTER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00036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LINK ETH0 QDIOETHERNET </w:t>
      </w:r>
      <w:proofErr w:type="gramStart"/>
      <w:r>
        <w:rPr>
          <w:rFonts w:ascii="Segoe UI Mono" w:hAnsi="Segoe UI Mono" w:cs="Segoe UI Mono"/>
          <w:color w:val="00FF00"/>
          <w:sz w:val="23"/>
          <w:szCs w:val="23"/>
        </w:rPr>
        <w:t>DEV@00C9  PATHMTU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MTU 1500 IP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lastRenderedPageBreak/>
        <w:t>00037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DEVICE OSAC00035 DEVICE DEV@0NROUTER PORTNAME OSAC6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00038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LINK ETH2 Q00036 LINK ETH0 QD         MTU 1500 IP VLAN 72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00039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DEVICE OSAC00037 DEVICE OSAC6NROUTER PORTNAME OSAC7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00040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LINK ETH3 QDIOETHERNET OSAC7          MTU 1500 IP VLAN 71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00041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(End DEVICE and LINK statements)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00042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----------------------------------------------------------------------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00043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----------------------------------------------------------------------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00044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HOME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00045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proofErr w:type="gramStart"/>
      <w:r w:rsidR="0094319F">
        <w:rPr>
          <w:rFonts w:ascii="Segoe UI Mono" w:hAnsi="Segoe UI Mono" w:cs="Segoe UI Mono"/>
          <w:color w:val="00FF00"/>
          <w:sz w:val="23"/>
          <w:szCs w:val="23"/>
        </w:rPr>
        <w:t>12.1.12.123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255.255.240.0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ETH0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00046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proofErr w:type="gramStart"/>
      <w:r w:rsidR="0094319F">
        <w:rPr>
          <w:rFonts w:ascii="Segoe UI Mono" w:hAnsi="Segoe UI Mono" w:cs="Segoe UI Mono"/>
          <w:color w:val="00FF00"/>
          <w:sz w:val="23"/>
          <w:szCs w:val="23"/>
        </w:rPr>
        <w:t>12.123.1.12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255.255.255.0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ETH2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00047</w:t>
      </w:r>
      <w:r w:rsidR="0094319F">
        <w:rPr>
          <w:rFonts w:ascii="Segoe UI Mono" w:hAnsi="Segoe UI Mono" w:cs="Segoe UI Mono"/>
          <w:color w:val="00FF00"/>
          <w:sz w:val="23"/>
          <w:szCs w:val="23"/>
        </w:rPr>
        <w:t xml:space="preserve"> 12.123.1.123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255.255.255.0 ETH3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00048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(End HOME Address information)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00049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----------------------------------------------------------------------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00050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GATEWAY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00051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Network       Subnet          First           Link             MTU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00052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Address       Mask            Hop             Name             Size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00053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>
        <w:rPr>
          <w:rFonts w:ascii="Segoe UI Mono" w:hAnsi="Segoe UI Mono" w:cs="Segoe UI Mono"/>
          <w:color w:val="00FF00"/>
          <w:sz w:val="23"/>
          <w:szCs w:val="23"/>
        </w:rPr>
        <w:t>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 --------------- --------------- ---------------- 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00054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="0094319F">
        <w:rPr>
          <w:rFonts w:ascii="Segoe UI Mono" w:hAnsi="Segoe UI Mono" w:cs="Segoe UI Mono"/>
          <w:color w:val="00FF00"/>
          <w:sz w:val="23"/>
          <w:szCs w:val="23"/>
        </w:rPr>
        <w:t>12.123.1.123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   255.255.255.0   =               ETH2             1500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00055</w:t>
      </w:r>
      <w:r>
        <w:rPr>
          <w:rFonts w:ascii="Segoe UI Mono" w:hAnsi="Segoe UI Mono" w:cs="Segoe UI Mono"/>
          <w:color w:val="000000"/>
          <w:sz w:val="23"/>
          <w:szCs w:val="23"/>
        </w:rPr>
        <w:t xml:space="preserve"> </w:t>
      </w:r>
      <w:r w:rsidR="0094319F">
        <w:rPr>
          <w:rFonts w:ascii="Segoe UI Mono" w:hAnsi="Segoe UI Mono" w:cs="Segoe UI Mono"/>
          <w:color w:val="00FF00"/>
          <w:sz w:val="23"/>
          <w:szCs w:val="23"/>
        </w:rPr>
        <w:t>12.1.12</w:t>
      </w:r>
      <w:r>
        <w:rPr>
          <w:rFonts w:ascii="Segoe UI Mono" w:hAnsi="Segoe UI Mono" w:cs="Segoe UI Mono"/>
          <w:color w:val="00FF00"/>
          <w:sz w:val="23"/>
          <w:szCs w:val="23"/>
        </w:rPr>
        <w:t>.1       255.255.240.0   =               ETH0             1500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00056</w:t>
      </w:r>
      <w:r w:rsidR="0094319F">
        <w:rPr>
          <w:rFonts w:ascii="Segoe UI Mono" w:hAnsi="Segoe UI Mono" w:cs="Segoe UI Mono"/>
          <w:color w:val="00FF00"/>
          <w:sz w:val="23"/>
          <w:szCs w:val="23"/>
        </w:rPr>
        <w:t xml:space="preserve"> 12.123.1</w:t>
      </w:r>
      <w:r>
        <w:rPr>
          <w:rFonts w:ascii="Segoe UI Mono" w:hAnsi="Segoe UI Mono" w:cs="Segoe UI Mono"/>
          <w:color w:val="00FF00"/>
          <w:sz w:val="23"/>
          <w:szCs w:val="23"/>
        </w:rPr>
        <w:t>.254    255.255.255.0   =               ETH3             1500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00057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DEFAULTNET                      </w:t>
      </w:r>
      <w:r w:rsidR="00E43761">
        <w:rPr>
          <w:rFonts w:ascii="Segoe UI Mono" w:hAnsi="Segoe UI Mono" w:cs="Segoe UI Mono"/>
          <w:color w:val="00FF00"/>
          <w:sz w:val="23"/>
          <w:szCs w:val="23"/>
        </w:rPr>
        <w:t>12</w:t>
      </w:r>
      <w:r>
        <w:rPr>
          <w:rFonts w:ascii="Segoe UI Mono" w:hAnsi="Segoe UI Mono" w:cs="Segoe UI Mono"/>
          <w:color w:val="00FF00"/>
          <w:sz w:val="23"/>
          <w:szCs w:val="23"/>
        </w:rPr>
        <w:t>.</w:t>
      </w:r>
      <w:r w:rsidR="00E43761">
        <w:rPr>
          <w:rFonts w:ascii="Segoe UI Mono" w:hAnsi="Segoe UI Mono" w:cs="Segoe UI Mono"/>
          <w:color w:val="00FF00"/>
          <w:sz w:val="23"/>
          <w:szCs w:val="23"/>
        </w:rPr>
        <w:t>1</w:t>
      </w:r>
      <w:r>
        <w:rPr>
          <w:rFonts w:ascii="Segoe UI Mono" w:hAnsi="Segoe UI Mono" w:cs="Segoe UI Mono"/>
          <w:color w:val="00FF00"/>
          <w:sz w:val="23"/>
          <w:szCs w:val="23"/>
        </w:rPr>
        <w:t>.</w:t>
      </w:r>
      <w:r w:rsidR="00E43761">
        <w:rPr>
          <w:rFonts w:ascii="Segoe UI Mono" w:hAnsi="Segoe UI Mono" w:cs="Segoe UI Mono"/>
          <w:color w:val="00FF00"/>
          <w:sz w:val="23"/>
          <w:szCs w:val="23"/>
        </w:rPr>
        <w:t>12</w:t>
      </w:r>
      <w:r>
        <w:rPr>
          <w:rFonts w:ascii="Segoe UI Mono" w:hAnsi="Segoe UI Mono" w:cs="Segoe UI Mono"/>
          <w:color w:val="00FF00"/>
          <w:sz w:val="23"/>
          <w:szCs w:val="23"/>
        </w:rPr>
        <w:t>.1       ETH0             1500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00058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(End GATEWAY Static Routing information)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>
        <w:rPr>
          <w:rFonts w:ascii="Segoe UI Mono" w:hAnsi="Segoe UI Mono" w:cs="Segoe UI Mono"/>
          <w:color w:val="FFFF00"/>
          <w:sz w:val="23"/>
          <w:szCs w:val="23"/>
        </w:rPr>
        <w:t>00059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>
        <w:rPr>
          <w:rFonts w:ascii="Segoe UI Mono" w:hAnsi="Segoe UI Mono" w:cs="Segoe UI Mono"/>
          <w:color w:val="00FF00"/>
          <w:sz w:val="23"/>
          <w:szCs w:val="23"/>
        </w:rPr>
        <w:t xml:space="preserve"> ----------------------------------------------------------------------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00060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START DEV@00C9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00061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START OSAC6</w:t>
      </w:r>
    </w:p>
    <w:p w:rsidR="007F5128" w:rsidRDefault="007F5128" w:rsidP="007F5128">
      <w:pPr>
        <w:autoSpaceDE w:val="0"/>
        <w:autoSpaceDN w:val="0"/>
        <w:adjustRightInd w:val="0"/>
        <w:spacing w:after="0" w:line="240" w:lineRule="auto"/>
        <w:rPr>
          <w:rFonts w:ascii="Segoe UI Mono" w:hAnsi="Segoe UI Mono" w:cs="Segoe UI Mono"/>
          <w:color w:val="00FF00"/>
          <w:sz w:val="23"/>
          <w:szCs w:val="23"/>
        </w:rPr>
      </w:pPr>
      <w:r>
        <w:rPr>
          <w:rFonts w:ascii="Segoe UI Mono" w:hAnsi="Segoe UI Mono" w:cs="Segoe UI Mono"/>
          <w:color w:val="FFFF00"/>
          <w:sz w:val="23"/>
          <w:szCs w:val="23"/>
        </w:rPr>
        <w:t>00062</w:t>
      </w:r>
      <w:r>
        <w:rPr>
          <w:rFonts w:ascii="Segoe UI Mono" w:hAnsi="Segoe UI Mono" w:cs="Segoe UI Mono"/>
          <w:color w:val="00FF00"/>
          <w:sz w:val="23"/>
          <w:szCs w:val="23"/>
        </w:rPr>
        <w:t xml:space="preserve"> START OSAC7</w:t>
      </w:r>
    </w:p>
    <w:p w:rsidR="007F5128" w:rsidRDefault="007F5128" w:rsidP="007F5128">
      <w:pPr>
        <w:rPr>
          <w:rFonts w:ascii="Segoe UI Mono" w:hAnsi="Segoe UI Mono" w:cs="Segoe UI Mono"/>
          <w:color w:val="00FF00"/>
          <w:sz w:val="23"/>
          <w:szCs w:val="23"/>
        </w:rPr>
      </w:pPr>
      <w:proofErr w:type="gramStart"/>
      <w:r w:rsidRPr="007F5128">
        <w:rPr>
          <w:rFonts w:ascii="Segoe UI Mono" w:hAnsi="Segoe UI Mono" w:cs="Segoe UI Mono"/>
          <w:color w:val="FFFF00"/>
          <w:sz w:val="23"/>
          <w:szCs w:val="23"/>
        </w:rPr>
        <w:t>00063</w:t>
      </w:r>
      <w:r w:rsidRPr="007F5128">
        <w:rPr>
          <w:rFonts w:ascii="Segoe UI Mono" w:hAnsi="Segoe UI Mono" w:cs="Segoe UI Mono"/>
          <w:color w:val="00FF00"/>
          <w:sz w:val="23"/>
          <w:szCs w:val="23"/>
        </w:rPr>
        <w:t xml:space="preserve"> ;</w:t>
      </w:r>
      <w:proofErr w:type="gramEnd"/>
      <w:r w:rsidRPr="007F5128">
        <w:rPr>
          <w:rFonts w:ascii="Segoe UI Mono" w:hAnsi="Segoe UI Mono" w:cs="Segoe UI Mono"/>
          <w:color w:val="00FF00"/>
          <w:sz w:val="23"/>
          <w:szCs w:val="23"/>
        </w:rPr>
        <w:t xml:space="preserve"> (End START statements)</w:t>
      </w:r>
    </w:p>
    <w:p w:rsidR="00107651" w:rsidRPr="007F5128" w:rsidRDefault="00107651" w:rsidP="007F5128">
      <w:pPr>
        <w:pStyle w:val="ListParagraph"/>
        <w:numPr>
          <w:ilvl w:val="1"/>
          <w:numId w:val="4"/>
        </w:numPr>
        <w:rPr>
          <w:rFonts w:ascii="Segoe UI Mono" w:hAnsi="Segoe UI Mono" w:cs="Segoe UI Mono"/>
          <w:color w:val="00FF00"/>
          <w:sz w:val="23"/>
          <w:szCs w:val="23"/>
        </w:rPr>
      </w:pPr>
      <w:r w:rsidRPr="007F5128">
        <w:rPr>
          <w:rFonts w:ascii="Calibri" w:hAnsi="Calibri" w:cs="Segoe UI Mono"/>
          <w:color w:val="F2F2F2" w:themeColor="background1" w:themeShade="F2"/>
        </w:rPr>
        <w:t>Verify that the values listed in multiple fields and statements have matching names and device numbers and are structured in compliance with the statement rules.</w:t>
      </w:r>
    </w:p>
    <w:p w:rsidR="007A4128" w:rsidRPr="005F7AFD" w:rsidRDefault="007A4128" w:rsidP="007F5128">
      <w:pPr>
        <w:pStyle w:val="ListParagraph"/>
        <w:numPr>
          <w:ilvl w:val="0"/>
          <w:numId w:val="4"/>
        </w:numPr>
        <w:rPr>
          <w:rFonts w:ascii="Segoe UI Mono" w:hAnsi="Segoe UI Mono" w:cs="Segoe UI Mono"/>
          <w:color w:val="00FF00"/>
        </w:rPr>
      </w:pPr>
      <w:r w:rsidRPr="00402A30">
        <w:t xml:space="preserve">Verify there are no issues with the System Config changes by </w:t>
      </w:r>
      <w:r w:rsidR="000B2C57" w:rsidRPr="00402A30">
        <w:t>linking MAINT 193 to run the</w:t>
      </w:r>
      <w:r w:rsidRPr="00402A30">
        <w:t xml:space="preserve"> CPSYNTAX executable.</w:t>
      </w:r>
    </w:p>
    <w:p w:rsidR="00206495" w:rsidRPr="00402A30" w:rsidRDefault="000B2C57" w:rsidP="005F7AFD">
      <w:pPr>
        <w:pStyle w:val="ListParagraph"/>
        <w:numPr>
          <w:ilvl w:val="1"/>
          <w:numId w:val="11"/>
        </w:numPr>
        <w:rPr>
          <w:rFonts w:ascii="Segoe UI Mono" w:hAnsi="Segoe UI Mono" w:cs="Segoe UI Mono"/>
          <w:color w:val="00FF00"/>
        </w:rPr>
      </w:pPr>
      <w:proofErr w:type="spellStart"/>
      <w:r w:rsidRPr="00402A30">
        <w:rPr>
          <w:rFonts w:cstheme="minorHAnsi"/>
          <w:color w:val="7030A0"/>
        </w:rPr>
        <w:t>VMlink</w:t>
      </w:r>
      <w:proofErr w:type="spellEnd"/>
      <w:r w:rsidRPr="00402A30">
        <w:rPr>
          <w:rFonts w:cstheme="minorHAnsi"/>
          <w:color w:val="7030A0"/>
        </w:rPr>
        <w:t xml:space="preserve"> </w:t>
      </w:r>
      <w:r w:rsidRPr="00402A30">
        <w:rPr>
          <w:rFonts w:cstheme="minorHAnsi"/>
          <w:color w:val="FF0000"/>
        </w:rPr>
        <w:t>ownerid vdev</w:t>
      </w:r>
      <w:r w:rsidRPr="00402A30">
        <w:rPr>
          <w:rFonts w:cstheme="minorHAnsi"/>
        </w:rPr>
        <w:br/>
      </w:r>
      <w:r w:rsidRPr="00402A30">
        <w:rPr>
          <w:rFonts w:cstheme="minorHAnsi"/>
          <w:color w:val="7030A0"/>
        </w:rPr>
        <w:t xml:space="preserve">Vmlink </w:t>
      </w:r>
      <w:r w:rsidR="00553E90">
        <w:rPr>
          <w:rFonts w:cstheme="minorHAnsi"/>
          <w:color w:val="FF0000"/>
        </w:rPr>
        <w:t>MAINT</w:t>
      </w:r>
      <w:r w:rsidRPr="00402A30">
        <w:rPr>
          <w:rFonts w:cstheme="minorHAnsi"/>
          <w:color w:val="FF0000"/>
        </w:rPr>
        <w:t xml:space="preserve"> </w:t>
      </w:r>
      <w:r w:rsidR="00553E90">
        <w:rPr>
          <w:rFonts w:cstheme="minorHAnsi"/>
          <w:color w:val="FF0000"/>
        </w:rPr>
        <w:t>193</w:t>
      </w:r>
      <w:r w:rsidRPr="00402A30">
        <w:rPr>
          <w:rFonts w:cstheme="minorHAnsi"/>
        </w:rPr>
        <w:br/>
      </w:r>
      <w:r w:rsidRPr="00402A30">
        <w:rPr>
          <w:rFonts w:ascii="Segoe UI Mono" w:hAnsi="Segoe UI Mono" w:cs="Segoe UI Mono"/>
          <w:noProof/>
          <w:color w:val="00FF00"/>
        </w:rPr>
        <w:drawing>
          <wp:inline distT="0" distB="0" distL="0" distR="0" wp14:anchorId="2535A666" wp14:editId="434293FB">
            <wp:extent cx="4775200" cy="52324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591" cy="5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95" w:rsidRPr="00402A30" w:rsidRDefault="000B2C57" w:rsidP="005F7AFD">
      <w:pPr>
        <w:pStyle w:val="ListParagraph"/>
        <w:numPr>
          <w:ilvl w:val="1"/>
          <w:numId w:val="11"/>
        </w:numPr>
        <w:rPr>
          <w:rFonts w:ascii="Segoe UI Mono" w:hAnsi="Segoe UI Mono" w:cs="Segoe UI Mono"/>
          <w:color w:val="00FF00"/>
        </w:rPr>
      </w:pPr>
      <w:r w:rsidRPr="00402A30">
        <w:rPr>
          <w:rFonts w:cstheme="minorHAnsi"/>
          <w:color w:val="7030A0"/>
        </w:rPr>
        <w:t xml:space="preserve">CPSYNTAX </w:t>
      </w:r>
      <w:r w:rsidRPr="00402A30">
        <w:rPr>
          <w:rFonts w:cstheme="minorHAnsi"/>
          <w:color w:val="FF0000"/>
        </w:rPr>
        <w:t>filename filetype filemode</w:t>
      </w:r>
      <w:r w:rsidRPr="00402A30">
        <w:rPr>
          <w:rFonts w:cstheme="minorHAnsi"/>
        </w:rPr>
        <w:br/>
      </w:r>
      <w:r w:rsidRPr="00402A30">
        <w:rPr>
          <w:rFonts w:cstheme="minorHAnsi"/>
          <w:color w:val="7030A0"/>
        </w:rPr>
        <w:t xml:space="preserve">CPSYNTAX </w:t>
      </w:r>
      <w:r w:rsidRPr="00402A30">
        <w:rPr>
          <w:rFonts w:cstheme="minorHAnsi"/>
          <w:color w:val="FF0000"/>
        </w:rPr>
        <w:t>system config x</w:t>
      </w:r>
      <w:r w:rsidRPr="00402A30">
        <w:rPr>
          <w:rFonts w:cstheme="minorHAnsi"/>
        </w:rPr>
        <w:br/>
      </w:r>
      <w:r w:rsidRPr="00402A30">
        <w:rPr>
          <w:rFonts w:cstheme="minorHAnsi"/>
          <w:noProof/>
        </w:rPr>
        <w:drawing>
          <wp:inline distT="0" distB="0" distL="0" distR="0" wp14:anchorId="116ADEE2" wp14:editId="474414AB">
            <wp:extent cx="6068695" cy="484554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477" cy="5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FF" w:rsidRPr="00402A30" w:rsidRDefault="007C7146" w:rsidP="007F5128">
      <w:pPr>
        <w:pStyle w:val="ListParagraph"/>
        <w:numPr>
          <w:ilvl w:val="0"/>
          <w:numId w:val="4"/>
        </w:numPr>
        <w:rPr>
          <w:rFonts w:ascii="Segoe UI Mono" w:hAnsi="Segoe UI Mono" w:cs="Segoe UI Mono"/>
          <w:color w:val="00FF00"/>
        </w:rPr>
      </w:pPr>
      <w:r w:rsidRPr="007C7146">
        <w:rPr>
          <w:rFonts w:cstheme="minorHAnsi"/>
          <w:color w:val="7030A0"/>
        </w:rPr>
        <w:t xml:space="preserve">Force </w:t>
      </w:r>
      <w:r>
        <w:rPr>
          <w:rFonts w:cstheme="minorHAnsi"/>
        </w:rPr>
        <w:t xml:space="preserve">TCPIP offline and log into the HMC to open an Integrated 3270 Console for the system being worked on. From within the terminal submit an </w:t>
      </w:r>
      <w:r w:rsidRPr="007C7146">
        <w:rPr>
          <w:rFonts w:cstheme="minorHAnsi"/>
          <w:color w:val="7030A0"/>
        </w:rPr>
        <w:t xml:space="preserve">XAUTOLOG </w:t>
      </w:r>
      <w:r>
        <w:rPr>
          <w:rFonts w:cstheme="minorHAnsi"/>
        </w:rPr>
        <w:t>command to relog the user online as DSC disconnected.</w:t>
      </w:r>
    </w:p>
    <w:p w:rsidR="000B2C57" w:rsidRPr="00402A30" w:rsidRDefault="007C7146" w:rsidP="005F7AFD">
      <w:pPr>
        <w:pStyle w:val="ListParagraph"/>
        <w:numPr>
          <w:ilvl w:val="1"/>
          <w:numId w:val="11"/>
        </w:numPr>
        <w:rPr>
          <w:rFonts w:ascii="Segoe UI Mono" w:hAnsi="Segoe UI Mono" w:cs="Segoe UI Mono"/>
          <w:color w:val="00FF00"/>
        </w:rPr>
      </w:pPr>
      <w:r w:rsidRPr="007C7146">
        <w:rPr>
          <w:rFonts w:cstheme="minorHAnsi"/>
          <w:color w:val="7030A0"/>
        </w:rPr>
        <w:lastRenderedPageBreak/>
        <w:t xml:space="preserve">Force </w:t>
      </w:r>
      <w:r w:rsidRPr="007C7146">
        <w:rPr>
          <w:rFonts w:cstheme="minorHAnsi"/>
          <w:color w:val="FF0000"/>
        </w:rPr>
        <w:t>User</w:t>
      </w:r>
      <w:r w:rsidR="000B2C57" w:rsidRPr="00402A30">
        <w:rPr>
          <w:rFonts w:cstheme="minorHAnsi"/>
        </w:rPr>
        <w:br/>
      </w:r>
      <w:r w:rsidRPr="007C7146">
        <w:rPr>
          <w:rFonts w:cstheme="minorHAnsi"/>
          <w:color w:val="7030A0"/>
        </w:rPr>
        <w:t xml:space="preserve">Force </w:t>
      </w:r>
      <w:r w:rsidRPr="007C7146">
        <w:rPr>
          <w:rFonts w:cstheme="minorHAnsi"/>
          <w:color w:val="FF0000"/>
        </w:rPr>
        <w:t>TCPIP</w:t>
      </w:r>
      <w:r>
        <w:rPr>
          <w:rFonts w:cstheme="minorHAnsi"/>
          <w:color w:val="FF0000"/>
        </w:rPr>
        <w:br/>
      </w:r>
      <w:r>
        <w:rPr>
          <w:noProof/>
        </w:rPr>
        <w:drawing>
          <wp:inline distT="0" distB="0" distL="0" distR="0" wp14:anchorId="3351A7B0" wp14:editId="200E23D4">
            <wp:extent cx="5792910" cy="75746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901" cy="7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46" w:rsidRDefault="007C7146" w:rsidP="007F5128">
      <w:pPr>
        <w:pStyle w:val="ListParagraph"/>
        <w:numPr>
          <w:ilvl w:val="1"/>
          <w:numId w:val="14"/>
        </w:numPr>
        <w:rPr>
          <w:rFonts w:ascii="Calibri" w:hAnsi="Calibri" w:cs="Segoe UI Mono"/>
          <w:color w:val="F2F2F2" w:themeColor="background1" w:themeShade="F2"/>
        </w:rPr>
      </w:pPr>
      <w:r w:rsidRPr="007C7146">
        <w:rPr>
          <w:rFonts w:ascii="Calibri" w:hAnsi="Calibri" w:cs="Segoe UI Mono"/>
          <w:color w:val="F2F2F2" w:themeColor="background1" w:themeShade="F2"/>
        </w:rPr>
        <w:t>Log onto the HMC</w:t>
      </w:r>
      <w:r>
        <w:rPr>
          <w:rFonts w:ascii="Calibri" w:hAnsi="Calibri" w:cs="Segoe UI Mono"/>
          <w:color w:val="F2F2F2" w:themeColor="background1" w:themeShade="F2"/>
        </w:rPr>
        <w:t xml:space="preserve"> </w:t>
      </w:r>
      <w:r w:rsidRPr="007C7146">
        <w:rPr>
          <w:rFonts w:ascii="Calibri" w:hAnsi="Calibri" w:cs="Segoe UI Mono"/>
          <w:color w:val="F2F2F2" w:themeColor="background1" w:themeShade="F2"/>
        </w:rPr>
        <w:t>hmc.doa.la.gov</w:t>
      </w:r>
      <w:r>
        <w:rPr>
          <w:rFonts w:ascii="Calibri" w:hAnsi="Calibri" w:cs="Segoe UI Mono"/>
          <w:color w:val="F2F2F2" w:themeColor="background1" w:themeShade="F2"/>
        </w:rPr>
        <w:t>:</w:t>
      </w:r>
      <w:r>
        <w:rPr>
          <w:rFonts w:ascii="Calibri" w:hAnsi="Calibri" w:cs="Segoe UI Mono"/>
          <w:color w:val="F2F2F2" w:themeColor="background1" w:themeShade="F2"/>
        </w:rPr>
        <w:br/>
      </w:r>
      <w:r>
        <w:rPr>
          <w:noProof/>
        </w:rPr>
        <w:drawing>
          <wp:inline distT="0" distB="0" distL="0" distR="0" wp14:anchorId="3BC9F29E" wp14:editId="176F0DF7">
            <wp:extent cx="2137260" cy="209452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1118" cy="21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46" w:rsidRDefault="007C7146" w:rsidP="007F5128">
      <w:pPr>
        <w:pStyle w:val="ListParagraph"/>
        <w:numPr>
          <w:ilvl w:val="1"/>
          <w:numId w:val="14"/>
        </w:numPr>
        <w:rPr>
          <w:rFonts w:ascii="Calibri" w:hAnsi="Calibri" w:cs="Segoe UI Mono"/>
          <w:color w:val="F2F2F2" w:themeColor="background1" w:themeShade="F2"/>
        </w:rPr>
      </w:pPr>
      <w:r>
        <w:rPr>
          <w:rFonts w:ascii="Calibri" w:hAnsi="Calibri" w:cs="Segoe UI Mono"/>
          <w:color w:val="F2F2F2" w:themeColor="background1" w:themeShade="F2"/>
        </w:rPr>
        <w:t>Open your Integrated 3270 Console</w:t>
      </w:r>
      <w:r w:rsidR="00BC5711">
        <w:rPr>
          <w:rFonts w:ascii="Calibri" w:hAnsi="Calibri" w:cs="Segoe UI Mono"/>
          <w:color w:val="F2F2F2" w:themeColor="background1" w:themeShade="F2"/>
        </w:rPr>
        <w:t>.</w:t>
      </w:r>
      <w:r>
        <w:rPr>
          <w:rFonts w:ascii="Calibri" w:hAnsi="Calibri" w:cs="Segoe UI Mono"/>
          <w:color w:val="F2F2F2" w:themeColor="background1" w:themeShade="F2"/>
        </w:rPr>
        <w:br/>
      </w:r>
      <w:r>
        <w:rPr>
          <w:rFonts w:ascii="Calibri" w:hAnsi="Calibri" w:cs="Segoe UI Mono"/>
          <w:noProof/>
          <w:color w:val="F2F2F2" w:themeColor="background1" w:themeShade="F2"/>
        </w:rPr>
        <w:drawing>
          <wp:inline distT="0" distB="0" distL="0" distR="0">
            <wp:extent cx="5626110" cy="3438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16" cy="34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ECE" w:rsidRDefault="007C7146" w:rsidP="007F5128">
      <w:pPr>
        <w:pStyle w:val="ListParagraph"/>
        <w:numPr>
          <w:ilvl w:val="1"/>
          <w:numId w:val="14"/>
        </w:numPr>
        <w:rPr>
          <w:rFonts w:ascii="Calibri" w:hAnsi="Calibri" w:cs="Segoe UI Mono"/>
          <w:color w:val="F2F2F2" w:themeColor="background1" w:themeShade="F2"/>
        </w:rPr>
      </w:pPr>
      <w:r>
        <w:rPr>
          <w:rFonts w:ascii="Calibri" w:hAnsi="Calibri" w:cs="Segoe UI Mono"/>
          <w:color w:val="F2F2F2" w:themeColor="background1" w:themeShade="F2"/>
        </w:rPr>
        <w:t>Once logged in submit the XAUTOLOG command for TCPIP to bring it online disconnec</w:t>
      </w:r>
      <w:r w:rsidR="00474ECE">
        <w:rPr>
          <w:rFonts w:ascii="Calibri" w:hAnsi="Calibri" w:cs="Segoe UI Mono"/>
          <w:color w:val="F2F2F2" w:themeColor="background1" w:themeShade="F2"/>
        </w:rPr>
        <w:t>ted again and begin doing work.</w:t>
      </w:r>
      <w:bookmarkStart w:id="8" w:name="_GoBack"/>
      <w:bookmarkEnd w:id="8"/>
    </w:p>
    <w:p w:rsidR="00474ECE" w:rsidRPr="00D70B0B" w:rsidRDefault="00474ECE" w:rsidP="007F5128">
      <w:pPr>
        <w:pStyle w:val="ListParagraph"/>
        <w:numPr>
          <w:ilvl w:val="2"/>
          <w:numId w:val="14"/>
        </w:numPr>
        <w:rPr>
          <w:rFonts w:ascii="Calibri" w:hAnsi="Calibri" w:cs="Segoe UI Mono"/>
          <w:color w:val="F2F2F2" w:themeColor="background1" w:themeShade="F2"/>
        </w:rPr>
      </w:pPr>
      <w:r w:rsidRPr="00BC5711">
        <w:rPr>
          <w:rFonts w:ascii="Calibri" w:hAnsi="Calibri" w:cs="Segoe UI Mono"/>
          <w:color w:val="7030A0"/>
        </w:rPr>
        <w:t xml:space="preserve">Xautolog </w:t>
      </w:r>
      <w:r w:rsidRPr="00BC5711">
        <w:rPr>
          <w:rFonts w:ascii="Calibri" w:hAnsi="Calibri" w:cs="Segoe UI Mono"/>
          <w:color w:val="FF0000"/>
        </w:rPr>
        <w:t xml:space="preserve">user </w:t>
      </w:r>
      <w:proofErr w:type="spellStart"/>
      <w:r w:rsidRPr="00BC5711">
        <w:rPr>
          <w:rFonts w:ascii="Calibri" w:hAnsi="Calibri" w:cs="Segoe UI Mono"/>
          <w:color w:val="0070C0"/>
        </w:rPr>
        <w:t>iplparm</w:t>
      </w:r>
      <w:proofErr w:type="spellEnd"/>
      <w:r w:rsidRPr="00474ECE">
        <w:rPr>
          <w:rFonts w:ascii="Calibri" w:hAnsi="Calibri" w:cs="Segoe UI Mono"/>
          <w:color w:val="F2F2F2" w:themeColor="background1" w:themeShade="F2"/>
        </w:rPr>
        <w:br/>
      </w:r>
      <w:r w:rsidRPr="00BC5711">
        <w:rPr>
          <w:rFonts w:ascii="Calibri" w:hAnsi="Calibri" w:cs="Segoe UI Mono"/>
          <w:color w:val="7030A0"/>
        </w:rPr>
        <w:t xml:space="preserve">Xautolog </w:t>
      </w:r>
      <w:r w:rsidRPr="00BC5711">
        <w:rPr>
          <w:rFonts w:ascii="Calibri" w:hAnsi="Calibri" w:cs="Segoe UI Mono"/>
          <w:color w:val="FF0000"/>
        </w:rPr>
        <w:t>tcpip</w:t>
      </w:r>
      <w:r>
        <w:rPr>
          <w:rFonts w:ascii="Calibri" w:hAnsi="Calibri" w:cs="Segoe UI Mono"/>
          <w:color w:val="F2F2F2" w:themeColor="background1" w:themeShade="F2"/>
        </w:rPr>
        <w:br/>
      </w:r>
      <w:r>
        <w:rPr>
          <w:noProof/>
        </w:rPr>
        <w:drawing>
          <wp:inline distT="0" distB="0" distL="0" distR="0" wp14:anchorId="22A551E2" wp14:editId="0E3A5280">
            <wp:extent cx="5373077" cy="9154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3030" cy="9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92" w:rsidRPr="005615C6" w:rsidRDefault="00D70B0B" w:rsidP="005615C6">
      <w:pPr>
        <w:pStyle w:val="ListParagraph"/>
        <w:numPr>
          <w:ilvl w:val="0"/>
          <w:numId w:val="4"/>
        </w:numPr>
        <w:rPr>
          <w:rFonts w:ascii="Calibri" w:hAnsi="Calibri" w:cs="Segoe UI Mono"/>
          <w:color w:val="F2F2F2" w:themeColor="background1" w:themeShade="F2"/>
        </w:rPr>
      </w:pPr>
      <w:r w:rsidRPr="004A3050">
        <w:rPr>
          <w:rFonts w:cstheme="minorHAnsi"/>
        </w:rPr>
        <w:t>Monitor for any errors or unexpected outpu</w:t>
      </w:r>
      <w:r>
        <w:rPr>
          <w:rFonts w:cstheme="minorHAnsi"/>
        </w:rPr>
        <w:t>t message</w:t>
      </w:r>
      <w:r w:rsidR="00BF0305">
        <w:rPr>
          <w:rFonts w:cstheme="minorHAnsi"/>
        </w:rPr>
        <w:t>s.</w:t>
      </w:r>
    </w:p>
    <w:sectPr w:rsidR="00E02C92" w:rsidRPr="005615C6" w:rsidSect="00277A9F">
      <w:footerReference w:type="default" r:id="rId19"/>
      <w:pgSz w:w="12240" w:h="15840"/>
      <w:pgMar w:top="720" w:right="720" w:bottom="720" w:left="720" w:header="0" w:footer="0" w:gutter="0"/>
      <w:pgBorders w:offsetFrom="page">
        <w:top w:val="single" w:sz="4" w:space="24" w:color="FFFFFF" w:themeColor="background1" w:shadow="1"/>
        <w:left w:val="single" w:sz="4" w:space="24" w:color="FFFFFF" w:themeColor="background1" w:shadow="1"/>
        <w:bottom w:val="single" w:sz="4" w:space="24" w:color="FFFFFF" w:themeColor="background1" w:shadow="1"/>
        <w:right w:val="single" w:sz="4" w:space="24" w:color="FFFFFF" w:themeColor="background1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C77" w:rsidRDefault="004A7C77" w:rsidP="00277A9F">
      <w:pPr>
        <w:spacing w:after="0" w:line="240" w:lineRule="auto"/>
      </w:pPr>
      <w:r>
        <w:separator/>
      </w:r>
    </w:p>
  </w:endnote>
  <w:endnote w:type="continuationSeparator" w:id="0">
    <w:p w:rsidR="004A7C77" w:rsidRDefault="004A7C77" w:rsidP="0027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PlexSans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778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A92" w:rsidRDefault="006A3A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76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A3A92" w:rsidRDefault="006A3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C77" w:rsidRDefault="004A7C77" w:rsidP="00277A9F">
      <w:pPr>
        <w:spacing w:after="0" w:line="240" w:lineRule="auto"/>
      </w:pPr>
      <w:r>
        <w:separator/>
      </w:r>
    </w:p>
  </w:footnote>
  <w:footnote w:type="continuationSeparator" w:id="0">
    <w:p w:rsidR="004A7C77" w:rsidRDefault="004A7C77" w:rsidP="00277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FE9"/>
    <w:multiLevelType w:val="hybridMultilevel"/>
    <w:tmpl w:val="22E03472"/>
    <w:lvl w:ilvl="0" w:tplc="0EEE16CA">
      <w:start w:val="1"/>
      <w:numFmt w:val="lowerRoman"/>
      <w:lvlText w:val="%1."/>
      <w:lvlJc w:val="right"/>
      <w:pPr>
        <w:ind w:left="2160" w:hanging="180"/>
      </w:pPr>
      <w:rPr>
        <w:rFonts w:asciiTheme="minorHAnsi" w:hAnsiTheme="minorHAnsi" w:cstheme="minorHAnsi" w:hint="default"/>
        <w:color w:val="F2F2F2" w:themeColor="background1" w:themeShade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696"/>
    <w:multiLevelType w:val="hybridMultilevel"/>
    <w:tmpl w:val="D528E3E0"/>
    <w:lvl w:ilvl="0" w:tplc="1DD6F7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1A023E"/>
    <w:multiLevelType w:val="hybridMultilevel"/>
    <w:tmpl w:val="65D4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F7133"/>
    <w:multiLevelType w:val="hybridMultilevel"/>
    <w:tmpl w:val="3EE2F92A"/>
    <w:lvl w:ilvl="0" w:tplc="A33A6BBA">
      <w:start w:val="1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A1A99"/>
    <w:multiLevelType w:val="hybridMultilevel"/>
    <w:tmpl w:val="DD9C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206B2"/>
    <w:multiLevelType w:val="hybridMultilevel"/>
    <w:tmpl w:val="1AE8B45C"/>
    <w:lvl w:ilvl="0" w:tplc="0EEE16CA">
      <w:start w:val="1"/>
      <w:numFmt w:val="lowerRoman"/>
      <w:lvlText w:val="%1."/>
      <w:lvlJc w:val="right"/>
      <w:pPr>
        <w:ind w:left="2160" w:hanging="180"/>
      </w:pPr>
      <w:rPr>
        <w:rFonts w:asciiTheme="minorHAnsi" w:hAnsiTheme="minorHAnsi" w:cstheme="minorHAnsi" w:hint="default"/>
        <w:color w:val="F2F2F2" w:themeColor="background1" w:themeShade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C4EA6"/>
    <w:multiLevelType w:val="hybridMultilevel"/>
    <w:tmpl w:val="F3AE041C"/>
    <w:lvl w:ilvl="0" w:tplc="31A4EF0C">
      <w:start w:val="238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2DE"/>
    <w:multiLevelType w:val="hybridMultilevel"/>
    <w:tmpl w:val="C31C81FC"/>
    <w:lvl w:ilvl="0" w:tplc="8CEA5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81779"/>
    <w:multiLevelType w:val="hybridMultilevel"/>
    <w:tmpl w:val="7090E698"/>
    <w:lvl w:ilvl="0" w:tplc="98CA02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FFFFFF" w:themeColor="background1"/>
      </w:rPr>
    </w:lvl>
    <w:lvl w:ilvl="1" w:tplc="3AECB96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FFFFFF" w:themeColor="background1"/>
      </w:rPr>
    </w:lvl>
    <w:lvl w:ilvl="2" w:tplc="0EEE16C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color w:val="F2F2F2" w:themeColor="background1" w:themeShade="F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74FD5"/>
    <w:multiLevelType w:val="hybridMultilevel"/>
    <w:tmpl w:val="AC2C9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92653"/>
    <w:multiLevelType w:val="hybridMultilevel"/>
    <w:tmpl w:val="C2D26AC4"/>
    <w:lvl w:ilvl="0" w:tplc="98CA02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FFFFFF" w:themeColor="background1"/>
      </w:rPr>
    </w:lvl>
    <w:lvl w:ilvl="1" w:tplc="3AECB96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FFFFFF" w:themeColor="background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B6050"/>
    <w:multiLevelType w:val="hybridMultilevel"/>
    <w:tmpl w:val="B380B0CE"/>
    <w:lvl w:ilvl="0" w:tplc="98CA027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FFFFFF" w:themeColor="background1"/>
      </w:rPr>
    </w:lvl>
    <w:lvl w:ilvl="1" w:tplc="3AECB96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color w:val="FFFFFF" w:themeColor="background1"/>
      </w:rPr>
    </w:lvl>
    <w:lvl w:ilvl="2" w:tplc="0EEE16C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  <w:color w:val="F2F2F2" w:themeColor="background1" w:themeShade="F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7545F"/>
    <w:multiLevelType w:val="hybridMultilevel"/>
    <w:tmpl w:val="F31899A8"/>
    <w:lvl w:ilvl="0" w:tplc="31A4EF0C">
      <w:start w:val="238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B3403"/>
    <w:multiLevelType w:val="hybridMultilevel"/>
    <w:tmpl w:val="EC227422"/>
    <w:lvl w:ilvl="0" w:tplc="31A4EF0C">
      <w:start w:val="238"/>
      <w:numFmt w:val="bullet"/>
      <w:lvlText w:val=""/>
      <w:lvlJc w:val="left"/>
      <w:pPr>
        <w:ind w:left="720" w:hanging="360"/>
      </w:pPr>
      <w:rPr>
        <w:rFonts w:ascii="Symbol" w:eastAsia="IBMPlexSans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3"/>
  </w:num>
  <w:num w:numId="7">
    <w:abstractNumId w:val="6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A1"/>
    <w:rsid w:val="000710F1"/>
    <w:rsid w:val="000B2C57"/>
    <w:rsid w:val="000E5C34"/>
    <w:rsid w:val="00107651"/>
    <w:rsid w:val="00120128"/>
    <w:rsid w:val="00176363"/>
    <w:rsid w:val="001771E1"/>
    <w:rsid w:val="001955F2"/>
    <w:rsid w:val="001A3917"/>
    <w:rsid w:val="001D1426"/>
    <w:rsid w:val="001D20FC"/>
    <w:rsid w:val="00206495"/>
    <w:rsid w:val="00230B75"/>
    <w:rsid w:val="00232143"/>
    <w:rsid w:val="002377B4"/>
    <w:rsid w:val="00260BCE"/>
    <w:rsid w:val="00263675"/>
    <w:rsid w:val="002746DF"/>
    <w:rsid w:val="00277A9F"/>
    <w:rsid w:val="002E78DC"/>
    <w:rsid w:val="00310BEE"/>
    <w:rsid w:val="00376451"/>
    <w:rsid w:val="003A18AB"/>
    <w:rsid w:val="003B5889"/>
    <w:rsid w:val="003F018D"/>
    <w:rsid w:val="00402A30"/>
    <w:rsid w:val="004355C4"/>
    <w:rsid w:val="00474ECE"/>
    <w:rsid w:val="0047509B"/>
    <w:rsid w:val="00482B55"/>
    <w:rsid w:val="004A3050"/>
    <w:rsid w:val="004A7C77"/>
    <w:rsid w:val="004C63A0"/>
    <w:rsid w:val="004D1C29"/>
    <w:rsid w:val="004D2DB7"/>
    <w:rsid w:val="004F517B"/>
    <w:rsid w:val="0052232D"/>
    <w:rsid w:val="00553E90"/>
    <w:rsid w:val="0055664E"/>
    <w:rsid w:val="005615C6"/>
    <w:rsid w:val="005676D3"/>
    <w:rsid w:val="005B6161"/>
    <w:rsid w:val="005C1573"/>
    <w:rsid w:val="005C6C67"/>
    <w:rsid w:val="005E236F"/>
    <w:rsid w:val="005E3A10"/>
    <w:rsid w:val="005F7AFD"/>
    <w:rsid w:val="006029A1"/>
    <w:rsid w:val="0061458A"/>
    <w:rsid w:val="00633E97"/>
    <w:rsid w:val="00692C66"/>
    <w:rsid w:val="00694741"/>
    <w:rsid w:val="006A3A92"/>
    <w:rsid w:val="006C0DD3"/>
    <w:rsid w:val="006E1F79"/>
    <w:rsid w:val="006F2285"/>
    <w:rsid w:val="00703C62"/>
    <w:rsid w:val="007A4128"/>
    <w:rsid w:val="007A5F2E"/>
    <w:rsid w:val="007A7001"/>
    <w:rsid w:val="007B56D7"/>
    <w:rsid w:val="007C16DE"/>
    <w:rsid w:val="007C6DE6"/>
    <w:rsid w:val="007C7146"/>
    <w:rsid w:val="007E1FCD"/>
    <w:rsid w:val="007F5128"/>
    <w:rsid w:val="00801A1B"/>
    <w:rsid w:val="00815637"/>
    <w:rsid w:val="008828C6"/>
    <w:rsid w:val="008D1266"/>
    <w:rsid w:val="00905DF0"/>
    <w:rsid w:val="00924B69"/>
    <w:rsid w:val="0094319F"/>
    <w:rsid w:val="00981672"/>
    <w:rsid w:val="009B3A0A"/>
    <w:rsid w:val="009C7E9A"/>
    <w:rsid w:val="009D2B8C"/>
    <w:rsid w:val="009E30B1"/>
    <w:rsid w:val="009E3DD7"/>
    <w:rsid w:val="00A16E66"/>
    <w:rsid w:val="00A265D9"/>
    <w:rsid w:val="00A378A2"/>
    <w:rsid w:val="00A43A44"/>
    <w:rsid w:val="00A472FF"/>
    <w:rsid w:val="00A74D7E"/>
    <w:rsid w:val="00AD2B8F"/>
    <w:rsid w:val="00AE30E6"/>
    <w:rsid w:val="00B47DCC"/>
    <w:rsid w:val="00B62301"/>
    <w:rsid w:val="00B8146A"/>
    <w:rsid w:val="00B94FA2"/>
    <w:rsid w:val="00B97603"/>
    <w:rsid w:val="00BC5711"/>
    <w:rsid w:val="00BD4FC8"/>
    <w:rsid w:val="00BD682E"/>
    <w:rsid w:val="00BF0305"/>
    <w:rsid w:val="00C14D9E"/>
    <w:rsid w:val="00C75965"/>
    <w:rsid w:val="00C80954"/>
    <w:rsid w:val="00C9650E"/>
    <w:rsid w:val="00C97D2A"/>
    <w:rsid w:val="00CB4FA6"/>
    <w:rsid w:val="00D23BA4"/>
    <w:rsid w:val="00D70B0B"/>
    <w:rsid w:val="00E02C92"/>
    <w:rsid w:val="00E30997"/>
    <w:rsid w:val="00E43761"/>
    <w:rsid w:val="00E96747"/>
    <w:rsid w:val="00EA1E07"/>
    <w:rsid w:val="00ED585D"/>
    <w:rsid w:val="00EF6381"/>
    <w:rsid w:val="00F57ED0"/>
    <w:rsid w:val="00F97F94"/>
    <w:rsid w:val="00FB2838"/>
    <w:rsid w:val="00FC0A06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24C6E"/>
  <w15:chartTrackingRefBased/>
  <w15:docId w15:val="{85B2F4D4-F0EE-45E8-B007-0E3FD10F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A1B"/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1B"/>
    <w:pPr>
      <w:ind w:left="720"/>
      <w:contextualSpacing/>
    </w:pPr>
  </w:style>
  <w:style w:type="table" w:styleId="TableGrid">
    <w:name w:val="Table Grid"/>
    <w:basedOn w:val="TableNormal"/>
    <w:uiPriority w:val="39"/>
    <w:rsid w:val="003F0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9F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unhideWhenUsed/>
    <w:rsid w:val="00277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9F"/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277A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64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00341017\Documents\JA%20Filez\Reference%20Materials\Misc\JA%20Word%20Defaul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 Word Default</Template>
  <TotalTime>196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31</cp:revision>
  <dcterms:created xsi:type="dcterms:W3CDTF">2023-09-26T19:16:00Z</dcterms:created>
  <dcterms:modified xsi:type="dcterms:W3CDTF">2024-07-02T20:03:00Z</dcterms:modified>
</cp:coreProperties>
</file>