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377B4" w:rsidRDefault="006E1F79" w:rsidP="006E1F79">
      <w:pPr>
        <w:jc w:val="center"/>
      </w:pPr>
      <w:r>
        <w:t>Creating a QDIO Virtual Switch</w:t>
      </w:r>
    </w:p>
    <w:p w:rsidR="006A179E" w:rsidRDefault="006A179E" w:rsidP="006A179E">
      <w:pPr>
        <w:rPr>
          <w:u w:val="single"/>
        </w:rPr>
      </w:pPr>
      <w:r w:rsidRPr="006A179E">
        <w:rPr>
          <w:noProof/>
          <w:u w:val="single"/>
        </w:rPr>
        <w:drawing>
          <wp:inline distT="0" distB="0" distL="0" distR="0">
            <wp:extent cx="6858000" cy="3449432"/>
            <wp:effectExtent l="0" t="0" r="0" b="0"/>
            <wp:docPr id="11" name="Picture 11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F79" w:rsidRPr="00402A30" w:rsidRDefault="006E1F79" w:rsidP="006E1F79">
      <w:pPr>
        <w:jc w:val="center"/>
        <w:rPr>
          <w:u w:val="single"/>
        </w:rPr>
      </w:pPr>
      <w:r w:rsidRPr="00402A30">
        <w:rPr>
          <w:u w:val="single"/>
        </w:rPr>
        <w:t>Task Overview</w:t>
      </w:r>
    </w:p>
    <w:p w:rsidR="006E1F79" w:rsidRPr="00402A30" w:rsidRDefault="006E1F79" w:rsidP="006E1F79">
      <w:pPr>
        <w:pStyle w:val="ListParagraph"/>
        <w:numPr>
          <w:ilvl w:val="0"/>
          <w:numId w:val="3"/>
        </w:numPr>
      </w:pPr>
      <w:r w:rsidRPr="00402A30">
        <w:t>Create a virtual switch to act as the network between virtual machines.</w:t>
      </w:r>
    </w:p>
    <w:p w:rsidR="006E1F79" w:rsidRPr="00402A30" w:rsidRDefault="00232143" w:rsidP="006E1F79">
      <w:pPr>
        <w:pStyle w:val="ListParagraph"/>
        <w:numPr>
          <w:ilvl w:val="0"/>
          <w:numId w:val="3"/>
        </w:numPr>
      </w:pPr>
      <w:r w:rsidRPr="00402A30">
        <w:t>Set access for management of the switch</w:t>
      </w:r>
    </w:p>
    <w:p w:rsidR="006E1F79" w:rsidRPr="00402A30" w:rsidRDefault="006E1F79" w:rsidP="006E1F79">
      <w:pPr>
        <w:pStyle w:val="ListParagraph"/>
        <w:numPr>
          <w:ilvl w:val="0"/>
          <w:numId w:val="3"/>
        </w:numPr>
      </w:pPr>
      <w:r w:rsidRPr="00402A30">
        <w:t>Create a simulated network interface card (NIC) on each virtual machine to be connected to the virtual switch.</w:t>
      </w:r>
    </w:p>
    <w:p w:rsidR="006E1F79" w:rsidRPr="00402A30" w:rsidRDefault="006E1F79" w:rsidP="006E1F79">
      <w:pPr>
        <w:pStyle w:val="ListParagraph"/>
        <w:numPr>
          <w:ilvl w:val="0"/>
          <w:numId w:val="3"/>
        </w:numPr>
      </w:pPr>
      <w:r w:rsidRPr="00402A30">
        <w:t>Couple each virtual machine’s simulated NIC to the virtual switch.</w:t>
      </w:r>
      <w:r w:rsidR="00232143" w:rsidRPr="00402A30">
        <w:t xml:space="preserve"> (</w:t>
      </w:r>
      <w:proofErr w:type="gramStart"/>
      <w:r w:rsidR="00232143" w:rsidRPr="00402A30">
        <w:t>repeat</w:t>
      </w:r>
      <w:proofErr w:type="gramEnd"/>
      <w:r w:rsidR="00232143" w:rsidRPr="00402A30">
        <w:t xml:space="preserve"> for relevant VM’s.)</w:t>
      </w:r>
    </w:p>
    <w:p w:rsidR="006E1F79" w:rsidRPr="00402A30" w:rsidRDefault="00232143" w:rsidP="00694741">
      <w:pPr>
        <w:pStyle w:val="ListParagraph"/>
        <w:numPr>
          <w:ilvl w:val="0"/>
          <w:numId w:val="3"/>
        </w:numPr>
      </w:pPr>
      <w:r w:rsidRPr="00402A30">
        <w:t>Set Sysconfig Statements for persistence through IPL.</w:t>
      </w:r>
    </w:p>
    <w:p w:rsidR="006E1F79" w:rsidRPr="00402A30" w:rsidRDefault="006E1F79" w:rsidP="006E1F79">
      <w:pPr>
        <w:jc w:val="center"/>
        <w:rPr>
          <w:u w:val="single"/>
        </w:rPr>
      </w:pPr>
      <w:r w:rsidRPr="00402A30">
        <w:rPr>
          <w:u w:val="single"/>
        </w:rPr>
        <w:t>Detailed Steps</w:t>
      </w:r>
    </w:p>
    <w:p w:rsidR="006E1F79" w:rsidRPr="00402A30" w:rsidRDefault="009E3DD7" w:rsidP="009E3DD7">
      <w:pPr>
        <w:pStyle w:val="ListParagraph"/>
        <w:numPr>
          <w:ilvl w:val="0"/>
          <w:numId w:val="4"/>
        </w:numPr>
        <w:rPr>
          <w:u w:val="single"/>
        </w:rPr>
      </w:pPr>
      <w:bookmarkStart w:id="1" w:name="Define_the_virtual_Switch"/>
      <w:proofErr w:type="gramStart"/>
      <w:r w:rsidRPr="00402A30">
        <w:t>Create</w:t>
      </w:r>
      <w:r w:rsidR="00206495" w:rsidRPr="00402A30">
        <w:t>(</w:t>
      </w:r>
      <w:proofErr w:type="gramEnd"/>
      <w:r w:rsidR="00697DFE">
        <w:fldChar w:fldCharType="begin"/>
      </w:r>
      <w:r w:rsidR="00697DFE">
        <w:instrText xml:space="preserve"> HYPERLINK \l "Define_Vswitch" </w:instrText>
      </w:r>
      <w:r w:rsidR="00697DFE">
        <w:fldChar w:fldCharType="separate"/>
      </w:r>
      <w:r w:rsidR="00206495" w:rsidRPr="00402A30">
        <w:rPr>
          <w:rStyle w:val="Hyperlink"/>
        </w:rPr>
        <w:t>Define</w:t>
      </w:r>
      <w:r w:rsidR="00697DFE">
        <w:rPr>
          <w:rStyle w:val="Hyperlink"/>
        </w:rPr>
        <w:fldChar w:fldCharType="end"/>
      </w:r>
      <w:r w:rsidR="00206495" w:rsidRPr="00402A30">
        <w:t>)</w:t>
      </w:r>
      <w:r w:rsidRPr="00402A30">
        <w:t xml:space="preserve"> the virtual switch.</w:t>
      </w:r>
    </w:p>
    <w:bookmarkEnd w:id="1"/>
    <w:p w:rsidR="009E3DD7" w:rsidRPr="00402A30" w:rsidRDefault="009E3DD7" w:rsidP="00232143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Define vswitch </w:t>
      </w:r>
      <w:r w:rsidRPr="00402A30">
        <w:rPr>
          <w:color w:val="FF0000"/>
        </w:rPr>
        <w:t xml:space="preserve">vswitchname </w:t>
      </w:r>
      <w:r w:rsidRPr="00402A30">
        <w:rPr>
          <w:color w:val="0070C0"/>
        </w:rPr>
        <w:t>options</w:t>
      </w:r>
      <w:r w:rsidRPr="00402A30">
        <w:br/>
      </w:r>
      <w:r w:rsidRPr="00402A30">
        <w:rPr>
          <w:color w:val="7030A0"/>
        </w:rPr>
        <w:t xml:space="preserve">Define vswitch </w:t>
      </w:r>
      <w:r w:rsidRPr="00402A30">
        <w:rPr>
          <w:color w:val="FF0000"/>
        </w:rPr>
        <w:t>vsw</w:t>
      </w:r>
      <w:r w:rsidR="00232143" w:rsidRPr="00402A30">
        <w:rPr>
          <w:color w:val="FF0000"/>
        </w:rPr>
        <w:t>1</w:t>
      </w:r>
      <w:r w:rsidRPr="00402A30">
        <w:rPr>
          <w:color w:val="FF0000"/>
        </w:rPr>
        <w:t>sv1</w:t>
      </w:r>
      <w:r w:rsidR="00232143" w:rsidRPr="00402A30">
        <w:rPr>
          <w:color w:val="FF0000"/>
        </w:rPr>
        <w:t xml:space="preserve"> </w:t>
      </w:r>
      <w:r w:rsidR="00232143" w:rsidRPr="00402A30">
        <w:rPr>
          <w:color w:val="0070C0"/>
        </w:rPr>
        <w:t>USERBASED</w:t>
      </w:r>
      <w:r w:rsidRPr="00402A30">
        <w:rPr>
          <w:noProof/>
          <w:u w:val="single"/>
        </w:rPr>
        <w:br/>
      </w:r>
      <w:r w:rsidR="00232143" w:rsidRPr="00402A30">
        <w:rPr>
          <w:noProof/>
          <w:u w:val="single"/>
        </w:rPr>
        <w:drawing>
          <wp:inline distT="0" distB="0" distL="0" distR="0" wp14:anchorId="13D09B44" wp14:editId="0EE55858">
            <wp:extent cx="3982006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Set_the_switch_to_grant_privs"/>
    <w:p w:rsidR="009E3DD7" w:rsidRPr="00402A30" w:rsidRDefault="00A472FF" w:rsidP="009E3DD7">
      <w:pPr>
        <w:pStyle w:val="ListParagraph"/>
        <w:numPr>
          <w:ilvl w:val="0"/>
          <w:numId w:val="4"/>
        </w:numPr>
        <w:rPr>
          <w:u w:val="single"/>
        </w:rPr>
      </w:pPr>
      <w:r w:rsidRPr="00402A30">
        <w:fldChar w:fldCharType="begin"/>
      </w:r>
      <w:r w:rsidRPr="00402A30">
        <w:instrText xml:space="preserve"> HYPERLINK  \l "Set_Vswitch" </w:instrText>
      </w:r>
      <w:r w:rsidRPr="00402A30">
        <w:fldChar w:fldCharType="separate"/>
      </w:r>
      <w:r w:rsidR="00232143" w:rsidRPr="00402A30">
        <w:rPr>
          <w:rStyle w:val="Hyperlink"/>
        </w:rPr>
        <w:t>Set</w:t>
      </w:r>
      <w:r w:rsidRPr="00402A30">
        <w:fldChar w:fldCharType="end"/>
      </w:r>
      <w:r w:rsidR="00232143" w:rsidRPr="00402A30">
        <w:t xml:space="preserve"> the switch to grant Maint730 management privileges.</w:t>
      </w:r>
    </w:p>
    <w:bookmarkEnd w:id="2"/>
    <w:p w:rsidR="00232143" w:rsidRPr="00402A30" w:rsidRDefault="00232143" w:rsidP="00232143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Set vswitch </w:t>
      </w:r>
      <w:r w:rsidRPr="00402A30">
        <w:rPr>
          <w:color w:val="FF0000"/>
        </w:rPr>
        <w:t xml:space="preserve">vswitchname </w:t>
      </w:r>
      <w:r w:rsidRPr="00402A30">
        <w:rPr>
          <w:color w:val="0070C0"/>
        </w:rPr>
        <w:t>operands options</w:t>
      </w:r>
      <w:r w:rsidRPr="00402A30">
        <w:br/>
      </w:r>
      <w:r w:rsidRPr="00402A30">
        <w:rPr>
          <w:color w:val="7030A0"/>
        </w:rPr>
        <w:t xml:space="preserve">Set vswitch </w:t>
      </w:r>
      <w:r w:rsidRPr="00402A30">
        <w:rPr>
          <w:color w:val="FF0000"/>
        </w:rPr>
        <w:t xml:space="preserve">vsw1sv1 </w:t>
      </w:r>
      <w:r w:rsidRPr="00402A30">
        <w:rPr>
          <w:color w:val="0070C0"/>
        </w:rPr>
        <w:t xml:space="preserve">GRANT </w:t>
      </w:r>
      <w:r w:rsidRPr="00402A30">
        <w:rPr>
          <w:color w:val="FF0000"/>
        </w:rPr>
        <w:t>MAINT730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5F6FAB30" wp14:editId="57378A33">
            <wp:extent cx="4058216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43" w:rsidRPr="00402A30" w:rsidRDefault="00232143" w:rsidP="00232143">
      <w:pPr>
        <w:pStyle w:val="ListParagraph"/>
        <w:numPr>
          <w:ilvl w:val="0"/>
          <w:numId w:val="4"/>
        </w:numPr>
        <w:rPr>
          <w:u w:val="single"/>
        </w:rPr>
      </w:pPr>
      <w:bookmarkStart w:id="3" w:name="Create_Define_simulated_NIC"/>
      <w:proofErr w:type="gramStart"/>
      <w:r w:rsidRPr="00402A30">
        <w:t>Create</w:t>
      </w:r>
      <w:r w:rsidR="00206495" w:rsidRPr="00402A30">
        <w:t>(</w:t>
      </w:r>
      <w:proofErr w:type="gramEnd"/>
      <w:r w:rsidR="00697DFE">
        <w:fldChar w:fldCharType="begin"/>
      </w:r>
      <w:r w:rsidR="00697DFE">
        <w:instrText xml:space="preserve"> HYPERLINK \l "Define_NIC" </w:instrText>
      </w:r>
      <w:r w:rsidR="00697DFE">
        <w:fldChar w:fldCharType="separate"/>
      </w:r>
      <w:r w:rsidR="00206495" w:rsidRPr="00402A30">
        <w:rPr>
          <w:rStyle w:val="Hyperlink"/>
        </w:rPr>
        <w:t>Define</w:t>
      </w:r>
      <w:r w:rsidR="00697DFE">
        <w:rPr>
          <w:rStyle w:val="Hyperlink"/>
        </w:rPr>
        <w:fldChar w:fldCharType="end"/>
      </w:r>
      <w:r w:rsidR="00206495" w:rsidRPr="00402A30">
        <w:t>)</w:t>
      </w:r>
      <w:r w:rsidRPr="00402A30">
        <w:t xml:space="preserve"> the simulated NIC for the virtual switch to connect to.</w:t>
      </w:r>
    </w:p>
    <w:bookmarkEnd w:id="3"/>
    <w:p w:rsidR="00232143" w:rsidRPr="00402A30" w:rsidRDefault="00232143" w:rsidP="00232143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lastRenderedPageBreak/>
        <w:t xml:space="preserve">Define NIC </w:t>
      </w:r>
      <w:r w:rsidRPr="00402A30">
        <w:rPr>
          <w:color w:val="FF0000"/>
        </w:rPr>
        <w:t xml:space="preserve">vdev </w:t>
      </w:r>
      <w:r w:rsidRPr="00402A30">
        <w:rPr>
          <w:color w:val="0070C0"/>
        </w:rPr>
        <w:t>operands options</w:t>
      </w:r>
      <w:r w:rsidRPr="00402A30">
        <w:br/>
      </w:r>
      <w:r w:rsidRPr="00402A30">
        <w:rPr>
          <w:color w:val="7030A0"/>
        </w:rPr>
        <w:t xml:space="preserve">Define NIC </w:t>
      </w:r>
      <w:r w:rsidRPr="00402A30">
        <w:rPr>
          <w:color w:val="FF0000"/>
        </w:rPr>
        <w:t xml:space="preserve">0800 </w:t>
      </w:r>
      <w:r w:rsidRPr="00402A30">
        <w:rPr>
          <w:color w:val="0070C0"/>
        </w:rPr>
        <w:t>QDIO</w:t>
      </w:r>
      <w:r w:rsidRPr="00402A30">
        <w:rPr>
          <w:color w:val="0070C0"/>
          <w:u w:val="single"/>
        </w:rPr>
        <w:br/>
      </w:r>
      <w:r w:rsidRPr="00402A30">
        <w:rPr>
          <w:noProof/>
          <w:u w:val="single"/>
        </w:rPr>
        <w:drawing>
          <wp:inline distT="0" distB="0" distL="0" distR="0" wp14:anchorId="02465019" wp14:editId="5C987DE0">
            <wp:extent cx="5345430" cy="6127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614" cy="6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Couple_the_NIC_and_switch"/>
    <w:p w:rsidR="00232143" w:rsidRPr="00402A30" w:rsidRDefault="00A472FF" w:rsidP="00232143">
      <w:pPr>
        <w:pStyle w:val="ListParagraph"/>
        <w:numPr>
          <w:ilvl w:val="0"/>
          <w:numId w:val="4"/>
        </w:numPr>
        <w:rPr>
          <w:u w:val="single"/>
        </w:rPr>
      </w:pPr>
      <w:r w:rsidRPr="00402A30">
        <w:fldChar w:fldCharType="begin"/>
      </w:r>
      <w:r w:rsidRPr="00402A30">
        <w:instrText xml:space="preserve"> HYPERLINK  \l "Couple" </w:instrText>
      </w:r>
      <w:r w:rsidRPr="00402A30">
        <w:fldChar w:fldCharType="separate"/>
      </w:r>
      <w:r w:rsidR="00232143" w:rsidRPr="00402A30">
        <w:rPr>
          <w:rStyle w:val="Hyperlink"/>
        </w:rPr>
        <w:t>Couple</w:t>
      </w:r>
      <w:r w:rsidRPr="00402A30">
        <w:fldChar w:fldCharType="end"/>
      </w:r>
      <w:r w:rsidR="00232143" w:rsidRPr="00402A30">
        <w:t xml:space="preserve"> the NIC and switch.</w:t>
      </w:r>
    </w:p>
    <w:bookmarkEnd w:id="4"/>
    <w:p w:rsidR="00206495" w:rsidRPr="00402A30" w:rsidRDefault="00232143" w:rsidP="00B94FA2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Couple </w:t>
      </w:r>
      <w:r w:rsidRPr="00402A30">
        <w:rPr>
          <w:color w:val="FF0000"/>
        </w:rPr>
        <w:t xml:space="preserve">vdev </w:t>
      </w:r>
      <w:r w:rsidRPr="00402A30">
        <w:rPr>
          <w:color w:val="0070C0"/>
        </w:rPr>
        <w:t>to syste</w:t>
      </w:r>
      <w:r w:rsidR="00B47DCC" w:rsidRPr="00402A30">
        <w:rPr>
          <w:color w:val="0070C0"/>
        </w:rPr>
        <w:t>m</w:t>
      </w:r>
      <w:r w:rsidRPr="00402A30">
        <w:rPr>
          <w:color w:val="0070C0"/>
        </w:rPr>
        <w:t xml:space="preserve"> </w:t>
      </w:r>
      <w:r w:rsidRPr="00402A30">
        <w:rPr>
          <w:color w:val="FF0000"/>
        </w:rPr>
        <w:t>vswitchname</w:t>
      </w:r>
      <w:r w:rsidRPr="00402A30">
        <w:br/>
      </w:r>
      <w:r w:rsidRPr="00402A30">
        <w:rPr>
          <w:color w:val="7030A0"/>
        </w:rPr>
        <w:t xml:space="preserve">Couple </w:t>
      </w:r>
      <w:r w:rsidR="00B94FA2" w:rsidRPr="00402A30">
        <w:rPr>
          <w:color w:val="FF0000"/>
        </w:rPr>
        <w:t xml:space="preserve">800 </w:t>
      </w:r>
      <w:r w:rsidR="00B94FA2" w:rsidRPr="00402A30">
        <w:rPr>
          <w:color w:val="0070C0"/>
        </w:rPr>
        <w:t xml:space="preserve">to system </w:t>
      </w:r>
      <w:r w:rsidR="00B94FA2" w:rsidRPr="00402A30">
        <w:rPr>
          <w:color w:val="FF0000"/>
        </w:rPr>
        <w:t>vsw1sv1</w:t>
      </w:r>
      <w:r w:rsidR="00B94FA2" w:rsidRPr="00402A30">
        <w:br/>
      </w:r>
      <w:r w:rsidR="00B94FA2" w:rsidRPr="00402A30">
        <w:rPr>
          <w:noProof/>
          <w:u w:val="single"/>
        </w:rPr>
        <w:drawing>
          <wp:inline distT="0" distB="0" distL="0" distR="0" wp14:anchorId="6B2909F0" wp14:editId="4C4CB63B">
            <wp:extent cx="5345723" cy="657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528" cy="6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402A30" w:rsidRDefault="00B94FA2" w:rsidP="00B94FA2">
      <w:pPr>
        <w:pStyle w:val="ListParagraph"/>
        <w:numPr>
          <w:ilvl w:val="0"/>
          <w:numId w:val="4"/>
        </w:numPr>
        <w:rPr>
          <w:u w:val="single"/>
        </w:rPr>
      </w:pPr>
      <w:r w:rsidRPr="00402A30">
        <w:t>Edit the System Configuration file on PMAINT CF0 to include the virtual switch information.</w:t>
      </w:r>
    </w:p>
    <w:p w:rsidR="00206495" w:rsidRPr="00402A30" w:rsidRDefault="00B94FA2" w:rsidP="00206495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VMLINK </w:t>
      </w:r>
      <w:r w:rsidRPr="00402A30">
        <w:rPr>
          <w:color w:val="FF0000"/>
        </w:rPr>
        <w:t xml:space="preserve">ownerid vdev </w:t>
      </w:r>
      <w:r w:rsidRPr="00402A30">
        <w:rPr>
          <w:color w:val="0070C0"/>
        </w:rPr>
        <w:t>(options</w:t>
      </w:r>
      <w:r w:rsidRPr="00402A30">
        <w:br/>
      </w:r>
      <w:r w:rsidR="00402A30" w:rsidRPr="00402A30">
        <w:rPr>
          <w:color w:val="7030A0"/>
        </w:rPr>
        <w:t>Vmlink</w:t>
      </w:r>
      <w:r w:rsidRPr="00402A30">
        <w:rPr>
          <w:color w:val="7030A0"/>
        </w:rPr>
        <w:t xml:space="preserve"> </w:t>
      </w:r>
      <w:r w:rsidRPr="00402A30">
        <w:rPr>
          <w:color w:val="FF0000"/>
        </w:rPr>
        <w:t xml:space="preserve">PMAINT CF0 </w:t>
      </w:r>
      <w:r w:rsidRPr="00402A30">
        <w:rPr>
          <w:color w:val="0070C0"/>
        </w:rPr>
        <w:t>(Write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6A478314" wp14:editId="1ED0E70B">
            <wp:extent cx="5401310" cy="57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506" cy="5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402A30" w:rsidRDefault="00B94FA2" w:rsidP="00B94FA2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Xedit </w:t>
      </w:r>
      <w:r w:rsidRPr="00402A30">
        <w:rPr>
          <w:color w:val="FF0000"/>
        </w:rPr>
        <w:t>filename filetype filemode</w:t>
      </w:r>
      <w:r w:rsidRPr="00402A30">
        <w:br/>
      </w:r>
      <w:r w:rsidRPr="00402A30">
        <w:rPr>
          <w:color w:val="7030A0"/>
        </w:rPr>
        <w:t xml:space="preserve">Xedit </w:t>
      </w:r>
      <w:r w:rsidRPr="00402A30">
        <w:rPr>
          <w:color w:val="FF0000"/>
        </w:rPr>
        <w:t>System Config z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568E8B0B" wp14:editId="1E4E04E2">
            <wp:extent cx="1781907" cy="22178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306" cy="2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402A30" w:rsidRDefault="00B94FA2" w:rsidP="00B94FA2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>/</w:t>
      </w:r>
      <w:r w:rsidRPr="00402A30">
        <w:rPr>
          <w:color w:val="FF0000"/>
        </w:rPr>
        <w:t>Searchterm</w:t>
      </w:r>
      <w:r w:rsidRPr="00402A30">
        <w:br/>
      </w:r>
      <w:r w:rsidRPr="00402A30">
        <w:rPr>
          <w:color w:val="7030A0"/>
        </w:rPr>
        <w:t>/</w:t>
      </w:r>
      <w:r w:rsidRPr="00402A30">
        <w:rPr>
          <w:color w:val="FF0000"/>
        </w:rPr>
        <w:t>System_Alias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56FB801C" wp14:editId="72146571">
            <wp:extent cx="2540000" cy="445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5489" cy="4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28" w:rsidRPr="00402A30" w:rsidRDefault="007A4128" w:rsidP="007A4128">
      <w:pPr>
        <w:pStyle w:val="ListParagraph"/>
        <w:numPr>
          <w:ilvl w:val="2"/>
          <w:numId w:val="4"/>
        </w:numPr>
        <w:rPr>
          <w:u w:val="single"/>
        </w:rPr>
      </w:pPr>
      <w:r w:rsidRPr="00402A30">
        <w:t>Navigate through xedit with UP/</w:t>
      </w:r>
      <w:proofErr w:type="gramStart"/>
      <w:r w:rsidRPr="00402A30">
        <w:t>Down</w:t>
      </w:r>
      <w:proofErr w:type="gramEnd"/>
      <w:r w:rsidRPr="00402A30">
        <w:t xml:space="preserve"> and # of lines. Alternatively use F7 and F8.</w:t>
      </w:r>
    </w:p>
    <w:p w:rsidR="007A4128" w:rsidRPr="00402A30" w:rsidRDefault="007A4128" w:rsidP="007A4128">
      <w:pPr>
        <w:pStyle w:val="ListParagraph"/>
        <w:ind w:left="2160"/>
      </w:pPr>
      <w:r w:rsidRPr="00402A30">
        <w:rPr>
          <w:color w:val="7030A0"/>
        </w:rPr>
        <w:t>UP</w:t>
      </w:r>
      <w:r w:rsidRPr="00402A30">
        <w:rPr>
          <w:color w:val="FF0000"/>
        </w:rPr>
        <w:t xml:space="preserve"> #</w:t>
      </w:r>
      <w:r w:rsidRPr="00402A30">
        <w:br/>
      </w:r>
      <w:r w:rsidRPr="00402A30">
        <w:rPr>
          <w:color w:val="7030A0"/>
        </w:rPr>
        <w:t xml:space="preserve">UP </w:t>
      </w:r>
      <w:r w:rsidRPr="00402A30">
        <w:rPr>
          <w:color w:val="FF0000"/>
        </w:rPr>
        <w:t>10</w:t>
      </w:r>
    </w:p>
    <w:p w:rsidR="007A4128" w:rsidRPr="00402A30" w:rsidRDefault="007A4128" w:rsidP="007A4128">
      <w:pPr>
        <w:pStyle w:val="ListParagraph"/>
        <w:numPr>
          <w:ilvl w:val="2"/>
          <w:numId w:val="4"/>
        </w:numPr>
      </w:pPr>
      <w:r w:rsidRPr="00402A30">
        <w:t>Add lines as needed by typing</w:t>
      </w:r>
      <w:r w:rsidRPr="00402A30">
        <w:rPr>
          <w:color w:val="0070C0"/>
        </w:rPr>
        <w:t xml:space="preserve"> A</w:t>
      </w:r>
      <w:r w:rsidRPr="00402A30">
        <w:rPr>
          <w:color w:val="FF0000"/>
        </w:rPr>
        <w:t>#</w:t>
      </w:r>
      <w:r w:rsidRPr="00402A30">
        <w:t xml:space="preserve"> where A stands for add and # will be the number of lines to add. This can be submit from the command line as shown above with / or in the prefix column number area.</w:t>
      </w:r>
      <w:r w:rsidRPr="00402A30">
        <w:br/>
      </w:r>
      <w:r w:rsidRPr="00402A30">
        <w:rPr>
          <w:noProof/>
        </w:rPr>
        <w:drawing>
          <wp:inline distT="0" distB="0" distL="0" distR="0">
            <wp:extent cx="1055077" cy="941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28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00301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/**********************************************************************/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00302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/*              ADD VSWITCH                                           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00303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/**********************************************************************/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00304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/**********************************************************************/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00305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 xml:space="preserve">  DEFINE VSWITCH VSW1 RDEV 00CD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00306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 xml:space="preserve">    VMLAN MACPREFIX 020001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00307</w:t>
      </w:r>
      <w:r w:rsidRPr="00402A30">
        <w:rPr>
          <w:rFonts w:ascii="Segoe UI Mono" w:hAnsi="Segoe UI Mono" w:cs="Segoe UI Mono"/>
          <w:color w:val="000000"/>
        </w:rPr>
        <w:t xml:space="preserve"> 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00308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/*    The following System_Alias statement is an example.             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00309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 xml:space="preserve">/*    Remove the comment delimiters to make the </w:t>
      </w:r>
      <w:proofErr w:type="spellStart"/>
      <w:r w:rsidRPr="00402A30">
        <w:rPr>
          <w:rFonts w:ascii="Segoe UI Mono" w:hAnsi="Segoe UI Mono" w:cs="Segoe UI Mono"/>
          <w:color w:val="00FF00"/>
        </w:rPr>
        <w:t>statment</w:t>
      </w:r>
      <w:proofErr w:type="spellEnd"/>
      <w:r w:rsidRPr="00402A30">
        <w:rPr>
          <w:rFonts w:ascii="Segoe UI Mono" w:hAnsi="Segoe UI Mono" w:cs="Segoe UI Mono"/>
          <w:color w:val="00FF00"/>
        </w:rPr>
        <w:t xml:space="preserve"> active.      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00310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/**********************************************************************/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lastRenderedPageBreak/>
        <w:t>00311</w:t>
      </w:r>
      <w:r w:rsidRPr="00402A30">
        <w:rPr>
          <w:rFonts w:ascii="Segoe UI Mono" w:hAnsi="Segoe UI Mono" w:cs="Segoe UI Mono"/>
          <w:color w:val="000000"/>
        </w:rPr>
        <w:t xml:space="preserve"> 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00312</w:t>
      </w:r>
      <w:r w:rsidRPr="00402A30">
        <w:rPr>
          <w:rFonts w:ascii="Segoe UI Mono" w:hAnsi="Segoe UI Mono" w:cs="Segoe UI Mono"/>
          <w:color w:val="000000"/>
        </w:rPr>
        <w:t xml:space="preserve"> </w:t>
      </w:r>
      <w:r w:rsidRPr="00402A30">
        <w:rPr>
          <w:rFonts w:ascii="Segoe UI Mono" w:hAnsi="Segoe UI Mono" w:cs="Segoe UI Mono"/>
          <w:color w:val="00FF00"/>
        </w:rPr>
        <w:t>/</w:t>
      </w:r>
      <w:proofErr w:type="gramStart"/>
      <w:r w:rsidRPr="00402A30">
        <w:rPr>
          <w:rFonts w:ascii="Segoe UI Mono" w:hAnsi="Segoe UI Mono" w:cs="Segoe UI Mono"/>
          <w:color w:val="00FF00"/>
        </w:rPr>
        <w:t>*  System</w:t>
      </w:r>
      <w:proofErr w:type="gramEnd"/>
      <w:r w:rsidRPr="00402A30">
        <w:rPr>
          <w:rFonts w:ascii="Segoe UI Mono" w:hAnsi="Segoe UI Mono" w:cs="Segoe UI Mono"/>
          <w:color w:val="00FF00"/>
        </w:rPr>
        <w:t>_Alias   0000-FFFF   */</w:t>
      </w:r>
    </w:p>
    <w:p w:rsidR="007A4128" w:rsidRPr="00402A30" w:rsidRDefault="007A4128" w:rsidP="007A4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00313</w:t>
      </w:r>
      <w:r w:rsidRPr="00402A30">
        <w:rPr>
          <w:rFonts w:ascii="Segoe UI Mono" w:hAnsi="Segoe UI Mono" w:cs="Segoe UI Mono"/>
          <w:color w:val="000000"/>
        </w:rPr>
        <w:t xml:space="preserve"> </w:t>
      </w:r>
    </w:p>
    <w:p w:rsidR="007A4128" w:rsidRPr="00402A30" w:rsidRDefault="007A4128" w:rsidP="007A4128">
      <w:pPr>
        <w:rPr>
          <w:rFonts w:ascii="Segoe UI Mono" w:hAnsi="Segoe UI Mono" w:cs="Segoe UI Mono"/>
          <w:color w:val="00FF00"/>
        </w:rPr>
      </w:pPr>
      <w:r w:rsidRPr="00402A30">
        <w:rPr>
          <w:rFonts w:ascii="Segoe UI Mono" w:hAnsi="Segoe UI Mono" w:cs="Segoe UI Mono"/>
          <w:color w:val="00FF00"/>
        </w:rPr>
        <w:t>00314</w:t>
      </w:r>
    </w:p>
    <w:p w:rsidR="007A4128" w:rsidRPr="00402A30" w:rsidRDefault="007A4128" w:rsidP="007A4128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402A30">
        <w:t xml:space="preserve">Verify there are no issues with the System Config changes by </w:t>
      </w:r>
      <w:r w:rsidR="000B2C57" w:rsidRPr="00402A30">
        <w:t>linking MAINT 193 to run the</w:t>
      </w:r>
      <w:r w:rsidRPr="00402A30">
        <w:t xml:space="preserve"> CPSYNTAX executable.</w:t>
      </w:r>
    </w:p>
    <w:p w:rsidR="00206495" w:rsidRPr="00402A30" w:rsidRDefault="000B2C57" w:rsidP="000B2C57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</w:rPr>
      </w:pPr>
      <w:proofErr w:type="spellStart"/>
      <w:r w:rsidRPr="00402A30">
        <w:rPr>
          <w:rFonts w:cstheme="minorHAnsi"/>
          <w:color w:val="7030A0"/>
        </w:rPr>
        <w:t>VMlink</w:t>
      </w:r>
      <w:proofErr w:type="spellEnd"/>
      <w:r w:rsidRPr="00402A30">
        <w:rPr>
          <w:rFonts w:cstheme="minorHAnsi"/>
          <w:color w:val="7030A0"/>
        </w:rPr>
        <w:t xml:space="preserve"> </w:t>
      </w:r>
      <w:r w:rsidRPr="00402A30">
        <w:rPr>
          <w:rFonts w:cstheme="minorHAnsi"/>
          <w:color w:val="FF0000"/>
        </w:rPr>
        <w:t>ownerid vdev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Vmlink </w:t>
      </w:r>
      <w:r w:rsidR="00553E90">
        <w:rPr>
          <w:rFonts w:cstheme="minorHAnsi"/>
          <w:color w:val="FF0000"/>
        </w:rPr>
        <w:t>MAINT</w:t>
      </w:r>
      <w:r w:rsidRPr="00402A30">
        <w:rPr>
          <w:rFonts w:cstheme="minorHAnsi"/>
          <w:color w:val="FF0000"/>
        </w:rPr>
        <w:t xml:space="preserve"> </w:t>
      </w:r>
      <w:r w:rsidR="00553E90">
        <w:rPr>
          <w:rFonts w:cstheme="minorHAnsi"/>
          <w:color w:val="FF0000"/>
        </w:rPr>
        <w:t>193</w:t>
      </w:r>
      <w:r w:rsidRPr="00402A30">
        <w:rPr>
          <w:rFonts w:cstheme="minorHAnsi"/>
        </w:rPr>
        <w:br/>
      </w:r>
      <w:r w:rsidRPr="00402A30">
        <w:rPr>
          <w:rFonts w:ascii="Segoe UI Mono" w:hAnsi="Segoe UI Mono" w:cs="Segoe UI Mono"/>
          <w:noProof/>
          <w:color w:val="00FF00"/>
        </w:rPr>
        <w:drawing>
          <wp:inline distT="0" distB="0" distL="0" distR="0" wp14:anchorId="2535A666" wp14:editId="434293FB">
            <wp:extent cx="4775200" cy="5232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591" cy="5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95" w:rsidRPr="00402A30" w:rsidRDefault="000B2C57" w:rsidP="00206495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</w:rPr>
      </w:pPr>
      <w:r w:rsidRPr="00402A30">
        <w:rPr>
          <w:rFonts w:cstheme="minorHAnsi"/>
          <w:color w:val="7030A0"/>
        </w:rPr>
        <w:t xml:space="preserve">CPSYNTAX </w:t>
      </w:r>
      <w:r w:rsidRPr="00402A30">
        <w:rPr>
          <w:rFonts w:cstheme="minorHAnsi"/>
          <w:color w:val="FF0000"/>
        </w:rPr>
        <w:t>filename filetype filemode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CPSYNTAX </w:t>
      </w:r>
      <w:r w:rsidRPr="00402A30">
        <w:rPr>
          <w:rFonts w:cstheme="minorHAnsi"/>
          <w:color w:val="FF0000"/>
        </w:rPr>
        <w:t>system config x</w:t>
      </w:r>
      <w:r w:rsidRPr="00402A30">
        <w:rPr>
          <w:rFonts w:cstheme="minorHAnsi"/>
        </w:rPr>
        <w:br/>
      </w:r>
      <w:r w:rsidRPr="00402A30">
        <w:rPr>
          <w:rFonts w:cstheme="minorHAnsi"/>
          <w:noProof/>
        </w:rPr>
        <w:drawing>
          <wp:inline distT="0" distB="0" distL="0" distR="0" wp14:anchorId="116ADEE2" wp14:editId="474414AB">
            <wp:extent cx="6068695" cy="48455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5477" cy="5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F" w:rsidRPr="00402A30" w:rsidRDefault="000B2C57" w:rsidP="00A472FF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402A30">
        <w:rPr>
          <w:rFonts w:cstheme="minorHAnsi"/>
        </w:rPr>
        <w:t>Shutdown and REIPL your system.</w:t>
      </w:r>
    </w:p>
    <w:p w:rsidR="000B2C57" w:rsidRPr="00402A30" w:rsidRDefault="000B2C57" w:rsidP="00A472FF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</w:rPr>
      </w:pPr>
      <w:r w:rsidRPr="00402A30">
        <w:rPr>
          <w:rFonts w:cstheme="minorHAnsi"/>
          <w:color w:val="7030A0"/>
        </w:rPr>
        <w:t xml:space="preserve">Shutdown </w:t>
      </w:r>
      <w:r w:rsidRPr="00402A30">
        <w:rPr>
          <w:rFonts w:cstheme="minorHAnsi"/>
          <w:color w:val="0070C0"/>
        </w:rPr>
        <w:t>options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Shutdown </w:t>
      </w:r>
      <w:r w:rsidRPr="00402A30">
        <w:rPr>
          <w:rFonts w:cstheme="minorHAnsi"/>
          <w:color w:val="0070C0"/>
        </w:rPr>
        <w:t>REIPL</w:t>
      </w:r>
    </w:p>
    <w:p w:rsidR="000B2C57" w:rsidRPr="004A3050" w:rsidRDefault="000B2C57" w:rsidP="000B2C57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4A3050">
        <w:rPr>
          <w:rFonts w:cstheme="minorHAnsi"/>
        </w:rPr>
        <w:t>Monitor for any errors or unexpected outputs.</w:t>
      </w:r>
    </w:p>
    <w:p w:rsidR="007E1FCD" w:rsidRPr="007E1FCD" w:rsidRDefault="0052232D" w:rsidP="00206495">
      <w:r>
        <w:rPr>
          <w:b/>
        </w:rPr>
        <w:lastRenderedPageBreak/>
        <w:br/>
      </w:r>
      <w:bookmarkStart w:id="5" w:name="Define_Vswitch"/>
      <w:r w:rsidR="00A472FF">
        <w:rPr>
          <w:b/>
        </w:rPr>
        <w:fldChar w:fldCharType="begin"/>
      </w:r>
      <w:r w:rsidR="00A472FF">
        <w:rPr>
          <w:b/>
        </w:rPr>
        <w:instrText xml:space="preserve"> HYPERLINK  \l "Define_the_virtual_Switch" </w:instrText>
      </w:r>
      <w:r w:rsidR="00A472FF">
        <w:rPr>
          <w:b/>
        </w:rPr>
        <w:fldChar w:fldCharType="separate"/>
      </w:r>
      <w:r w:rsidR="007E1FCD" w:rsidRPr="00A472FF">
        <w:rPr>
          <w:rStyle w:val="Hyperlink"/>
          <w:b/>
        </w:rPr>
        <w:t>Define Vswitch</w:t>
      </w:r>
      <w:bookmarkEnd w:id="5"/>
      <w:r w:rsidR="00A472FF">
        <w:rPr>
          <w:b/>
        </w:rPr>
        <w:fldChar w:fldCharType="end"/>
      </w:r>
      <w:r w:rsidR="007E1FCD">
        <w:br/>
      </w:r>
      <w:r w:rsidR="006A17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35pt;height:654.25pt">
            <v:imagedata r:id="rId18" o:title="zVM 7" cropbottom="19563f"/>
          </v:shape>
        </w:pict>
      </w:r>
    </w:p>
    <w:p w:rsidR="007E1FCD" w:rsidRDefault="007E1FCD" w:rsidP="00206495">
      <w:pPr>
        <w:rPr>
          <w:b/>
        </w:rPr>
      </w:pPr>
    </w:p>
    <w:p w:rsidR="007E1FCD" w:rsidRDefault="006A179E" w:rsidP="00206495">
      <w:pPr>
        <w:rPr>
          <w:b/>
        </w:rPr>
      </w:pPr>
      <w:r>
        <w:rPr>
          <w:b/>
        </w:rPr>
        <w:lastRenderedPageBreak/>
        <w:pict>
          <v:shape id="_x0000_i1026" type="#_x0000_t75" style="width:542.35pt;height:282.9pt">
            <v:imagedata r:id="rId18" o:title="zVM 7" croptop="45690f"/>
          </v:shape>
        </w:pic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Authorization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Privilege Class: B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Purpose</w:t>
      </w: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Use the DEFINE VSWITCH command to create a CP system-owned swi</w:t>
      </w:r>
      <w:r>
        <w:rPr>
          <w:rFonts w:eastAsia="IBMPlexSans" w:cstheme="minorHAnsi"/>
        </w:rPr>
        <w:t xml:space="preserve">tch (a virtual switch) to which </w:t>
      </w:r>
      <w:r w:rsidRPr="0052232D">
        <w:rPr>
          <w:rFonts w:eastAsia="IBMPlexSans" w:cstheme="minorHAnsi"/>
        </w:rPr>
        <w:t xml:space="preserve">virtual machines can connect. Each switch is identified by a </w:t>
      </w:r>
      <w:r w:rsidRPr="0052232D">
        <w:rPr>
          <w:rFonts w:eastAsia="IBMPlexSans-Italic" w:cstheme="minorHAnsi"/>
          <w:i/>
          <w:iCs/>
        </w:rPr>
        <w:t>switchname</w:t>
      </w:r>
      <w:r>
        <w:rPr>
          <w:rFonts w:eastAsia="IBMPlexSans" w:cstheme="minorHAnsi"/>
        </w:rPr>
        <w:t xml:space="preserve">. A z/VM user can create the </w:t>
      </w:r>
      <w:r w:rsidRPr="0052232D">
        <w:rPr>
          <w:rFonts w:eastAsia="IBMPlexSans" w:cstheme="minorHAnsi"/>
        </w:rPr>
        <w:t>appropriate QDIO network interface card (NIC) and connect it to this switch</w:t>
      </w:r>
      <w:r>
        <w:rPr>
          <w:rFonts w:eastAsia="IBMPlexSans" w:cstheme="minorHAnsi"/>
        </w:rPr>
        <w:t xml:space="preserve">. For information about related </w:t>
      </w:r>
      <w:r w:rsidRPr="0052232D">
        <w:rPr>
          <w:rFonts w:eastAsia="IBMPlexSans" w:cstheme="minorHAnsi"/>
        </w:rPr>
        <w:t xml:space="preserve">commands, see “COUPLE” on page 83 and “DEFINE NIC” on page 194. 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 xml:space="preserve">For more information about </w:t>
      </w:r>
      <w:r w:rsidRPr="0052232D">
        <w:rPr>
          <w:rFonts w:eastAsia="IBMPlexSans" w:cstheme="minorHAnsi"/>
        </w:rPr>
        <w:t xml:space="preserve">Virtual Networking Options, see </w:t>
      </w:r>
      <w:r w:rsidRPr="0052232D">
        <w:rPr>
          <w:rFonts w:eastAsia="IBMPlexSans-Italic" w:cstheme="minorHAnsi"/>
          <w:i/>
          <w:iCs/>
        </w:rPr>
        <w:t>z/VM: Connectivity</w:t>
      </w:r>
      <w:r w:rsidRPr="0052232D">
        <w:rPr>
          <w:rFonts w:eastAsia="IBMPlexSans" w:cstheme="minorHAnsi"/>
        </w:rPr>
        <w:t>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The SET VSWITCH command can be used to modify attributes of the virtual switch. See “SET VSWITCH”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on</w:t>
      </w:r>
      <w:proofErr w:type="gramEnd"/>
      <w:r w:rsidRPr="0052232D">
        <w:rPr>
          <w:rFonts w:eastAsia="IBMPlexSans" w:cstheme="minorHAnsi"/>
        </w:rPr>
        <w:t xml:space="preserve"> page 1755 for more information on this command.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You can also define a virtual switch during system initialization using the DEFINE VSWITCH configuration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-Italic" w:cstheme="minorHAnsi"/>
          <w:i/>
          <w:iCs/>
        </w:rPr>
      </w:pPr>
      <w:proofErr w:type="gramStart"/>
      <w:r w:rsidRPr="0052232D">
        <w:rPr>
          <w:rFonts w:eastAsia="IBMPlexSans" w:cstheme="minorHAnsi"/>
        </w:rPr>
        <w:t>file</w:t>
      </w:r>
      <w:proofErr w:type="gramEnd"/>
      <w:r w:rsidRPr="0052232D">
        <w:rPr>
          <w:rFonts w:eastAsia="IBMPlexSans" w:cstheme="minorHAnsi"/>
        </w:rPr>
        <w:t xml:space="preserve"> statement. For more information about the DEFINE VSWITCH Statement, see </w:t>
      </w:r>
      <w:r w:rsidRPr="0052232D">
        <w:rPr>
          <w:rFonts w:eastAsia="IBMPlexSans-Italic" w:cstheme="minorHAnsi"/>
          <w:i/>
          <w:iCs/>
        </w:rPr>
        <w:t>z/VM: CP Planning and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-Italic" w:cstheme="minorHAnsi"/>
          <w:i/>
          <w:iCs/>
        </w:rPr>
        <w:t>Administration</w:t>
      </w:r>
      <w:r w:rsidRPr="0052232D">
        <w:rPr>
          <w:rFonts w:eastAsia="IBMPlexSans" w:cstheme="minorHAnsi"/>
        </w:rPr>
        <w:t>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Operands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gramStart"/>
      <w:r w:rsidRPr="0052232D">
        <w:rPr>
          <w:rFonts w:cstheme="minorHAnsi"/>
          <w:b/>
          <w:bCs/>
          <w:i/>
          <w:iCs/>
        </w:rPr>
        <w:t>switchname</w:t>
      </w:r>
      <w:proofErr w:type="gramEnd"/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Pr="0052232D">
        <w:rPr>
          <w:rFonts w:eastAsia="IBMPlexSans" w:cstheme="minorHAnsi"/>
        </w:rPr>
        <w:t xml:space="preserve">s the name of the new virtual </w:t>
      </w:r>
      <w:proofErr w:type="gramStart"/>
      <w:r w:rsidRPr="0052232D">
        <w:rPr>
          <w:rFonts w:eastAsia="IBMPlexSans" w:cstheme="minorHAnsi"/>
        </w:rPr>
        <w:t>switch.</w:t>
      </w:r>
      <w:proofErr w:type="gramEnd"/>
      <w:r w:rsidRPr="0052232D">
        <w:rPr>
          <w:rFonts w:eastAsia="IBMPlexSans" w:cstheme="minorHAnsi"/>
        </w:rPr>
        <w:t xml:space="preserve"> The </w:t>
      </w:r>
      <w:r w:rsidRPr="0052232D">
        <w:rPr>
          <w:rFonts w:eastAsia="IBMPlexSans-Italic" w:cstheme="minorHAnsi"/>
          <w:i/>
          <w:iCs/>
        </w:rPr>
        <w:t xml:space="preserve">switchname </w:t>
      </w:r>
      <w:r w:rsidRPr="0052232D">
        <w:rPr>
          <w:rFonts w:eastAsia="IBMPlexSans" w:cstheme="minorHAnsi"/>
        </w:rPr>
        <w:t>is a single token (1–</w:t>
      </w:r>
      <w:r>
        <w:rPr>
          <w:rFonts w:eastAsia="IBMPlexSans" w:cstheme="minorHAnsi"/>
        </w:rPr>
        <w:t xml:space="preserve">8 alphanumeric characters) </w:t>
      </w:r>
      <w:r w:rsidRPr="0052232D">
        <w:rPr>
          <w:rFonts w:eastAsia="IBMPlexSans" w:cstheme="minorHAnsi"/>
        </w:rPr>
        <w:t>that identifies this virtual switch for subsequent commands.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TYPE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S</w:t>
      </w:r>
      <w:r w:rsidRPr="0052232D">
        <w:rPr>
          <w:rFonts w:eastAsia="IBMPlexSans" w:cstheme="minorHAnsi"/>
        </w:rPr>
        <w:t>pecifies the type of virtual switch to be created, specifically the ha</w:t>
      </w:r>
      <w:r>
        <w:rPr>
          <w:rFonts w:eastAsia="IBMPlexSans" w:cstheme="minorHAnsi"/>
        </w:rPr>
        <w:t xml:space="preserve">rdware and protocol the virtual </w:t>
      </w:r>
      <w:r w:rsidRPr="0052232D">
        <w:rPr>
          <w:rFonts w:eastAsia="IBMPlexSans" w:cstheme="minorHAnsi"/>
        </w:rPr>
        <w:t>switch will emulate.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cstheme="minorHAnsi"/>
          <w:b/>
          <w:bCs/>
        </w:rPr>
        <w:t xml:space="preserve">232 </w:t>
      </w:r>
      <w:r w:rsidRPr="0052232D">
        <w:rPr>
          <w:rFonts w:eastAsia="IBMPlexSans" w:cstheme="minorHAnsi"/>
        </w:rPr>
        <w:t>z/VM: 7.3 CP Commands and Utilities Reference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Pr="0052232D">
        <w:rPr>
          <w:rFonts w:cstheme="minorHAnsi"/>
          <w:b/>
          <w:bCs/>
        </w:rPr>
        <w:t>QDIO</w:t>
      </w: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D</w:t>
      </w:r>
      <w:r w:rsidRPr="0052232D">
        <w:rPr>
          <w:rFonts w:eastAsia="IBMPlexSans" w:cstheme="minorHAnsi"/>
        </w:rPr>
        <w:t>efines a simulated Ethernet or IP virtual switch. A QDIO v</w:t>
      </w:r>
      <w:r>
        <w:rPr>
          <w:rFonts w:eastAsia="IBMPlexSans" w:cstheme="minorHAnsi"/>
        </w:rPr>
        <w:t xml:space="preserve">irtual switch creates a network comprised of both simulated </w:t>
      </w:r>
      <w:r w:rsidRPr="0052232D">
        <w:rPr>
          <w:rFonts w:eastAsia="IBMPlexSans" w:cstheme="minorHAnsi"/>
        </w:rPr>
        <w:t>QDIO devices residing on the same</w:t>
      </w:r>
      <w:r>
        <w:rPr>
          <w:rFonts w:eastAsia="IBMPlexSans" w:cstheme="minorHAnsi"/>
        </w:rPr>
        <w:t xml:space="preserve"> z/VM system, with real network </w:t>
      </w:r>
      <w:r w:rsidRPr="0052232D">
        <w:rPr>
          <w:rFonts w:eastAsia="IBMPlexSans" w:cstheme="minorHAnsi"/>
        </w:rPr>
        <w:t>devices located on an external or physical network. A QDIO type</w:t>
      </w:r>
      <w:r>
        <w:rPr>
          <w:rFonts w:eastAsia="IBMPlexSans" w:cstheme="minorHAnsi"/>
        </w:rPr>
        <w:t xml:space="preserve"> virtual switch can only accept </w:t>
      </w:r>
      <w:r w:rsidRPr="0052232D">
        <w:rPr>
          <w:rFonts w:eastAsia="IBMPlexSans" w:cstheme="minorHAnsi"/>
        </w:rPr>
        <w:t>connections from a simulated QDIO adapter. External connectivity to network devices on a</w:t>
      </w:r>
      <w:r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>physical network is achieved using the RDEV or GROUP keywords.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IVL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D</w:t>
      </w:r>
      <w:r w:rsidRPr="0052232D">
        <w:rPr>
          <w:rFonts w:eastAsia="IBMPlexSans" w:cstheme="minorHAnsi"/>
        </w:rPr>
        <w:t>efines an Inter-</w:t>
      </w:r>
      <w:proofErr w:type="spellStart"/>
      <w:r w:rsidRPr="0052232D">
        <w:rPr>
          <w:rFonts w:eastAsia="IBMPlexSans" w:cstheme="minorHAnsi"/>
        </w:rPr>
        <w:t>VSwitch</w:t>
      </w:r>
      <w:proofErr w:type="spellEnd"/>
      <w:r w:rsidRPr="0052232D">
        <w:rPr>
          <w:rFonts w:eastAsia="IBMPlexSans" w:cstheme="minorHAnsi"/>
        </w:rPr>
        <w:t xml:space="preserve"> Link which provides the communicati</w:t>
      </w:r>
      <w:r>
        <w:rPr>
          <w:rFonts w:eastAsia="IBMPlexSans" w:cstheme="minorHAnsi"/>
        </w:rPr>
        <w:t xml:space="preserve">on facility to implement an IVL Domain. An IVL domain is a </w:t>
      </w:r>
      <w:r w:rsidRPr="0052232D">
        <w:rPr>
          <w:rFonts w:eastAsia="IBMPlexSans" w:cstheme="minorHAnsi"/>
        </w:rPr>
        <w:t>grouping of up to 16 systems runni</w:t>
      </w:r>
      <w:r>
        <w:rPr>
          <w:rFonts w:eastAsia="IBMPlexSans" w:cstheme="minorHAnsi"/>
        </w:rPr>
        <w:t xml:space="preserve">ng z/VM connected by an IVL LAN </w:t>
      </w:r>
      <w:r w:rsidRPr="0052232D">
        <w:rPr>
          <w:rFonts w:eastAsia="IBMPlexSans" w:cstheme="minorHAnsi"/>
        </w:rPr>
        <w:t>segment. All the active members within an IVL domain provide control operations that s</w:t>
      </w:r>
      <w:r>
        <w:rPr>
          <w:rFonts w:eastAsia="IBMPlexSans" w:cstheme="minorHAnsi"/>
        </w:rPr>
        <w:t xml:space="preserve">upport the </w:t>
      </w:r>
      <w:r w:rsidRPr="0052232D">
        <w:rPr>
          <w:rFonts w:eastAsia="IBMPlexSans" w:cstheme="minorHAnsi"/>
        </w:rPr>
        <w:t>creation and management of shared virtual networking components such as Shared Port Groups.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The IVL virtual switch provides communication infrastructure </w:t>
      </w:r>
      <w:r>
        <w:rPr>
          <w:rFonts w:eastAsia="IBMPlexSans" w:cstheme="minorHAnsi"/>
        </w:rPr>
        <w:t xml:space="preserve">to exchange control information </w:t>
      </w:r>
      <w:r w:rsidRPr="0052232D">
        <w:rPr>
          <w:rFonts w:eastAsia="IBMPlexSans" w:cstheme="minorHAnsi"/>
        </w:rPr>
        <w:t>and data necessary to manage global networking objects that ca</w:t>
      </w:r>
      <w:r>
        <w:rPr>
          <w:rFonts w:eastAsia="IBMPlexSans" w:cstheme="minorHAnsi"/>
        </w:rPr>
        <w:t xml:space="preserve">n span multiple systems running </w:t>
      </w:r>
      <w:r w:rsidRPr="0052232D">
        <w:rPr>
          <w:rFonts w:eastAsia="IBMPlexSans" w:cstheme="minorHAnsi"/>
        </w:rPr>
        <w:t xml:space="preserve">z/VM. The IVL virtual switch must be defined with external </w:t>
      </w:r>
      <w:r>
        <w:rPr>
          <w:rFonts w:eastAsia="IBMPlexSans" w:cstheme="minorHAnsi"/>
        </w:rPr>
        <w:t xml:space="preserve">connectivity (using the RDEV or </w:t>
      </w:r>
      <w:r w:rsidRPr="0052232D">
        <w:rPr>
          <w:rFonts w:eastAsia="IBMPlexSans" w:cstheme="minorHAnsi"/>
        </w:rPr>
        <w:t>GROUP keywords) and its UPLINK connection must remain operati</w:t>
      </w:r>
      <w:r>
        <w:rPr>
          <w:rFonts w:eastAsia="IBMPlexSans" w:cstheme="minorHAnsi"/>
        </w:rPr>
        <w:t xml:space="preserve">onal in order to support global </w:t>
      </w:r>
      <w:r w:rsidRPr="0052232D">
        <w:rPr>
          <w:rFonts w:eastAsia="IBMPlexSans" w:cstheme="minorHAnsi"/>
        </w:rPr>
        <w:t>networking objects.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Only one IVL virtual switch may be created on a system running z/VM.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Guest NICs may not be coupled to an IVL virtual switch.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DOMain</w:t>
      </w:r>
      <w:proofErr w:type="spellEnd"/>
      <w:r w:rsidRPr="0052232D">
        <w:rPr>
          <w:rFonts w:cstheme="minorHAnsi"/>
          <w:b/>
          <w:bCs/>
        </w:rPr>
        <w:t xml:space="preserve"> [A | B | C | D | E | F | G | H]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D</w:t>
      </w:r>
      <w:r w:rsidR="0052232D" w:rsidRPr="0052232D">
        <w:rPr>
          <w:rFonts w:eastAsia="IBMPlexSans" w:cstheme="minorHAnsi"/>
        </w:rPr>
        <w:t>efines the domain to which the IVL virtual switch belongs. See “19”</w:t>
      </w:r>
      <w:r>
        <w:rPr>
          <w:rFonts w:eastAsia="IBMPlexSans" w:cstheme="minorHAnsi"/>
        </w:rPr>
        <w:t xml:space="preserve"> on page 242 for more </w:t>
      </w:r>
      <w:r w:rsidR="0052232D" w:rsidRPr="0052232D">
        <w:rPr>
          <w:rFonts w:eastAsia="IBMPlexSans" w:cstheme="minorHAnsi"/>
        </w:rPr>
        <w:t>information about an IVL virtual switch.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GLObal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dentifies this virtual switch as a member of a global virtual switc</w:t>
      </w:r>
      <w:r>
        <w:rPr>
          <w:rFonts w:eastAsia="IBMPlexSans" w:cstheme="minorHAnsi"/>
        </w:rPr>
        <w:t xml:space="preserve">h. A global virtual switch is a collection of virtual </w:t>
      </w:r>
      <w:r w:rsidR="0052232D" w:rsidRPr="0052232D">
        <w:rPr>
          <w:rFonts w:eastAsia="IBMPlexSans" w:cstheme="minorHAnsi"/>
        </w:rPr>
        <w:t>switches that share the same name and the same n</w:t>
      </w:r>
      <w:r>
        <w:rPr>
          <w:rFonts w:eastAsia="IBMPlexSans" w:cstheme="minorHAnsi"/>
        </w:rPr>
        <w:t xml:space="preserve">etworking characteristics. This </w:t>
      </w:r>
      <w:r w:rsidR="0052232D" w:rsidRPr="0052232D">
        <w:rPr>
          <w:rFonts w:eastAsia="IBMPlexSans" w:cstheme="minorHAnsi"/>
        </w:rPr>
        <w:t>collection of virtual switches spans multiple systems running z/VM but</w:t>
      </w:r>
      <w:r>
        <w:rPr>
          <w:rFonts w:eastAsia="IBMPlexSans" w:cstheme="minorHAnsi"/>
        </w:rPr>
        <w:t xml:space="preserve"> logically operates as a single </w:t>
      </w:r>
      <w:r w:rsidR="0052232D" w:rsidRPr="0052232D">
        <w:rPr>
          <w:rFonts w:eastAsia="IBMPlexSans" w:cstheme="minorHAnsi"/>
        </w:rPr>
        <w:t>switch.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Global virtual switches using a shared port group must reside on LPARs in the same CEC.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See usage note 18 for more information about a global virtual switch.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LOCal</w:t>
      </w:r>
      <w:proofErr w:type="spellEnd"/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LOCAL means that the virtual switch is not a member of a global virtual switch.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UPLINK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E</w:t>
      </w:r>
      <w:r w:rsidR="0052232D" w:rsidRPr="0052232D">
        <w:rPr>
          <w:rFonts w:eastAsia="IBMPlexSans" w:cstheme="minorHAnsi"/>
        </w:rPr>
        <w:t>nables and specifies connectivity for a virtual switch UPLINK port. Th</w:t>
      </w:r>
      <w:r>
        <w:rPr>
          <w:rFonts w:eastAsia="IBMPlexSans" w:cstheme="minorHAnsi"/>
        </w:rPr>
        <w:t xml:space="preserve">e UPLINK port is a special port </w:t>
      </w:r>
      <w:r w:rsidR="0052232D" w:rsidRPr="0052232D">
        <w:rPr>
          <w:rFonts w:eastAsia="IBMPlexSans" w:cstheme="minorHAnsi"/>
        </w:rPr>
        <w:t>that typically is used to connect the virtual switch to a physical switch, e</w:t>
      </w:r>
      <w:r>
        <w:rPr>
          <w:rFonts w:eastAsia="IBMPlexSans" w:cstheme="minorHAnsi"/>
        </w:rPr>
        <w:t xml:space="preserve">ssentially bridging the virtual </w:t>
      </w:r>
      <w:r w:rsidR="0052232D" w:rsidRPr="0052232D">
        <w:rPr>
          <w:rFonts w:eastAsia="IBMPlexSans" w:cstheme="minorHAnsi"/>
        </w:rPr>
        <w:t>switch's simulated network to a physical network.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52232D">
        <w:rPr>
          <w:rFonts w:cstheme="minorHAnsi"/>
          <w:b/>
          <w:bCs/>
        </w:rPr>
        <w:t xml:space="preserve">RDEV </w:t>
      </w:r>
      <w:proofErr w:type="spellStart"/>
      <w:r w:rsidRPr="0052232D">
        <w:rPr>
          <w:rFonts w:cstheme="minorHAnsi"/>
          <w:b/>
          <w:bCs/>
          <w:i/>
          <w:iCs/>
        </w:rPr>
        <w:t>nnnn</w:t>
      </w:r>
      <w:proofErr w:type="spellEnd"/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52232D">
        <w:rPr>
          <w:rFonts w:cstheme="minorHAnsi"/>
          <w:b/>
          <w:bCs/>
        </w:rPr>
        <w:t xml:space="preserve">RDEV </w:t>
      </w:r>
      <w:proofErr w:type="spellStart"/>
      <w:r w:rsidRPr="0052232D">
        <w:rPr>
          <w:rFonts w:cstheme="minorHAnsi"/>
          <w:b/>
          <w:bCs/>
          <w:i/>
          <w:iCs/>
        </w:rPr>
        <w:t>nnnn</w:t>
      </w:r>
      <w:r w:rsidRPr="0052232D">
        <w:rPr>
          <w:rFonts w:cstheme="minorHAnsi"/>
          <w:b/>
          <w:bCs/>
        </w:rPr>
        <w:t>.P</w:t>
      </w:r>
      <w:r w:rsidRPr="0052232D">
        <w:rPr>
          <w:rFonts w:cstheme="minorHAnsi"/>
          <w:b/>
          <w:bCs/>
          <w:i/>
          <w:iCs/>
        </w:rPr>
        <w:t>n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s a real device number or a real device number and OSA-Ex</w:t>
      </w:r>
      <w:r>
        <w:rPr>
          <w:rFonts w:eastAsia="IBMPlexSans" w:cstheme="minorHAnsi"/>
        </w:rPr>
        <w:t xml:space="preserve">press port number to be used as </w:t>
      </w:r>
      <w:r w:rsidR="0052232D" w:rsidRPr="0052232D">
        <w:rPr>
          <w:rFonts w:eastAsia="IBMPlexSans" w:cstheme="minorHAnsi"/>
        </w:rPr>
        <w:t>an UPLINK port to connect the virtual switch to the appropriat</w:t>
      </w:r>
      <w:r>
        <w:rPr>
          <w:rFonts w:eastAsia="IBMPlexSans" w:cstheme="minorHAnsi"/>
        </w:rPr>
        <w:t xml:space="preserve">e model OSA-Express device. The </w:t>
      </w:r>
      <w:r w:rsidR="0052232D" w:rsidRPr="0052232D">
        <w:rPr>
          <w:rFonts w:eastAsia="IBMPlexSans" w:cstheme="minorHAnsi"/>
        </w:rPr>
        <w:t>device selected must be compatible to the type of virtual switch create</w:t>
      </w:r>
      <w:r>
        <w:rPr>
          <w:rFonts w:eastAsia="IBMPlexSans" w:cstheme="minorHAnsi"/>
        </w:rPr>
        <w:t xml:space="preserve">d. Connectivity to the physical </w:t>
      </w:r>
      <w:r w:rsidR="0052232D" w:rsidRPr="0052232D">
        <w:rPr>
          <w:rFonts w:eastAsia="IBMPlexSans" w:cstheme="minorHAnsi"/>
        </w:rPr>
        <w:t>network will be prevented when the specified device doesn't m</w:t>
      </w:r>
      <w:r>
        <w:rPr>
          <w:rFonts w:eastAsia="IBMPlexSans" w:cstheme="minorHAnsi"/>
        </w:rPr>
        <w:t xml:space="preserve">atch the virtual switch's type. </w:t>
      </w: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>Specify each real device number as a hexadecimal number between X'0</w:t>
      </w:r>
      <w:r>
        <w:rPr>
          <w:rFonts w:eastAsia="IBMPlexSans" w:cstheme="minorHAnsi"/>
        </w:rPr>
        <w:t xml:space="preserve">001' and X'FFFD'. If specifying </w:t>
      </w:r>
      <w:r w:rsidR="0052232D" w:rsidRPr="0052232D">
        <w:rPr>
          <w:rFonts w:eastAsia="IBMPlexSans" w:cstheme="minorHAnsi"/>
        </w:rPr>
        <w:t>a real device and an OSA-Express port number, specify the real</w:t>
      </w:r>
      <w:r>
        <w:rPr>
          <w:rFonts w:eastAsia="IBMPlexSans" w:cstheme="minorHAnsi"/>
        </w:rPr>
        <w:t xml:space="preserve"> device number as a hexadecimal </w:t>
      </w:r>
      <w:r w:rsidR="0052232D" w:rsidRPr="0052232D">
        <w:rPr>
          <w:rFonts w:eastAsia="IBMPlexSans" w:cstheme="minorHAnsi"/>
        </w:rPr>
        <w:t>number between X'0001' and X'FFFD' followed by a period (.), the letter 'P' (or 'p') fol</w:t>
      </w:r>
      <w:r>
        <w:rPr>
          <w:rFonts w:eastAsia="IBMPlexSans" w:cstheme="minorHAnsi"/>
        </w:rPr>
        <w:t xml:space="preserve">lowed by the </w:t>
      </w:r>
      <w:r w:rsidR="0052232D" w:rsidRPr="0052232D">
        <w:rPr>
          <w:rFonts w:eastAsia="IBMPlexSans" w:cstheme="minorHAnsi"/>
        </w:rPr>
        <w:t>port number as a hexadecimal number between X'0' and X'F'. For exam</w:t>
      </w:r>
      <w:r>
        <w:rPr>
          <w:rFonts w:eastAsia="IBMPlexSans" w:cstheme="minorHAnsi"/>
        </w:rPr>
        <w:t xml:space="preserve">ple, to specify port 1 for RDEV </w:t>
      </w:r>
      <w:r w:rsidR="0052232D" w:rsidRPr="0052232D">
        <w:rPr>
          <w:rFonts w:eastAsia="IBMPlexSans" w:cstheme="minorHAnsi"/>
        </w:rPr>
        <w:t>300, specify "300.P1". The value of the port number depends on</w:t>
      </w:r>
      <w:r>
        <w:rPr>
          <w:rFonts w:eastAsia="IBMPlexSans" w:cstheme="minorHAnsi"/>
        </w:rPr>
        <w:t xml:space="preserve"> how many ports the OSA-Express </w:t>
      </w:r>
      <w:r w:rsidR="0052232D" w:rsidRPr="0052232D">
        <w:rPr>
          <w:rFonts w:eastAsia="IBMPlexSans" w:cstheme="minorHAnsi"/>
        </w:rPr>
        <w:t>hardware adapter supports. If the port number is not specified, it will default to port 0.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You can specify a maximum of three real device numbers. If y</w:t>
      </w:r>
      <w:r w:rsidR="005676D3">
        <w:rPr>
          <w:rFonts w:eastAsia="IBMPlexSans" w:cstheme="minorHAnsi"/>
        </w:rPr>
        <w:t xml:space="preserve">ou specify more than one device </w:t>
      </w:r>
      <w:r w:rsidRPr="0052232D">
        <w:rPr>
          <w:rFonts w:eastAsia="IBMPlexSans" w:cstheme="minorHAnsi"/>
        </w:rPr>
        <w:t>number, each must be separated from the others by at least one bla</w:t>
      </w:r>
      <w:r w:rsidR="005676D3">
        <w:rPr>
          <w:rFonts w:eastAsia="IBMPlexSans" w:cstheme="minorHAnsi"/>
        </w:rPr>
        <w:t xml:space="preserve">nk. When the virtual switch has </w:t>
      </w:r>
      <w:r w:rsidRPr="0052232D">
        <w:rPr>
          <w:rFonts w:eastAsia="IBMPlexSans" w:cstheme="minorHAnsi"/>
        </w:rPr>
        <w:t>been defined with the GROUP attribute, any devices identified b</w:t>
      </w:r>
      <w:r w:rsidR="005676D3">
        <w:rPr>
          <w:rFonts w:eastAsia="IBMPlexSans" w:cstheme="minorHAnsi"/>
        </w:rPr>
        <w:t xml:space="preserve">y the RDEV keyword are used for </w:t>
      </w:r>
      <w:r w:rsidRPr="0052232D">
        <w:rPr>
          <w:rFonts w:eastAsia="IBMPlexSans" w:cstheme="minorHAnsi"/>
        </w:rPr>
        <w:t>failover in the event of a real switch failure of the link aggregation grou</w:t>
      </w:r>
      <w:r w:rsidR="005676D3">
        <w:rPr>
          <w:rFonts w:eastAsia="IBMPlexSans" w:cstheme="minorHAnsi"/>
        </w:rPr>
        <w:t xml:space="preserve">p. Failover in this environment </w:t>
      </w:r>
      <w:r w:rsidRPr="0052232D">
        <w:rPr>
          <w:rFonts w:eastAsia="IBMPlexSans" w:cstheme="minorHAnsi"/>
        </w:rPr>
        <w:t>will be to a single OSA-Express device connected to a second real switch.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52232D" w:rsidRPr="0052232D">
        <w:rPr>
          <w:rFonts w:cstheme="minorHAnsi"/>
          <w:b/>
          <w:bCs/>
        </w:rPr>
        <w:t>DEFINE VSWITCH</w:t>
      </w:r>
    </w:p>
    <w:p w:rsidR="0052232D" w:rsidRPr="005676D3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eastAsia="IBMPlexSans" w:cstheme="minorHAnsi"/>
        </w:rPr>
        <w:t xml:space="preserve">Chapter 2. CP Commands </w:t>
      </w:r>
      <w:r w:rsidR="005676D3">
        <w:rPr>
          <w:rFonts w:cstheme="minorHAnsi"/>
          <w:b/>
          <w:bCs/>
        </w:rPr>
        <w:t xml:space="preserve">233 </w:t>
      </w:r>
      <w:r w:rsidRPr="0052232D">
        <w:rPr>
          <w:rFonts w:eastAsia="IBMPlexSans" w:cstheme="minorHAnsi"/>
        </w:rPr>
        <w:t xml:space="preserve">Each real device number represents a trio of devices. For example, specifying </w:t>
      </w:r>
      <w:r w:rsidR="005676D3">
        <w:rPr>
          <w:rFonts w:cstheme="minorHAnsi"/>
          <w:b/>
          <w:bCs/>
        </w:rPr>
        <w:t xml:space="preserve">RDEV 111 222 333 </w:t>
      </w:r>
      <w:r w:rsidRPr="0052232D">
        <w:rPr>
          <w:rFonts w:eastAsia="IBMPlexSans" w:cstheme="minorHAnsi"/>
        </w:rPr>
        <w:t>means that the first devices, 111-113, are used to provide the connection to the real hardware LAN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>segment. When issuing the VSWITCH command without the GROUP attribute, if there is a problem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>with the connection, devices 222-224 are used next to provide the connection, and if those devices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 xml:space="preserve">fail to connect, devices 333-335 are used. This </w:t>
      </w:r>
      <w:r w:rsidRPr="0052232D">
        <w:rPr>
          <w:rFonts w:eastAsia="IBMPlexSans" w:cstheme="minorHAnsi"/>
        </w:rPr>
        <w:lastRenderedPageBreak/>
        <w:t>feature provides dynamic recovery for OSA-Express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>device failures when issuing the VSWITCH command without the GROUP attribute or for real switch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>failure when issuing the VSWITCH command with the GROUP attribute. (Failure of an OSA in an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>aggregated group is automatically handled by the virtual switch; that is, the virtual switch will transfer</w:t>
      </w:r>
      <w:r w:rsidR="005676D3">
        <w:rPr>
          <w:rFonts w:cstheme="minorHAnsi"/>
          <w:b/>
          <w:bCs/>
        </w:rPr>
        <w:t xml:space="preserve"> </w:t>
      </w:r>
      <w:r w:rsidRPr="0052232D">
        <w:rPr>
          <w:rFonts w:eastAsia="IBMPlexSans" w:cstheme="minorHAnsi"/>
        </w:rPr>
        <w:t>the data flow to the remaining OSAs in the group.)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RDEV NONE means that the virtual switch should not be connect</w:t>
      </w:r>
      <w:r w:rsidR="005676D3">
        <w:rPr>
          <w:rFonts w:eastAsia="IBMPlexSans" w:cstheme="minorHAnsi"/>
        </w:rPr>
        <w:t xml:space="preserve">ed to the real LAN segment when </w:t>
      </w:r>
      <w:r w:rsidRPr="0052232D">
        <w:rPr>
          <w:rFonts w:eastAsia="IBMPlexSans" w:cstheme="minorHAnsi"/>
        </w:rPr>
        <w:t>defined with NOGROUP. When the virtual switch has been defined w</w:t>
      </w:r>
      <w:r w:rsidR="005676D3">
        <w:rPr>
          <w:rFonts w:eastAsia="IBMPlexSans" w:cstheme="minorHAnsi"/>
        </w:rPr>
        <w:t xml:space="preserve">ith GROUP, RDEV NONE means </w:t>
      </w:r>
      <w:r w:rsidRPr="0052232D">
        <w:rPr>
          <w:rFonts w:eastAsia="IBMPlexSans" w:cstheme="minorHAnsi"/>
        </w:rPr>
        <w:t>that there is no link aggregation group failover in the eve</w:t>
      </w:r>
      <w:r w:rsidR="005676D3">
        <w:rPr>
          <w:rFonts w:eastAsia="IBMPlexSans" w:cstheme="minorHAnsi"/>
        </w:rPr>
        <w:t xml:space="preserve">nt the real switch should fail. </w:t>
      </w:r>
      <w:r w:rsidRPr="0052232D">
        <w:rPr>
          <w:rFonts w:eastAsia="IBMPlexSans" w:cstheme="minorHAnsi"/>
        </w:rPr>
        <w:t>The RDEV operand may not be used to specify device numbers when t</w:t>
      </w:r>
      <w:r w:rsidR="005676D3">
        <w:rPr>
          <w:rFonts w:eastAsia="IBMPlexSans" w:cstheme="minorHAnsi"/>
        </w:rPr>
        <w:t xml:space="preserve">he virtual switch is configured </w:t>
      </w:r>
      <w:r w:rsidRPr="0052232D">
        <w:rPr>
          <w:rFonts w:eastAsia="IBMPlexSans" w:cstheme="minorHAnsi"/>
        </w:rPr>
        <w:t>to use a shared port group. MAC address takeover is managed by th</w:t>
      </w:r>
      <w:r w:rsidR="005676D3">
        <w:rPr>
          <w:rFonts w:eastAsia="IBMPlexSans" w:cstheme="minorHAnsi"/>
        </w:rPr>
        <w:t xml:space="preserve">e shared port group to maintain </w:t>
      </w:r>
      <w:r w:rsidRPr="0052232D">
        <w:rPr>
          <w:rFonts w:eastAsia="IBMPlexSans" w:cstheme="minorHAnsi"/>
        </w:rPr>
        <w:t>connectivity following a failure.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CONnect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that the currently configured virtual switch UPLINK port mus</w:t>
      </w:r>
      <w:r>
        <w:rPr>
          <w:rFonts w:eastAsia="IBMPlexSans" w:cstheme="minorHAnsi"/>
        </w:rPr>
        <w:t xml:space="preserve">t be activated, and traffic may </w:t>
      </w:r>
      <w:r w:rsidR="0052232D" w:rsidRPr="0052232D">
        <w:rPr>
          <w:rFonts w:eastAsia="IBMPlexSans" w:cstheme="minorHAnsi"/>
        </w:rPr>
        <w:t>flow through the specified UPLINK ports device(s).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DISCONnect</w:t>
      </w:r>
      <w:proofErr w:type="spellEnd"/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indicates</w:t>
      </w:r>
      <w:proofErr w:type="gramEnd"/>
      <w:r w:rsidRPr="0052232D">
        <w:rPr>
          <w:rFonts w:eastAsia="IBMPlexSans" w:cstheme="minorHAnsi"/>
        </w:rPr>
        <w:t xml:space="preserve"> that the currently configured virtual switch UPLINK port must not be activated, and that no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traffic</w:t>
      </w:r>
      <w:proofErr w:type="gramEnd"/>
      <w:r w:rsidRPr="0052232D">
        <w:rPr>
          <w:rFonts w:eastAsia="IBMPlexSans" w:cstheme="minorHAnsi"/>
        </w:rPr>
        <w:t xml:space="preserve"> is to flow through the specified UPLINK ports device(s).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A virtual switch can be functional without a connection to a real LAN segment, and traffic flows only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between</w:t>
      </w:r>
      <w:proofErr w:type="gramEnd"/>
      <w:r w:rsidRPr="0052232D">
        <w:rPr>
          <w:rFonts w:eastAsia="IBMPlexSans" w:cstheme="minorHAnsi"/>
        </w:rPr>
        <w:t xml:space="preserve"> virtual machines coupled to the virtual switch.</w:t>
      </w:r>
      <w:r>
        <w:rPr>
          <w:rFonts w:eastAsia="IBMPlexSans" w:cstheme="minorHAnsi"/>
        </w:rPr>
        <w:br/>
      </w:r>
    </w:p>
    <w:p w:rsidR="0052232D" w:rsidRPr="005676D3" w:rsidRDefault="005676D3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PRIQueuing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eastAsia="IBMPlexSans" w:cstheme="minorHAnsi"/>
        </w:rPr>
        <w:t>E</w:t>
      </w:r>
      <w:r w:rsidR="0052232D" w:rsidRPr="0052232D">
        <w:rPr>
          <w:rFonts w:eastAsia="IBMPlexSans" w:cstheme="minorHAnsi"/>
        </w:rPr>
        <w:t>nables or disables guest priority queuing support on all outbound data transmissions from the virtual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switch uplink port to an external network. Priority queuing is a capability of the OSA-Express feature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where multiple output queues are defined for a single network connection with each queue weighted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by a priority on how often it gets serviced by the OSA-Express feature. The highest priority queue is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serviced first and more often followed by the next highest priority and so on. No queue is starved and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all will get serviced at some point by the OSA-Express feature. See Virtual Switch Priority Queuing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 xml:space="preserve">Function in </w:t>
      </w:r>
      <w:r w:rsidR="0052232D" w:rsidRPr="0052232D">
        <w:rPr>
          <w:rFonts w:eastAsia="IBMPlexSans-Italic" w:cstheme="minorHAnsi"/>
          <w:i/>
          <w:iCs/>
        </w:rPr>
        <w:t xml:space="preserve">z/VM: Connectivity </w:t>
      </w:r>
      <w:r w:rsidR="0052232D" w:rsidRPr="0052232D">
        <w:rPr>
          <w:rFonts w:eastAsia="IBMPlexSans" w:cstheme="minorHAnsi"/>
        </w:rPr>
        <w:t>for more information on virtual switch exploitation of priority queuing.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 xml:space="preserve">If </w:t>
      </w:r>
      <w:proofErr w:type="spellStart"/>
      <w:r w:rsidR="0052232D" w:rsidRPr="0052232D">
        <w:rPr>
          <w:rFonts w:eastAsia="IBMPlexSans" w:cstheme="minorHAnsi"/>
        </w:rPr>
        <w:t>PRIQueuing</w:t>
      </w:r>
      <w:proofErr w:type="spellEnd"/>
      <w:r w:rsidR="0052232D" w:rsidRPr="0052232D">
        <w:rPr>
          <w:rFonts w:eastAsia="IBMPlexSans" w:cstheme="minorHAnsi"/>
        </w:rPr>
        <w:t xml:space="preserve"> is to be enabled on a virtual switch, then the OSA-Express features configured to the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virtual switch's uplink port must be configured by IOCP to enable the feature within the adapter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(PQ_ON). (See “DEFINE CHPID / PATH” on page 132 for more information.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OFF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The virtual switch will not exploit priority queuing. A single input q</w:t>
      </w:r>
      <w:r w:rsidR="005676D3">
        <w:rPr>
          <w:rFonts w:eastAsia="IBMPlexSans" w:cstheme="minorHAnsi"/>
        </w:rPr>
        <w:t xml:space="preserve">ueue is established for inbound </w:t>
      </w:r>
      <w:r w:rsidRPr="0052232D">
        <w:rPr>
          <w:rFonts w:eastAsia="IBMPlexSans" w:cstheme="minorHAnsi"/>
        </w:rPr>
        <w:t>transmissions from the external network and a single output qu</w:t>
      </w:r>
      <w:r w:rsidR="005676D3">
        <w:rPr>
          <w:rFonts w:eastAsia="IBMPlexSans" w:cstheme="minorHAnsi"/>
        </w:rPr>
        <w:t xml:space="preserve">eue is established for outbound </w:t>
      </w:r>
      <w:r w:rsidRPr="0052232D">
        <w:rPr>
          <w:rFonts w:eastAsia="IBMPlexSans" w:cstheme="minorHAnsi"/>
        </w:rPr>
        <w:t>transmissions. All outbound data to the external network is transmitt</w:t>
      </w:r>
      <w:r w:rsidR="005676D3">
        <w:rPr>
          <w:rFonts w:eastAsia="IBMPlexSans" w:cstheme="minorHAnsi"/>
        </w:rPr>
        <w:t xml:space="preserve">ed with equal priority. This is </w:t>
      </w:r>
      <w:r w:rsidRPr="0052232D">
        <w:rPr>
          <w:rFonts w:eastAsia="IBMPlexSans" w:cstheme="minorHAnsi"/>
        </w:rPr>
        <w:t>the default for TYPE QDIO virtual switches.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The OFF option is not allowed for a TYPE IVL virtual switch.</w:t>
      </w:r>
    </w:p>
    <w:p w:rsidR="0052232D" w:rsidRPr="005676D3" w:rsidRDefault="005676D3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  <w:t xml:space="preserve">ON </w:t>
      </w:r>
      <w:r>
        <w:rPr>
          <w:rFonts w:cstheme="minorHAnsi"/>
          <w:b/>
          <w:bCs/>
        </w:rPr>
        <w:br/>
      </w:r>
      <w:r w:rsidR="0052232D" w:rsidRPr="0052232D">
        <w:rPr>
          <w:rFonts w:eastAsia="IBMPlexSans" w:cstheme="minorHAnsi"/>
        </w:rPr>
        <w:t>The virtual switch will exploit priority queuing. If the customer configured the OSA-Express</w:t>
      </w:r>
      <w:r>
        <w:rPr>
          <w:rFonts w:cstheme="minorHAnsi"/>
          <w:b/>
          <w:bCs/>
        </w:rPr>
        <w:t xml:space="preserve"> </w:t>
      </w:r>
      <w:r>
        <w:rPr>
          <w:rFonts w:eastAsia="IBMPlexSans" w:cstheme="minorHAnsi"/>
        </w:rPr>
        <w:t xml:space="preserve">features used by a virtual </w:t>
      </w:r>
      <w:r w:rsidR="0052232D" w:rsidRPr="0052232D">
        <w:rPr>
          <w:rFonts w:eastAsia="IBMPlexSans" w:cstheme="minorHAnsi"/>
        </w:rPr>
        <w:t>switch uplink port for priority queuing via IOCP (PQ_ON), then z/VM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will establish one input queue and four output queues when activating its network connection.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This will allow z/VM to transmit data to the external network at four different priorities. CP will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use the highest priority queue for control and management traffic. The other three queues (low,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normal and high) can be used for virtual NICs' network connections. This is the default for TYPE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IVL virtual switches.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For an IVL virtual switch, z/VM will attempt to establish an active network connection with the first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OSA device specified. For migration reasons, if the OSA-Express features (used by the IVL virtual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switch uplink port) are configured without priority queuing (PQ_OFF), z/VM will establish an active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cstheme="minorHAnsi"/>
          <w:b/>
          <w:bCs/>
        </w:rPr>
        <w:t xml:space="preserve">234 </w:t>
      </w:r>
      <w:r w:rsidRPr="0052232D">
        <w:rPr>
          <w:rFonts w:eastAsia="IBMPlexSans" w:cstheme="minorHAnsi"/>
        </w:rPr>
        <w:t>z/VM: 7.3 CP C</w:t>
      </w:r>
      <w:r w:rsidR="005676D3">
        <w:rPr>
          <w:rFonts w:eastAsia="IBMPlexSans" w:cstheme="minorHAnsi"/>
        </w:rPr>
        <w:t xml:space="preserve">ommands and Utilities Reference </w:t>
      </w:r>
      <w:r w:rsidRPr="0052232D">
        <w:rPr>
          <w:rFonts w:eastAsia="IBMPlexSans" w:cstheme="minorHAnsi"/>
        </w:rPr>
        <w:t>network connection, and force priority queuing off. A warning mess</w:t>
      </w:r>
      <w:r w:rsidR="005676D3">
        <w:rPr>
          <w:rFonts w:eastAsia="IBMPlexSans" w:cstheme="minorHAnsi"/>
        </w:rPr>
        <w:t xml:space="preserve">age will be displayed to inform </w:t>
      </w:r>
      <w:r w:rsidRPr="0052232D">
        <w:rPr>
          <w:rFonts w:eastAsia="IBMPlexSans" w:cstheme="minorHAnsi"/>
        </w:rPr>
        <w:t>the customer to configure</w:t>
      </w:r>
      <w:r w:rsidR="005676D3">
        <w:rPr>
          <w:rFonts w:eastAsia="IBMPlexSans" w:cstheme="minorHAnsi"/>
        </w:rPr>
        <w:t xml:space="preserve"> priority queuing via IOCP. </w:t>
      </w:r>
      <w:r w:rsidRPr="0052232D">
        <w:rPr>
          <w:rFonts w:eastAsia="IBMPlexSans" w:cstheme="minorHAnsi"/>
        </w:rPr>
        <w:t>If the OSA-Express features used by a non-IVL virtual switch upl</w:t>
      </w:r>
      <w:r w:rsidR="005676D3">
        <w:rPr>
          <w:rFonts w:eastAsia="IBMPlexSans" w:cstheme="minorHAnsi"/>
        </w:rPr>
        <w:t xml:space="preserve">ink port are configured without </w:t>
      </w:r>
      <w:r w:rsidRPr="0052232D">
        <w:rPr>
          <w:rFonts w:eastAsia="IBMPlexSans" w:cstheme="minorHAnsi"/>
        </w:rPr>
        <w:t>priority queuing (PQ_OFF), z/VM will not establish an active n</w:t>
      </w:r>
      <w:r w:rsidR="005676D3">
        <w:rPr>
          <w:rFonts w:eastAsia="IBMPlexSans" w:cstheme="minorHAnsi"/>
        </w:rPr>
        <w:t xml:space="preserve">etwork connection, and an error message will be displayed. </w:t>
      </w:r>
      <w:r w:rsidRPr="0052232D">
        <w:rPr>
          <w:rFonts w:eastAsia="IBMPlexSans" w:cstheme="minorHAnsi"/>
        </w:rPr>
        <w:t>The policy used to select which priority a specific datagram is tran</w:t>
      </w:r>
      <w:r w:rsidR="005676D3">
        <w:rPr>
          <w:rFonts w:eastAsia="IBMPlexSans" w:cstheme="minorHAnsi"/>
        </w:rPr>
        <w:t xml:space="preserve">smitted to the external network </w:t>
      </w:r>
      <w:r w:rsidRPr="0052232D">
        <w:rPr>
          <w:rFonts w:eastAsia="IBMPlexSans" w:cstheme="minorHAnsi"/>
        </w:rPr>
        <w:t>is determined</w:t>
      </w:r>
      <w:r w:rsidR="005676D3">
        <w:rPr>
          <w:rFonts w:eastAsia="IBMPlexSans" w:cstheme="minorHAnsi"/>
        </w:rPr>
        <w:t xml:space="preserve"> by the type of virtual switch. </w:t>
      </w:r>
      <w:r w:rsidRPr="0052232D">
        <w:rPr>
          <w:rFonts w:eastAsia="IBMPlexSans" w:cstheme="minorHAnsi"/>
        </w:rPr>
        <w:t>For an IVL virtual switch, the priority of outbound transmissions is handled by z/VM. IVL</w:t>
      </w:r>
      <w:r w:rsidR="005676D3"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 xml:space="preserve">management traffic will be queued and transmitted on a high </w:t>
      </w:r>
      <w:r w:rsidRPr="0052232D">
        <w:rPr>
          <w:rFonts w:eastAsia="IBMPlexSans" w:cstheme="minorHAnsi"/>
        </w:rPr>
        <w:lastRenderedPageBreak/>
        <w:t>p</w:t>
      </w:r>
      <w:r w:rsidR="005676D3">
        <w:rPr>
          <w:rFonts w:eastAsia="IBMPlexSans" w:cstheme="minorHAnsi"/>
        </w:rPr>
        <w:t xml:space="preserve">riority queue, and encapsulated </w:t>
      </w:r>
      <w:r w:rsidRPr="0052232D">
        <w:rPr>
          <w:rFonts w:eastAsia="IBMPlexSans" w:cstheme="minorHAnsi"/>
        </w:rPr>
        <w:t xml:space="preserve">production data failover traffic will be sent on a lower priority </w:t>
      </w:r>
      <w:r w:rsidR="005676D3">
        <w:rPr>
          <w:rFonts w:eastAsia="IBMPlexSans" w:cstheme="minorHAnsi"/>
        </w:rPr>
        <w:t xml:space="preserve">queue. The default for TYPE IVL </w:t>
      </w:r>
      <w:r w:rsidRPr="0052232D">
        <w:rPr>
          <w:rFonts w:eastAsia="IBMPlexSans" w:cstheme="minorHAnsi"/>
        </w:rPr>
        <w:t xml:space="preserve">virtual switches is </w:t>
      </w:r>
      <w:proofErr w:type="spellStart"/>
      <w:r w:rsidRPr="0052232D">
        <w:rPr>
          <w:rFonts w:eastAsia="IBMPlexSans" w:cstheme="minorHAnsi"/>
        </w:rPr>
        <w:t>PRIQueuing</w:t>
      </w:r>
      <w:proofErr w:type="spellEnd"/>
      <w:r w:rsidRPr="0052232D">
        <w:rPr>
          <w:rFonts w:eastAsia="IBMPlexSans" w:cstheme="minorHAnsi"/>
        </w:rPr>
        <w:t xml:space="preserve"> ON so that IVL network m</w:t>
      </w:r>
      <w:r w:rsidR="005676D3">
        <w:rPr>
          <w:rFonts w:eastAsia="IBMPlexSans" w:cstheme="minorHAnsi"/>
        </w:rPr>
        <w:t xml:space="preserve">anagement data and encapsulated </w:t>
      </w:r>
      <w:r w:rsidRPr="0052232D">
        <w:rPr>
          <w:rFonts w:eastAsia="IBMPlexSans" w:cstheme="minorHAnsi"/>
        </w:rPr>
        <w:t>production data can be prioritized appropriately. Only an OSA</w:t>
      </w:r>
      <w:r w:rsidR="005676D3">
        <w:rPr>
          <w:rFonts w:eastAsia="IBMPlexSans" w:cstheme="minorHAnsi"/>
        </w:rPr>
        <w:t xml:space="preserve">-Express feature configured for </w:t>
      </w:r>
      <w:r w:rsidRPr="0052232D">
        <w:rPr>
          <w:rFonts w:eastAsia="IBMPlexSans" w:cstheme="minorHAnsi"/>
        </w:rPr>
        <w:t>priority queuing should be used on an IV</w:t>
      </w:r>
      <w:r w:rsidR="005676D3">
        <w:rPr>
          <w:rFonts w:eastAsia="IBMPlexSans" w:cstheme="minorHAnsi"/>
        </w:rPr>
        <w:t xml:space="preserve">L virtual switch's uplink port. </w:t>
      </w:r>
      <w:r w:rsidRPr="0052232D">
        <w:rPr>
          <w:rFonts w:eastAsia="IBMPlexSans" w:cstheme="minorHAnsi"/>
        </w:rPr>
        <w:t>For all other virtual switch types, the priority can be set to low, normal or high for all packets se</w:t>
      </w:r>
      <w:r w:rsidR="005676D3">
        <w:rPr>
          <w:rFonts w:eastAsia="IBMPlexSans" w:cstheme="minorHAnsi"/>
        </w:rPr>
        <w:t xml:space="preserve">nt </w:t>
      </w:r>
      <w:r w:rsidRPr="0052232D">
        <w:rPr>
          <w:rFonts w:eastAsia="IBMPlexSans" w:cstheme="minorHAnsi"/>
        </w:rPr>
        <w:t>from a guest NIC's network connection to an external netwo</w:t>
      </w:r>
      <w:r w:rsidR="005676D3">
        <w:rPr>
          <w:rFonts w:eastAsia="IBMPlexSans" w:cstheme="minorHAnsi"/>
        </w:rPr>
        <w:t xml:space="preserve">rk via the SET VSWITCH command. See the </w:t>
      </w:r>
      <w:r w:rsidRPr="0052232D">
        <w:rPr>
          <w:rFonts w:eastAsia="IBMPlexSans" w:cstheme="minorHAnsi"/>
        </w:rPr>
        <w:t>PQUPLINKTX operand on “SET VSWITCH” on page 1755 for more information.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NOUPLINK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the virtual switch will never have connectivity to a physical net</w:t>
      </w:r>
      <w:r>
        <w:rPr>
          <w:rFonts w:eastAsia="IBMPlexSans" w:cstheme="minorHAnsi"/>
        </w:rPr>
        <w:t xml:space="preserve">work through the UPLINK </w:t>
      </w:r>
      <w:r w:rsidR="0052232D" w:rsidRPr="0052232D">
        <w:rPr>
          <w:rFonts w:eastAsia="IBMPlexSans" w:cstheme="minorHAnsi"/>
        </w:rPr>
        <w:t>port. This option removes the UPLINK port from the virtual switch. O</w:t>
      </w:r>
      <w:r>
        <w:rPr>
          <w:rFonts w:eastAsia="IBMPlexSans" w:cstheme="minorHAnsi"/>
        </w:rPr>
        <w:t xml:space="preserve">nce the UPLINK port is removed, </w:t>
      </w:r>
      <w:r w:rsidR="0052232D" w:rsidRPr="0052232D">
        <w:rPr>
          <w:rFonts w:eastAsia="IBMPlexSans" w:cstheme="minorHAnsi"/>
        </w:rPr>
        <w:t>it can never be ad</w:t>
      </w:r>
      <w:r>
        <w:rPr>
          <w:rFonts w:eastAsia="IBMPlexSans" w:cstheme="minorHAnsi"/>
        </w:rPr>
        <w:t xml:space="preserve">ded back to the virtual switch. </w:t>
      </w:r>
      <w:r w:rsidR="0052232D" w:rsidRPr="0052232D">
        <w:rPr>
          <w:rFonts w:eastAsia="IBMPlexSans" w:cstheme="minorHAnsi"/>
        </w:rPr>
        <w:t>Defining a virtual switch UPLINK port with either the RDEV or GROUP operands while</w:t>
      </w:r>
      <w:r>
        <w:rPr>
          <w:rFonts w:eastAsia="IBMPlexSans" w:cstheme="minorHAnsi"/>
        </w:rPr>
        <w:t xml:space="preserve"> also removing </w:t>
      </w:r>
      <w:r w:rsidR="0052232D" w:rsidRPr="0052232D">
        <w:rPr>
          <w:rFonts w:eastAsia="IBMPlexSans" w:cstheme="minorHAnsi"/>
        </w:rPr>
        <w:t xml:space="preserve">the UPLINK port with the NOUPLINK operand </w:t>
      </w:r>
      <w:r>
        <w:rPr>
          <w:rFonts w:eastAsia="IBMPlexSans" w:cstheme="minorHAnsi"/>
        </w:rPr>
        <w:t xml:space="preserve">will cause the command to fail. </w:t>
      </w:r>
      <w:r w:rsidR="0052232D" w:rsidRPr="0052232D">
        <w:rPr>
          <w:rFonts w:eastAsia="IBMPlexSans" w:cstheme="minorHAnsi"/>
        </w:rPr>
        <w:t>The NOUPLINK option is not allowed for a TYPE IVL virtual switch.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QUEuestorage</w:t>
      </w:r>
      <w:proofErr w:type="spellEnd"/>
      <w:r w:rsidRPr="0052232D">
        <w:rPr>
          <w:rFonts w:cstheme="minorHAnsi"/>
          <w:b/>
          <w:bCs/>
        </w:rPr>
        <w:t xml:space="preserve"> </w:t>
      </w:r>
      <w:proofErr w:type="spellStart"/>
      <w:r w:rsidRPr="0052232D">
        <w:rPr>
          <w:rFonts w:cstheme="minorHAnsi"/>
          <w:b/>
          <w:bCs/>
          <w:i/>
          <w:iCs/>
        </w:rPr>
        <w:t>number</w:t>
      </w:r>
      <w:r w:rsidRPr="0052232D">
        <w:rPr>
          <w:rFonts w:cstheme="minorHAnsi"/>
          <w:b/>
          <w:bCs/>
        </w:rPr>
        <w:t>M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the upper limit of the amount of fixed storage CP and Queued Direct I/</w:t>
      </w:r>
      <w:r>
        <w:rPr>
          <w:rFonts w:eastAsia="IBMPlexSans" w:cstheme="minorHAnsi"/>
        </w:rPr>
        <w:t xml:space="preserve">O Hardware Facility </w:t>
      </w:r>
      <w:r w:rsidR="0052232D" w:rsidRPr="0052232D">
        <w:rPr>
          <w:rFonts w:eastAsia="IBMPlexSans" w:cstheme="minorHAnsi"/>
        </w:rPr>
        <w:t>will use for buffers fo</w:t>
      </w:r>
      <w:r>
        <w:rPr>
          <w:rFonts w:eastAsia="IBMPlexSans" w:cstheme="minorHAnsi"/>
        </w:rPr>
        <w:t xml:space="preserve">r each OSA-Express data device. </w:t>
      </w:r>
      <w:proofErr w:type="gramStart"/>
      <w:r w:rsidR="0052232D" w:rsidRPr="0052232D">
        <w:rPr>
          <w:rFonts w:eastAsia="IBMPlexSans-Italic" w:cstheme="minorHAnsi"/>
          <w:i/>
          <w:iCs/>
        </w:rPr>
        <w:t>number</w:t>
      </w:r>
      <w:proofErr w:type="gram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defines the maximum number of megabytes of storag</w:t>
      </w:r>
      <w:r>
        <w:rPr>
          <w:rFonts w:eastAsia="IBMPlexSans" w:cstheme="minorHAnsi"/>
        </w:rPr>
        <w:t xml:space="preserve">e that can be consumed for QDIO </w:t>
      </w:r>
      <w:r w:rsidR="0052232D" w:rsidRPr="0052232D">
        <w:rPr>
          <w:rFonts w:eastAsia="IBMPlexSans" w:cstheme="minorHAnsi"/>
        </w:rPr>
        <w:t>queues on a single OSA port. When multiple OSA devices are defined in a link aggregation grou</w:t>
      </w:r>
      <w:r>
        <w:rPr>
          <w:rFonts w:eastAsia="IBMPlexSans" w:cstheme="minorHAnsi"/>
        </w:rPr>
        <w:t xml:space="preserve">p, then </w:t>
      </w:r>
      <w:r w:rsidR="0052232D" w:rsidRPr="0052232D">
        <w:rPr>
          <w:rFonts w:eastAsia="IBMPlexSans" w:cstheme="minorHAnsi"/>
        </w:rPr>
        <w:t>each OSA port within the group will use the specified amount of storage</w:t>
      </w:r>
      <w:r>
        <w:rPr>
          <w:rFonts w:eastAsia="IBMPlexSans" w:cstheme="minorHAnsi"/>
        </w:rPr>
        <w:t xml:space="preserve">. Fixed storage is allocated as </w:t>
      </w:r>
      <w:r w:rsidR="0052232D" w:rsidRPr="0052232D">
        <w:rPr>
          <w:rFonts w:eastAsia="IBMPlexSans" w:cstheme="minorHAnsi"/>
        </w:rPr>
        <w:t xml:space="preserve">needed based on network traffic, until the maximum of </w:t>
      </w:r>
      <w:proofErr w:type="spellStart"/>
      <w:r w:rsidR="0052232D" w:rsidRPr="0052232D">
        <w:rPr>
          <w:rFonts w:eastAsia="IBMPlexSans-Italic" w:cstheme="minorHAnsi"/>
          <w:i/>
          <w:iCs/>
        </w:rPr>
        <w:t>number</w:t>
      </w:r>
      <w:r>
        <w:rPr>
          <w:rFonts w:eastAsia="IBMPlexSans" w:cstheme="minorHAnsi"/>
        </w:rPr>
        <w:t>M</w:t>
      </w:r>
      <w:proofErr w:type="spellEnd"/>
      <w:r>
        <w:rPr>
          <w:rFonts w:eastAsia="IBMPlexSans" w:cstheme="minorHAnsi"/>
        </w:rPr>
        <w:t xml:space="preserve"> are allocated. </w:t>
      </w:r>
      <w:proofErr w:type="gramStart"/>
      <w:r w:rsidR="0052232D" w:rsidRPr="0052232D">
        <w:rPr>
          <w:rFonts w:eastAsia="IBMPlexSans-Italic" w:cstheme="minorHAnsi"/>
          <w:i/>
          <w:iCs/>
        </w:rPr>
        <w:t>number</w:t>
      </w:r>
      <w:proofErr w:type="gram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is a number from 1 to 8. 8 is the default value.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CONTRoller</w:t>
      </w:r>
      <w:proofErr w:type="spellEnd"/>
      <w:r w:rsidRPr="0052232D">
        <w:rPr>
          <w:rFonts w:cstheme="minorHAnsi"/>
          <w:b/>
          <w:bCs/>
        </w:rPr>
        <w:t xml:space="preserve"> *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r w:rsidRPr="0052232D">
        <w:rPr>
          <w:rFonts w:cstheme="minorHAnsi"/>
          <w:b/>
          <w:bCs/>
        </w:rPr>
        <w:t>CONTRoller</w:t>
      </w:r>
      <w:proofErr w:type="spellEnd"/>
      <w:r w:rsidRPr="0052232D">
        <w:rPr>
          <w:rFonts w:cstheme="minorHAnsi"/>
          <w:b/>
          <w:bCs/>
        </w:rPr>
        <w:t xml:space="preserve"> </w:t>
      </w:r>
      <w:r w:rsidRPr="0052232D">
        <w:rPr>
          <w:rFonts w:cstheme="minorHAnsi"/>
          <w:b/>
          <w:bCs/>
          <w:i/>
          <w:iCs/>
        </w:rPr>
        <w:t>userid1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dentifies the z/VM user ID that controls the OSA-Express device</w:t>
      </w:r>
      <w:r>
        <w:rPr>
          <w:rFonts w:eastAsia="IBMPlexSans" w:cstheme="minorHAnsi"/>
        </w:rPr>
        <w:t xml:space="preserve"> connected at the device number </w:t>
      </w:r>
      <w:r w:rsidR="0052232D" w:rsidRPr="0052232D">
        <w:rPr>
          <w:rFonts w:eastAsia="IBMPlexSans" w:cstheme="minorHAnsi"/>
        </w:rPr>
        <w:t xml:space="preserve">identified by </w:t>
      </w:r>
      <w:r w:rsidR="0052232D" w:rsidRPr="0052232D">
        <w:rPr>
          <w:rFonts w:eastAsia="IBMPlexSans-Italic" w:cstheme="minorHAnsi"/>
          <w:i/>
          <w:iCs/>
        </w:rPr>
        <w:t>rdev</w:t>
      </w:r>
      <w:r w:rsidR="0052232D" w:rsidRPr="0052232D">
        <w:rPr>
          <w:rFonts w:eastAsia="IBMPlexSans" w:cstheme="minorHAnsi"/>
        </w:rPr>
        <w:t>. CONTROLLER * means CP selects from any of the e</w:t>
      </w:r>
      <w:r>
        <w:rPr>
          <w:rFonts w:eastAsia="IBMPlexSans" w:cstheme="minorHAnsi"/>
        </w:rPr>
        <w:t xml:space="preserve">ligible z/VM TCP/IP stacks. See </w:t>
      </w:r>
      <w:r w:rsidR="0052232D" w:rsidRPr="0052232D">
        <w:rPr>
          <w:rFonts w:eastAsia="IBMPlexSans" w:cstheme="minorHAnsi"/>
        </w:rPr>
        <w:t>usage note “3”</w:t>
      </w:r>
      <w:r>
        <w:rPr>
          <w:rFonts w:eastAsia="IBMPlexSans" w:cstheme="minorHAnsi"/>
        </w:rPr>
        <w:t xml:space="preserve"> on page 238 for more </w:t>
      </w:r>
      <w:r w:rsidR="0052232D" w:rsidRPr="0052232D">
        <w:rPr>
          <w:rFonts w:eastAsia="IBMPlexSans" w:cstheme="minorHAnsi"/>
        </w:rPr>
        <w:t>information abou</w:t>
      </w:r>
      <w:r>
        <w:rPr>
          <w:rFonts w:eastAsia="IBMPlexSans" w:cstheme="minorHAnsi"/>
        </w:rPr>
        <w:t xml:space="preserve">t the function of a controller. </w:t>
      </w:r>
      <w:r w:rsidR="0052232D" w:rsidRPr="0052232D">
        <w:rPr>
          <w:rFonts w:eastAsia="IBMPlexSans" w:cstheme="minorHAnsi"/>
        </w:rPr>
        <w:t>If you specify multiple real devices on t</w:t>
      </w:r>
      <w:r>
        <w:rPr>
          <w:rFonts w:eastAsia="IBMPlexSans" w:cstheme="minorHAnsi"/>
        </w:rPr>
        <w:t xml:space="preserve">he RDEV keyword, or through the GROUP keyword, then </w:t>
      </w:r>
      <w:r w:rsidR="0052232D" w:rsidRPr="0052232D">
        <w:rPr>
          <w:rFonts w:eastAsia="IBMPlexSans" w:cstheme="minorHAnsi"/>
        </w:rPr>
        <w:t xml:space="preserve">specify CONTROLLER *, or allow it to default. The controller functions </w:t>
      </w:r>
      <w:r>
        <w:rPr>
          <w:rFonts w:eastAsia="IBMPlexSans" w:cstheme="minorHAnsi"/>
        </w:rPr>
        <w:t xml:space="preserve">are then spread across multiple </w:t>
      </w:r>
      <w:r w:rsidR="0052232D" w:rsidRPr="0052232D">
        <w:rPr>
          <w:rFonts w:eastAsia="IBMPlexSans" w:cstheme="minorHAnsi"/>
        </w:rPr>
        <w:t>z/VM TCP/IP stacks, providing more flexibility in case of a failure.</w:t>
      </w:r>
      <w:r>
        <w:rPr>
          <w:rFonts w:eastAsia="IBMPlexSans" w:cstheme="minorHAnsi"/>
        </w:rPr>
        <w:t xml:space="preserve"> You can also specify a pool of </w:t>
      </w:r>
      <w:r w:rsidR="0052232D" w:rsidRPr="0052232D">
        <w:rPr>
          <w:rFonts w:eastAsia="IBMPlexSans" w:cstheme="minorHAnsi"/>
        </w:rPr>
        <w:t>specific controllers to be chosen from by specifying a list of user I</w:t>
      </w:r>
      <w:r>
        <w:rPr>
          <w:rFonts w:eastAsia="IBMPlexSans" w:cstheme="minorHAnsi"/>
        </w:rPr>
        <w:t xml:space="preserve">Ds after the CONTROLLER keyword </w:t>
      </w:r>
      <w:r w:rsidR="0052232D" w:rsidRPr="0052232D">
        <w:rPr>
          <w:rFonts w:eastAsia="IBMPlexSans" w:cstheme="minorHAnsi"/>
        </w:rPr>
        <w:t>with the SET VSWITCH command or the MODIFY VSWITCH statement.</w:t>
      </w:r>
      <w:r w:rsidR="0052232D">
        <w:rPr>
          <w:rFonts w:eastAsia="IBMPlexSans" w:cstheme="minorHAnsi"/>
        </w:rPr>
        <w:br/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IP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ETHernet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whether the transport for the virtual switch is ETHERNE</w:t>
      </w:r>
      <w:r>
        <w:rPr>
          <w:rFonts w:eastAsia="IBMPlexSans" w:cstheme="minorHAnsi"/>
        </w:rPr>
        <w:t xml:space="preserve">T or IP. The ETHERNET transport </w:t>
      </w:r>
      <w:r w:rsidR="0052232D" w:rsidRPr="0052232D">
        <w:rPr>
          <w:rFonts w:eastAsia="IBMPlexSans" w:cstheme="minorHAnsi"/>
        </w:rPr>
        <w:t>type is Data Link (Layer 2) based, where the ETHERNET frame is u</w:t>
      </w:r>
      <w:r>
        <w:rPr>
          <w:rFonts w:eastAsia="IBMPlexSans" w:cstheme="minorHAnsi"/>
        </w:rPr>
        <w:t xml:space="preserve">sed as a point of reference for </w:t>
      </w:r>
      <w:r w:rsidR="0052232D" w:rsidRPr="0052232D">
        <w:rPr>
          <w:rFonts w:eastAsia="IBMPlexSans" w:cstheme="minorHAnsi"/>
        </w:rPr>
        <w:t xml:space="preserve">source and destination Media Access Control (MAC) addresses in </w:t>
      </w:r>
      <w:r>
        <w:rPr>
          <w:rFonts w:eastAsia="IBMPlexSans" w:cstheme="minorHAnsi"/>
        </w:rPr>
        <w:t xml:space="preserve">transporting ETHERNET frames on </w:t>
      </w:r>
      <w:r w:rsidR="0052232D" w:rsidRPr="0052232D">
        <w:rPr>
          <w:rFonts w:eastAsia="IBMPlexSans" w:cstheme="minorHAnsi"/>
        </w:rPr>
        <w:t>the LAN. The IP transport type is Network (Layer 3) based, where the IP</w:t>
      </w:r>
      <w:r>
        <w:rPr>
          <w:rFonts w:eastAsia="IBMPlexSans" w:cstheme="minorHAnsi"/>
        </w:rPr>
        <w:t xml:space="preserve"> packet is used as the point of </w:t>
      </w:r>
      <w:r w:rsidR="0052232D" w:rsidRPr="0052232D">
        <w:rPr>
          <w:rFonts w:eastAsia="IBMPlexSans" w:cstheme="minorHAnsi"/>
        </w:rPr>
        <w:t>reference for source and destination IP addresses in tran</w:t>
      </w:r>
      <w:r>
        <w:rPr>
          <w:rFonts w:eastAsia="IBMPlexSans" w:cstheme="minorHAnsi"/>
        </w:rPr>
        <w:t xml:space="preserve">sporting IP packets on the LAN. </w:t>
      </w:r>
      <w:r w:rsidR="0052232D" w:rsidRPr="0052232D">
        <w:rPr>
          <w:rFonts w:eastAsia="IBMPlexSans" w:cstheme="minorHAnsi"/>
        </w:rPr>
        <w:t>If this option is omitted for a type QDIO virtual switch, then the transp</w:t>
      </w:r>
      <w:r>
        <w:rPr>
          <w:rFonts w:eastAsia="IBMPlexSans" w:cstheme="minorHAnsi"/>
        </w:rPr>
        <w:t xml:space="preserve">ort is set to IP NONROUTER. For </w:t>
      </w:r>
      <w:r w:rsidR="0052232D" w:rsidRPr="0052232D">
        <w:rPr>
          <w:rFonts w:eastAsia="IBMPlexSans" w:cstheme="minorHAnsi"/>
        </w:rPr>
        <w:t>an IVL virtual switch the ETHERNET setting is used. An IVL virtual switch can function correctly only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eastAsia="IBMPlexSans" w:cstheme="minorHAnsi"/>
        </w:rPr>
        <w:t xml:space="preserve">Chapter 2. CP Commands </w:t>
      </w:r>
      <w:r w:rsidRPr="0052232D">
        <w:rPr>
          <w:rFonts w:cstheme="minorHAnsi"/>
          <w:b/>
          <w:bCs/>
        </w:rPr>
        <w:t>235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A</w:t>
      </w:r>
      <w:r w:rsidR="0052232D" w:rsidRPr="0052232D">
        <w:rPr>
          <w:rFonts w:eastAsia="IBMPlexSans" w:cstheme="minorHAnsi"/>
        </w:rPr>
        <w:t>t the Data Link (layer 2) level. Specifying anything other than ETHERNET</w:t>
      </w:r>
      <w:r>
        <w:rPr>
          <w:rFonts w:eastAsia="IBMPlexSans" w:cstheme="minorHAnsi"/>
        </w:rPr>
        <w:t xml:space="preserve"> for an IVL virtual switch will </w:t>
      </w:r>
      <w:r w:rsidR="0052232D" w:rsidRPr="0052232D">
        <w:rPr>
          <w:rFonts w:eastAsia="IBMPlexSans" w:cstheme="minorHAnsi"/>
        </w:rPr>
        <w:t>cause the command to fail.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NONrouter</w:t>
      </w:r>
      <w:proofErr w:type="spellEnd"/>
    </w:p>
    <w:p w:rsidR="0052232D" w:rsidRPr="005676D3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ndicates that the OSA-Express device identified by the RDEV keyword </w:t>
      </w:r>
      <w:r>
        <w:rPr>
          <w:rFonts w:eastAsia="IBMPlexSans" w:cstheme="minorHAnsi"/>
        </w:rPr>
        <w:t xml:space="preserve">will not act as a router to the </w:t>
      </w:r>
      <w:r w:rsidR="0052232D" w:rsidRPr="0052232D">
        <w:rPr>
          <w:rFonts w:eastAsia="IBMPlexSans" w:cstheme="minorHAnsi"/>
        </w:rPr>
        <w:t>virtual switch. If a datagram is received at this device for an unknown I</w:t>
      </w:r>
      <w:r>
        <w:rPr>
          <w:rFonts w:eastAsia="IBMPlexSans" w:cstheme="minorHAnsi"/>
        </w:rPr>
        <w:t xml:space="preserve">P address, the datagram will be </w:t>
      </w:r>
      <w:r w:rsidR="0052232D" w:rsidRPr="0052232D">
        <w:rPr>
          <w:rFonts w:eastAsia="IBMPlexSans" w:cstheme="minorHAnsi"/>
        </w:rPr>
        <w:t>discarded. This is the default.</w:t>
      </w:r>
      <w:r w:rsidR="0052232D">
        <w:rPr>
          <w:rFonts w:eastAsia="IBMPlexSans" w:cstheme="minorHAnsi"/>
        </w:rPr>
        <w:br/>
      </w:r>
      <w:r>
        <w:rPr>
          <w:rFonts w:eastAsia="IBMPlexSans" w:cstheme="minorHAnsi"/>
        </w:rPr>
        <w:br/>
      </w:r>
      <w:r>
        <w:rPr>
          <w:rFonts w:eastAsia="IBMPlexSans" w:cstheme="minorHAnsi"/>
        </w:rPr>
        <w:br/>
      </w:r>
      <w:r>
        <w:rPr>
          <w:rFonts w:eastAsia="IBMPlexSans" w:cstheme="minorHAnsi"/>
        </w:rPr>
        <w:br/>
      </w:r>
      <w:r>
        <w:rPr>
          <w:rFonts w:eastAsia="IBMPlexSans" w:cstheme="minorHAnsi"/>
        </w:rPr>
        <w:lastRenderedPageBreak/>
        <w:br/>
      </w:r>
      <w:proofErr w:type="spellStart"/>
      <w:r w:rsidR="0052232D" w:rsidRPr="0052232D">
        <w:rPr>
          <w:rFonts w:cstheme="minorHAnsi"/>
          <w:b/>
          <w:bCs/>
        </w:rPr>
        <w:t>PRIrouter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ndicates that the OSA-Express device identified by the RDEV keyword </w:t>
      </w:r>
      <w:r>
        <w:rPr>
          <w:rFonts w:eastAsia="IBMPlexSans" w:cstheme="minorHAnsi"/>
        </w:rPr>
        <w:t xml:space="preserve">will act as a primary router to </w:t>
      </w:r>
      <w:r w:rsidR="0052232D" w:rsidRPr="0052232D">
        <w:rPr>
          <w:rFonts w:eastAsia="IBMPlexSans" w:cstheme="minorHAnsi"/>
        </w:rPr>
        <w:t>the virtual switch. If a datagram is received at this device for an unknown IP address, the datagram</w:t>
      </w:r>
      <w:r>
        <w:rPr>
          <w:rFonts w:eastAsia="IBMPlexSans" w:cstheme="minorHAnsi"/>
        </w:rPr>
        <w:t xml:space="preserve"> </w:t>
      </w:r>
      <w:r w:rsidR="0052232D" w:rsidRPr="0052232D">
        <w:rPr>
          <w:rFonts w:eastAsia="IBMPlexSans" w:cstheme="minorHAnsi"/>
        </w:rPr>
        <w:t>will be passed to the virtual switch.</w:t>
      </w:r>
      <w:r w:rsidR="0052232D">
        <w:rPr>
          <w:rFonts w:eastAsia="IBMPlexSans" w:cstheme="minorHAnsi"/>
        </w:rPr>
        <w:br/>
      </w:r>
    </w:p>
    <w:p w:rsidR="0052232D" w:rsidRPr="005676D3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r w:rsidRPr="0052232D">
        <w:rPr>
          <w:rFonts w:cstheme="minorHAnsi"/>
          <w:b/>
          <w:bCs/>
        </w:rPr>
        <w:t>GROup</w:t>
      </w:r>
      <w:proofErr w:type="spellEnd"/>
      <w:r w:rsidRPr="0052232D">
        <w:rPr>
          <w:rFonts w:cstheme="minorHAnsi"/>
          <w:b/>
          <w:bCs/>
        </w:rPr>
        <w:t xml:space="preserve"> </w:t>
      </w:r>
      <w:proofErr w:type="spellStart"/>
      <w:r w:rsidR="005676D3">
        <w:rPr>
          <w:rFonts w:cstheme="minorHAnsi"/>
          <w:b/>
          <w:bCs/>
          <w:i/>
          <w:iCs/>
        </w:rPr>
        <w:t>groupname</w:t>
      </w:r>
      <w:proofErr w:type="spellEnd"/>
      <w:r w:rsidR="005676D3">
        <w:rPr>
          <w:rFonts w:cstheme="minorHAnsi"/>
          <w:b/>
          <w:bCs/>
          <w:i/>
          <w:iCs/>
        </w:rPr>
        <w:t xml:space="preserve"> </w:t>
      </w:r>
      <w:r w:rsidR="005676D3">
        <w:rPr>
          <w:rFonts w:cstheme="minorHAnsi"/>
          <w:b/>
          <w:bCs/>
          <w:i/>
          <w:iCs/>
        </w:rPr>
        <w:br/>
      </w:r>
      <w:proofErr w:type="gramStart"/>
      <w:r w:rsidR="005676D3">
        <w:rPr>
          <w:rFonts w:eastAsia="IBMPlexSans" w:cstheme="minorHAnsi"/>
        </w:rPr>
        <w:t>I</w:t>
      </w:r>
      <w:r w:rsidRPr="0052232D">
        <w:rPr>
          <w:rFonts w:eastAsia="IBMPlexSans" w:cstheme="minorHAnsi"/>
        </w:rPr>
        <w:t>ndicates</w:t>
      </w:r>
      <w:proofErr w:type="gramEnd"/>
      <w:r w:rsidRPr="0052232D">
        <w:rPr>
          <w:rFonts w:eastAsia="IBMPlexSans" w:cstheme="minorHAnsi"/>
        </w:rPr>
        <w:t xml:space="preserve"> that the virtual switch UPLINK port is to be configured to use IEEE 802.3ad Link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 xml:space="preserve">Aggregation. The </w:t>
      </w:r>
      <w:proofErr w:type="spellStart"/>
      <w:r w:rsidRPr="0052232D">
        <w:rPr>
          <w:rFonts w:eastAsia="IBMPlexSans-Italic" w:cstheme="minorHAnsi"/>
          <w:i/>
          <w:iCs/>
        </w:rPr>
        <w:t>groupname</w:t>
      </w:r>
      <w:proofErr w:type="spellEnd"/>
      <w:r w:rsidRPr="0052232D">
        <w:rPr>
          <w:rFonts w:eastAsia="IBMPlexSans-Italic" w:cstheme="minorHAnsi"/>
          <w:i/>
          <w:iCs/>
        </w:rPr>
        <w:t xml:space="preserve"> </w:t>
      </w:r>
      <w:r w:rsidRPr="0052232D">
        <w:rPr>
          <w:rFonts w:eastAsia="IBMPlexSans" w:cstheme="minorHAnsi"/>
        </w:rPr>
        <w:t>is a single token (1-8 alphanumeric characters) that identifies the group.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>Use the SET PORT GROUP command to specify the attributes of the group and the OSA-Express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>devices that will make up the group. This option can only be specified when the virtual switch has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 xml:space="preserve">been defined with the ETHERNET transport attribute. </w:t>
      </w:r>
      <w:r w:rsidRPr="0052232D">
        <w:rPr>
          <w:rFonts w:cstheme="minorHAnsi"/>
          <w:b/>
          <w:bCs/>
        </w:rPr>
        <w:t xml:space="preserve">NOGROUP </w:t>
      </w:r>
      <w:r w:rsidRPr="0052232D">
        <w:rPr>
          <w:rFonts w:eastAsia="IBMPlexSans" w:cstheme="minorHAnsi"/>
        </w:rPr>
        <w:t>means that the virtual switch will not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>use Link Aggregation. The port group must be defined using the SET PORT GROUP command before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>creating a GLOBAL virtual switch. For a LOCAL virtual switch, if the group specified has not been</w:t>
      </w:r>
      <w:r w:rsidR="005676D3">
        <w:rPr>
          <w:rFonts w:cstheme="minorHAnsi"/>
          <w:b/>
          <w:bCs/>
          <w:i/>
          <w:iCs/>
        </w:rPr>
        <w:t xml:space="preserve"> </w:t>
      </w:r>
      <w:r w:rsidRPr="0052232D">
        <w:rPr>
          <w:rFonts w:eastAsia="IBMPlexSans" w:cstheme="minorHAnsi"/>
        </w:rPr>
        <w:t>defined, it will be created with this command.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NOGROUP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M</w:t>
      </w:r>
      <w:r w:rsidR="0052232D" w:rsidRPr="0052232D">
        <w:rPr>
          <w:rFonts w:eastAsia="IBMPlexSans" w:cstheme="minorHAnsi"/>
        </w:rPr>
        <w:t>eans that the virtual switch will not use Link Aggregation.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BRIDGEport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C</w:t>
      </w:r>
      <w:r w:rsidR="0052232D" w:rsidRPr="0052232D">
        <w:rPr>
          <w:rFonts w:eastAsia="IBMPlexSans" w:cstheme="minorHAnsi"/>
        </w:rPr>
        <w:t>onfigures and specifies connectivity for a virtual switch Bridge Por</w:t>
      </w:r>
      <w:r>
        <w:rPr>
          <w:rFonts w:eastAsia="IBMPlexSans" w:cstheme="minorHAnsi"/>
        </w:rPr>
        <w:t xml:space="preserve">t. The Bridge Port is a special </w:t>
      </w:r>
      <w:r w:rsidR="0052232D" w:rsidRPr="0052232D">
        <w:rPr>
          <w:rFonts w:eastAsia="IBMPlexSans" w:cstheme="minorHAnsi"/>
        </w:rPr>
        <w:t xml:space="preserve">port that is used to connect the virtual switch to a </w:t>
      </w:r>
      <w:proofErr w:type="spellStart"/>
      <w:r w:rsidR="0052232D" w:rsidRPr="0052232D">
        <w:rPr>
          <w:rFonts w:eastAsia="IBMPlexSans" w:cstheme="minorHAnsi"/>
        </w:rPr>
        <w:t>HiperSockets</w:t>
      </w:r>
      <w:proofErr w:type="spellEnd"/>
      <w:r w:rsidR="0052232D" w:rsidRPr="0052232D">
        <w:rPr>
          <w:rFonts w:eastAsia="IBMPlexSans" w:cstheme="minorHAnsi"/>
        </w:rPr>
        <w:t xml:space="preserve"> </w:t>
      </w:r>
      <w:r>
        <w:rPr>
          <w:rFonts w:eastAsia="IBMPlexSans" w:cstheme="minorHAnsi"/>
        </w:rPr>
        <w:t xml:space="preserve">CHPID, essentially bringing the </w:t>
      </w:r>
      <w:proofErr w:type="spellStart"/>
      <w:r w:rsidR="0052232D" w:rsidRPr="0052232D">
        <w:rPr>
          <w:rFonts w:eastAsia="IBMPlexSans" w:cstheme="minorHAnsi"/>
        </w:rPr>
        <w:t>HiperSockets</w:t>
      </w:r>
      <w:proofErr w:type="spellEnd"/>
      <w:r w:rsidR="0052232D" w:rsidRPr="0052232D">
        <w:rPr>
          <w:rFonts w:eastAsia="IBMPlexSans" w:cstheme="minorHAnsi"/>
        </w:rPr>
        <w:t xml:space="preserve"> CHPID to the virtual switch's s</w:t>
      </w:r>
      <w:r>
        <w:rPr>
          <w:rFonts w:eastAsia="IBMPlexSans" w:cstheme="minorHAnsi"/>
        </w:rPr>
        <w:t xml:space="preserve">imulated and physical networks. </w:t>
      </w:r>
      <w:r w:rsidR="0052232D" w:rsidRPr="0052232D">
        <w:rPr>
          <w:rFonts w:eastAsia="IBMPlexSans" w:cstheme="minorHAnsi"/>
        </w:rPr>
        <w:t xml:space="preserve">Configuring a virtual switch Bridge Port is only supported when the </w:t>
      </w:r>
      <w:r>
        <w:rPr>
          <w:rFonts w:eastAsia="IBMPlexSans" w:cstheme="minorHAnsi"/>
        </w:rPr>
        <w:t xml:space="preserve">Bridge facility is supported by </w:t>
      </w:r>
      <w:r w:rsidR="0052232D" w:rsidRPr="0052232D">
        <w:rPr>
          <w:rFonts w:eastAsia="IBMPlexSans" w:cstheme="minorHAnsi"/>
        </w:rPr>
        <w:t>the processor, the virtual switch transport type is ETHERNET, and t</w:t>
      </w:r>
      <w:r>
        <w:rPr>
          <w:rFonts w:eastAsia="IBMPlexSans" w:cstheme="minorHAnsi"/>
        </w:rPr>
        <w:t xml:space="preserve">he virtual switch TYPE is QDIO. </w:t>
      </w:r>
      <w:r w:rsidR="0052232D" w:rsidRPr="0052232D">
        <w:rPr>
          <w:rFonts w:eastAsia="IBMPlexSans" w:cstheme="minorHAnsi"/>
        </w:rPr>
        <w:t>Additionally, the ISOLATION feature cannot be used when the vi</w:t>
      </w:r>
      <w:r>
        <w:rPr>
          <w:rFonts w:eastAsia="IBMPlexSans" w:cstheme="minorHAnsi"/>
        </w:rPr>
        <w:t xml:space="preserve">rtual switch has a Bridge Port. </w:t>
      </w:r>
      <w:r w:rsidR="0052232D" w:rsidRPr="0052232D">
        <w:rPr>
          <w:rFonts w:eastAsia="IBMPlexSans" w:cstheme="minorHAnsi"/>
        </w:rPr>
        <w:t>Only guest operating systems running in a virtual machine under z/VM and</w:t>
      </w:r>
      <w:r>
        <w:rPr>
          <w:rFonts w:eastAsia="IBMPlexSans" w:cstheme="minorHAnsi"/>
        </w:rPr>
        <w:t xml:space="preserve"> exploiting QDIO Enhanced </w:t>
      </w:r>
      <w:r w:rsidR="0052232D" w:rsidRPr="0052232D">
        <w:rPr>
          <w:rFonts w:eastAsia="IBMPlexSans" w:cstheme="minorHAnsi"/>
        </w:rPr>
        <w:t>Buffer State Management (QEBSM) are eligible to be bridged fro</w:t>
      </w:r>
      <w:r>
        <w:rPr>
          <w:rFonts w:eastAsia="IBMPlexSans" w:cstheme="minorHAnsi"/>
        </w:rPr>
        <w:t xml:space="preserve">m the </w:t>
      </w:r>
      <w:proofErr w:type="spellStart"/>
      <w:r>
        <w:rPr>
          <w:rFonts w:eastAsia="IBMPlexSans" w:cstheme="minorHAnsi"/>
        </w:rPr>
        <w:t>HiperSockets</w:t>
      </w:r>
      <w:proofErr w:type="spellEnd"/>
      <w:r>
        <w:rPr>
          <w:rFonts w:eastAsia="IBMPlexSans" w:cstheme="minorHAnsi"/>
        </w:rPr>
        <w:t xml:space="preserve"> CHPID to the </w:t>
      </w:r>
      <w:r w:rsidR="0052232D" w:rsidRPr="0052232D">
        <w:rPr>
          <w:rFonts w:eastAsia="IBMPlexSans" w:cstheme="minorHAnsi"/>
        </w:rPr>
        <w:t>virtual switch's simulated and physical networks.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NONE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S</w:t>
      </w:r>
      <w:r w:rsidR="0052232D" w:rsidRPr="0052232D">
        <w:rPr>
          <w:rFonts w:eastAsia="IBMPlexSans" w:cstheme="minorHAnsi"/>
        </w:rPr>
        <w:t>pecifies that the virtual switch does not have a Bridge Port.</w:t>
      </w:r>
      <w:r w:rsidR="0052232D">
        <w:rPr>
          <w:rFonts w:eastAsia="IBMPlexSans" w:cstheme="minorHAnsi"/>
        </w:rPr>
        <w:br/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52232D">
        <w:rPr>
          <w:rFonts w:cstheme="minorHAnsi"/>
          <w:b/>
          <w:bCs/>
        </w:rPr>
        <w:t xml:space="preserve">RDEV </w:t>
      </w:r>
      <w:proofErr w:type="spellStart"/>
      <w:r w:rsidRPr="0052232D">
        <w:rPr>
          <w:rFonts w:cstheme="minorHAnsi"/>
          <w:b/>
          <w:bCs/>
          <w:i/>
          <w:iCs/>
        </w:rPr>
        <w:t>nnnn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s a real device number to be used as a Bridge Port to </w:t>
      </w:r>
      <w:r>
        <w:rPr>
          <w:rFonts w:eastAsia="IBMPlexSans" w:cstheme="minorHAnsi"/>
        </w:rPr>
        <w:t xml:space="preserve">connect the virtual switch to a </w:t>
      </w:r>
      <w:proofErr w:type="spellStart"/>
      <w:r w:rsidR="0052232D" w:rsidRPr="0052232D">
        <w:rPr>
          <w:rFonts w:eastAsia="IBMPlexSans" w:cstheme="minorHAnsi"/>
        </w:rPr>
        <w:t>HiperSockets</w:t>
      </w:r>
      <w:proofErr w:type="spellEnd"/>
      <w:r w:rsidR="0052232D" w:rsidRPr="0052232D">
        <w:rPr>
          <w:rFonts w:eastAsia="IBMPlexSans" w:cstheme="minorHAnsi"/>
        </w:rPr>
        <w:t xml:space="preserve"> </w:t>
      </w:r>
      <w:proofErr w:type="gramStart"/>
      <w:r w:rsidR="0052232D" w:rsidRPr="0052232D">
        <w:rPr>
          <w:rFonts w:eastAsia="IBMPlexSans" w:cstheme="minorHAnsi"/>
        </w:rPr>
        <w:t>CHPID.</w:t>
      </w:r>
      <w:proofErr w:type="gramEnd"/>
      <w:r w:rsidR="0052232D" w:rsidRPr="0052232D">
        <w:rPr>
          <w:rFonts w:eastAsia="IBMPlexSans" w:cstheme="minorHAnsi"/>
        </w:rPr>
        <w:t xml:space="preserve"> Only devices that have been configu</w:t>
      </w:r>
      <w:r>
        <w:rPr>
          <w:rFonts w:eastAsia="IBMPlexSans" w:cstheme="minorHAnsi"/>
        </w:rPr>
        <w:t xml:space="preserve">red with the </w:t>
      </w:r>
      <w:proofErr w:type="spellStart"/>
      <w:r>
        <w:rPr>
          <w:rFonts w:eastAsia="IBMPlexSans" w:cstheme="minorHAnsi"/>
        </w:rPr>
        <w:t>HiperSockets</w:t>
      </w:r>
      <w:proofErr w:type="spellEnd"/>
      <w:r>
        <w:rPr>
          <w:rFonts w:eastAsia="IBMPlexSans" w:cstheme="minorHAnsi"/>
        </w:rPr>
        <w:t xml:space="preserve"> CHPID </w:t>
      </w:r>
      <w:r w:rsidR="0052232D" w:rsidRPr="0052232D">
        <w:rPr>
          <w:rFonts w:eastAsia="IBMPlexSans" w:cstheme="minorHAnsi"/>
        </w:rPr>
        <w:t>parameter EXTERNAL_BRIDGED can be specified. Use these</w:t>
      </w:r>
      <w:r>
        <w:rPr>
          <w:rFonts w:eastAsia="IBMPlexSans" w:cstheme="minorHAnsi"/>
        </w:rPr>
        <w:t xml:space="preserve"> parameters on the DEFINE CHPID </w:t>
      </w:r>
      <w:r w:rsidR="0052232D" w:rsidRPr="0052232D">
        <w:rPr>
          <w:rFonts w:eastAsia="IBMPlexSans" w:cstheme="minorHAnsi"/>
        </w:rPr>
        <w:t xml:space="preserve">command or the appropriate CHPARM in the </w:t>
      </w:r>
      <w:r>
        <w:rPr>
          <w:rFonts w:eastAsia="IBMPlexSans" w:cstheme="minorHAnsi"/>
        </w:rPr>
        <w:t xml:space="preserve">IOCP (x4 for EXTERNAL_BRIDGED). </w:t>
      </w:r>
      <w:r w:rsidR="0052232D" w:rsidRPr="0052232D">
        <w:rPr>
          <w:rFonts w:eastAsia="IBMPlexSans" w:cstheme="minorHAnsi"/>
        </w:rPr>
        <w:t>The device selected must be compatible to the type of virt</w:t>
      </w:r>
      <w:r>
        <w:rPr>
          <w:rFonts w:eastAsia="IBMPlexSans" w:cstheme="minorHAnsi"/>
        </w:rPr>
        <w:t xml:space="preserve">ual switch created; for example </w:t>
      </w:r>
      <w:r w:rsidR="0052232D" w:rsidRPr="0052232D">
        <w:rPr>
          <w:rFonts w:eastAsia="IBMPlexSans" w:cstheme="minorHAnsi"/>
        </w:rPr>
        <w:t>EXTERNAL_BRIDGED for a QDIO type virtual switch. Connectivity</w:t>
      </w:r>
      <w:r>
        <w:rPr>
          <w:rFonts w:eastAsia="IBMPlexSans" w:cstheme="minorHAnsi"/>
        </w:rPr>
        <w:t xml:space="preserve"> to the </w:t>
      </w:r>
      <w:proofErr w:type="spellStart"/>
      <w:r>
        <w:rPr>
          <w:rFonts w:eastAsia="IBMPlexSans" w:cstheme="minorHAnsi"/>
        </w:rPr>
        <w:t>HiperSockets</w:t>
      </w:r>
      <w:proofErr w:type="spellEnd"/>
      <w:r>
        <w:rPr>
          <w:rFonts w:eastAsia="IBMPlexSans" w:cstheme="minorHAnsi"/>
        </w:rPr>
        <w:t xml:space="preserve"> CHPID will </w:t>
      </w:r>
      <w:r w:rsidR="0052232D" w:rsidRPr="0052232D">
        <w:rPr>
          <w:rFonts w:eastAsia="IBMPlexSans" w:cstheme="minorHAnsi"/>
        </w:rPr>
        <w:t>be prevented when the specified device does not m</w:t>
      </w:r>
      <w:r>
        <w:rPr>
          <w:rFonts w:eastAsia="IBMPlexSans" w:cstheme="minorHAnsi"/>
        </w:rPr>
        <w:t xml:space="preserve">atch the virtual switch's type. </w:t>
      </w:r>
      <w:r w:rsidR="0052232D" w:rsidRPr="0052232D">
        <w:rPr>
          <w:rFonts w:eastAsia="IBMPlexSans" w:cstheme="minorHAnsi"/>
        </w:rPr>
        <w:t>You must specify a single real device number as a hexadec</w:t>
      </w:r>
      <w:r>
        <w:rPr>
          <w:rFonts w:eastAsia="IBMPlexSans" w:cstheme="minorHAnsi"/>
        </w:rPr>
        <w:t xml:space="preserve">imal number between X'0001' and </w:t>
      </w:r>
      <w:r w:rsidR="0052232D" w:rsidRPr="0052232D">
        <w:rPr>
          <w:rFonts w:eastAsia="IBMPlexSans" w:cstheme="minorHAnsi"/>
        </w:rPr>
        <w:t>X'FFFD'. The real device number specified represents a trio of devices. For example, speci</w:t>
      </w:r>
      <w:r>
        <w:rPr>
          <w:rFonts w:eastAsia="IBMPlexSans" w:cstheme="minorHAnsi"/>
        </w:rPr>
        <w:t xml:space="preserve">fying </w:t>
      </w:r>
      <w:r w:rsidR="0052232D" w:rsidRPr="0052232D">
        <w:rPr>
          <w:rFonts w:eastAsia="IBMPlexSans" w:cstheme="minorHAnsi"/>
        </w:rPr>
        <w:t>BRIDGEPORT RDEV 508 means the devices, 508-50A, are used t</w:t>
      </w:r>
      <w:r>
        <w:rPr>
          <w:rFonts w:eastAsia="IBMPlexSans" w:cstheme="minorHAnsi"/>
        </w:rPr>
        <w:t xml:space="preserve">o provide the connection to the </w:t>
      </w:r>
      <w:proofErr w:type="spellStart"/>
      <w:r w:rsidR="0052232D" w:rsidRPr="0052232D">
        <w:rPr>
          <w:rFonts w:eastAsia="IBMPlexSans" w:cstheme="minorHAnsi"/>
        </w:rPr>
        <w:t>HiperSockets</w:t>
      </w:r>
      <w:proofErr w:type="spellEnd"/>
      <w:r w:rsidR="0052232D" w:rsidRPr="0052232D">
        <w:rPr>
          <w:rFonts w:eastAsia="IBMPlexSans" w:cstheme="minorHAnsi"/>
        </w:rPr>
        <w:t xml:space="preserve"> CHPID.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CONnect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ndicates that the device identified by the RDEV keyword will be </w:t>
      </w:r>
      <w:r>
        <w:rPr>
          <w:rFonts w:eastAsia="IBMPlexSans" w:cstheme="minorHAnsi"/>
        </w:rPr>
        <w:t xml:space="preserve">immediately activated, allowing </w:t>
      </w:r>
      <w:r w:rsidR="0052232D" w:rsidRPr="0052232D">
        <w:rPr>
          <w:rFonts w:eastAsia="IBMPlexSans" w:cstheme="minorHAnsi"/>
        </w:rPr>
        <w:t>the connection to be used as the active or standby Bridge Port.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DISCONnect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that the device identified by the RDEV keyword will be placed</w:t>
      </w:r>
      <w:r>
        <w:rPr>
          <w:rFonts w:eastAsia="IBMPlexSans" w:cstheme="minorHAnsi"/>
        </w:rPr>
        <w:t xml:space="preserve"> in the inactive state. If this </w:t>
      </w:r>
      <w:r w:rsidR="0052232D" w:rsidRPr="0052232D">
        <w:rPr>
          <w:rFonts w:eastAsia="IBMPlexSans" w:cstheme="minorHAnsi"/>
        </w:rPr>
        <w:t>connection is the active Bridge Port connection, another virtual s</w:t>
      </w:r>
      <w:r>
        <w:rPr>
          <w:rFonts w:eastAsia="IBMPlexSans" w:cstheme="minorHAnsi"/>
        </w:rPr>
        <w:t xml:space="preserve">witch with a Bridge Port on the </w:t>
      </w:r>
      <w:r w:rsidR="0052232D" w:rsidRPr="0052232D">
        <w:rPr>
          <w:rFonts w:eastAsia="IBMPlexSans" w:cstheme="minorHAnsi"/>
        </w:rPr>
        <w:t>same CHPID in standby state will take over the active Bridge Port connection.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cstheme="minorHAnsi"/>
          <w:b/>
          <w:bCs/>
        </w:rPr>
        <w:t xml:space="preserve">236 </w:t>
      </w:r>
      <w:r w:rsidRPr="0052232D">
        <w:rPr>
          <w:rFonts w:eastAsia="IBMPlexSans" w:cstheme="minorHAnsi"/>
        </w:rPr>
        <w:t>z/VM: 7.3 CP Commands and Utilities Reference</w:t>
      </w:r>
      <w:r>
        <w:rPr>
          <w:rFonts w:eastAsia="IBMPlexSans" w:cstheme="minorHAnsi"/>
        </w:rPr>
        <w:br/>
      </w:r>
      <w:r w:rsidR="005676D3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lastRenderedPageBreak/>
        <w:t>SECONDARY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ndicates that this virtual switch should be assigned a role as </w:t>
      </w:r>
      <w:r>
        <w:rPr>
          <w:rFonts w:eastAsia="IBMPlexSans" w:cstheme="minorHAnsi"/>
        </w:rPr>
        <w:t xml:space="preserve">a SECONDARY Bridge Port for the </w:t>
      </w:r>
      <w:proofErr w:type="spellStart"/>
      <w:r w:rsidR="0052232D" w:rsidRPr="0052232D">
        <w:rPr>
          <w:rFonts w:eastAsia="IBMPlexSans" w:cstheme="minorHAnsi"/>
        </w:rPr>
        <w:t>HiperSockets</w:t>
      </w:r>
      <w:proofErr w:type="spellEnd"/>
      <w:r w:rsidR="0052232D" w:rsidRPr="0052232D">
        <w:rPr>
          <w:rFonts w:eastAsia="IBMPlexSans" w:cstheme="minorHAnsi"/>
        </w:rPr>
        <w:t xml:space="preserve"> CHPID. This is the default. See usage note “17” o</w:t>
      </w:r>
      <w:r>
        <w:rPr>
          <w:rFonts w:eastAsia="IBMPlexSans" w:cstheme="minorHAnsi"/>
        </w:rPr>
        <w:t xml:space="preserve">n page 241 for more information </w:t>
      </w:r>
      <w:r w:rsidR="0052232D" w:rsidRPr="0052232D">
        <w:rPr>
          <w:rFonts w:eastAsia="IBMPlexSans" w:cstheme="minorHAnsi"/>
        </w:rPr>
        <w:t>about the SECONDARY Bridge Port role.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PRIMARY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ndicates that this virtual switch must be assigned the role as </w:t>
      </w:r>
      <w:r>
        <w:rPr>
          <w:rFonts w:eastAsia="IBMPlexSans" w:cstheme="minorHAnsi"/>
        </w:rPr>
        <w:t xml:space="preserve">the PRIMARY Bridge Port for the </w:t>
      </w:r>
      <w:proofErr w:type="spellStart"/>
      <w:r w:rsidR="0052232D" w:rsidRPr="0052232D">
        <w:rPr>
          <w:rFonts w:eastAsia="IBMPlexSans" w:cstheme="minorHAnsi"/>
        </w:rPr>
        <w:t>HiperSockets</w:t>
      </w:r>
      <w:proofErr w:type="spellEnd"/>
      <w:r w:rsidR="0052232D" w:rsidRPr="0052232D">
        <w:rPr>
          <w:rFonts w:eastAsia="IBMPlexSans" w:cstheme="minorHAnsi"/>
        </w:rPr>
        <w:t xml:space="preserve"> CHPID. See usage note “17” on page 241 for mor</w:t>
      </w:r>
      <w:r>
        <w:rPr>
          <w:rFonts w:eastAsia="IBMPlexSans" w:cstheme="minorHAnsi"/>
        </w:rPr>
        <w:t xml:space="preserve">e information about the PRIMARY </w:t>
      </w:r>
      <w:r w:rsidR="0052232D" w:rsidRPr="0052232D">
        <w:rPr>
          <w:rFonts w:eastAsia="IBMPlexSans" w:cstheme="minorHAnsi"/>
        </w:rPr>
        <w:t>Bridge Port role.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r w:rsidRPr="0052232D">
        <w:rPr>
          <w:rFonts w:cstheme="minorHAnsi"/>
          <w:b/>
          <w:bCs/>
        </w:rPr>
        <w:t>IPTimeout</w:t>
      </w:r>
      <w:proofErr w:type="spellEnd"/>
      <w:r w:rsidRPr="0052232D">
        <w:rPr>
          <w:rFonts w:cstheme="minorHAnsi"/>
          <w:b/>
          <w:bCs/>
        </w:rPr>
        <w:t xml:space="preserve"> </w:t>
      </w:r>
      <w:proofErr w:type="spellStart"/>
      <w:r w:rsidRPr="0052232D">
        <w:rPr>
          <w:rFonts w:cstheme="minorHAnsi"/>
          <w:b/>
          <w:bCs/>
          <w:i/>
          <w:iCs/>
        </w:rPr>
        <w:t>nnn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the length of time in minutes that a transient IP addres</w:t>
      </w:r>
      <w:r>
        <w:rPr>
          <w:rFonts w:eastAsia="IBMPlexSans" w:cstheme="minorHAnsi"/>
        </w:rPr>
        <w:t xml:space="preserve">s table entry remains in the IP </w:t>
      </w:r>
      <w:r w:rsidR="0052232D" w:rsidRPr="0052232D">
        <w:rPr>
          <w:rFonts w:eastAsia="IBMPlexSans" w:cstheme="minorHAnsi"/>
        </w:rPr>
        <w:t>address table for the virtual network. A transient entry is an entry added to</w:t>
      </w:r>
      <w:r>
        <w:rPr>
          <w:rFonts w:eastAsia="IBMPlexSans" w:cstheme="minorHAnsi"/>
        </w:rPr>
        <w:t xml:space="preserve"> the virtual network by one </w:t>
      </w:r>
      <w:r w:rsidR="0052232D" w:rsidRPr="0052232D">
        <w:rPr>
          <w:rFonts w:eastAsia="IBMPlexSans" w:cstheme="minorHAnsi"/>
        </w:rPr>
        <w:t>guest on behalf of another. This operand has no</w:t>
      </w:r>
      <w:r>
        <w:rPr>
          <w:rFonts w:eastAsia="IBMPlexSans" w:cstheme="minorHAnsi"/>
        </w:rPr>
        <w:t xml:space="preserve"> meaning for ETHERNET networks. </w:t>
      </w:r>
      <w:proofErr w:type="spellStart"/>
      <w:proofErr w:type="gramStart"/>
      <w:r w:rsidR="0052232D" w:rsidRPr="0052232D">
        <w:rPr>
          <w:rFonts w:eastAsia="IBMPlexSans-Italic" w:cstheme="minorHAnsi"/>
          <w:i/>
          <w:iCs/>
        </w:rPr>
        <w:t>nnn</w:t>
      </w:r>
      <w:proofErr w:type="spellEnd"/>
      <w:proofErr w:type="gram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is a number from 1 to 240. 5 minutes is the default value.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VLAN</w:t>
      </w:r>
    </w:p>
    <w:p w:rsidR="0052232D" w:rsidRPr="005676D3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U</w:t>
      </w:r>
      <w:r w:rsidR="0052232D" w:rsidRPr="0052232D">
        <w:rPr>
          <w:rFonts w:eastAsia="IBMPlexSans" w:cstheme="minorHAnsi"/>
        </w:rPr>
        <w:t>sed to enable and configure IEEE standard 802.lQ VLAN support for the virtual sw</w:t>
      </w:r>
      <w:r>
        <w:rPr>
          <w:rFonts w:eastAsia="IBMPlexSans" w:cstheme="minorHAnsi"/>
        </w:rPr>
        <w:t xml:space="preserve">itch being defined. </w:t>
      </w:r>
      <w:r w:rsidR="0052232D" w:rsidRPr="0052232D">
        <w:rPr>
          <w:rFonts w:eastAsia="IBMPlexSans" w:cstheme="minorHAnsi"/>
        </w:rPr>
        <w:t>A VLAN-aware virtual switch provides VLAN controls at the user lev</w:t>
      </w:r>
      <w:r>
        <w:rPr>
          <w:rFonts w:eastAsia="IBMPlexSans" w:cstheme="minorHAnsi"/>
        </w:rPr>
        <w:t xml:space="preserve">el (with SET VSWITCH GRANT, SET </w:t>
      </w:r>
      <w:r w:rsidR="0052232D" w:rsidRPr="0052232D">
        <w:rPr>
          <w:rFonts w:eastAsia="IBMPlexSans" w:cstheme="minorHAnsi"/>
        </w:rPr>
        <w:t xml:space="preserve">VSWITCH PORTNUMBER and SET VSWITCH VLANID commands) that </w:t>
      </w:r>
      <w:r>
        <w:rPr>
          <w:rFonts w:eastAsia="IBMPlexSans" w:cstheme="minorHAnsi"/>
        </w:rPr>
        <w:t xml:space="preserve">cannot be overridden by a guest </w:t>
      </w:r>
      <w:r w:rsidR="0052232D" w:rsidRPr="0052232D">
        <w:rPr>
          <w:rFonts w:eastAsia="IBMPlexSans" w:cstheme="minorHAnsi"/>
        </w:rPr>
        <w:t>host. If this option is omitted for a type QDIO virtual switch, then th</w:t>
      </w:r>
      <w:r>
        <w:rPr>
          <w:rFonts w:eastAsia="IBMPlexSans" w:cstheme="minorHAnsi"/>
        </w:rPr>
        <w:t xml:space="preserve">e virtual switch is set to VLAN </w:t>
      </w:r>
      <w:r w:rsidR="0052232D" w:rsidRPr="0052232D">
        <w:rPr>
          <w:rFonts w:eastAsia="IBMPlexSans" w:cstheme="minorHAnsi"/>
        </w:rPr>
        <w:t>UNAWARE.</w:t>
      </w:r>
      <w:r w:rsidR="0052232D">
        <w:rPr>
          <w:rFonts w:eastAsia="IBMPlexSans" w:cstheme="minorHAnsi"/>
        </w:rPr>
        <w:br/>
      </w:r>
      <w:r>
        <w:rPr>
          <w:rFonts w:eastAsia="IBMPlexSans" w:cstheme="minorHAnsi"/>
        </w:rPr>
        <w:br/>
      </w:r>
      <w:r w:rsidR="0052232D" w:rsidRPr="0052232D">
        <w:rPr>
          <w:rFonts w:cstheme="minorHAnsi"/>
          <w:b/>
          <w:bCs/>
        </w:rPr>
        <w:t>UNAWARE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the virtual switch does not support IEEE standard 802</w:t>
      </w:r>
      <w:r>
        <w:rPr>
          <w:rFonts w:eastAsia="IBMPlexSans" w:cstheme="minorHAnsi"/>
        </w:rPr>
        <w:t xml:space="preserve">.lQ. All frames flow within the </w:t>
      </w:r>
      <w:r w:rsidR="0052232D" w:rsidRPr="0052232D">
        <w:rPr>
          <w:rFonts w:eastAsia="IBMPlexSans" w:cstheme="minorHAnsi"/>
        </w:rPr>
        <w:t>virtual switch regardless of presence or absence of Virtual Local Area Network (VLAN) tags</w:t>
      </w:r>
      <w:r>
        <w:rPr>
          <w:rFonts w:eastAsia="IBMPlexSans" w:cstheme="minorHAnsi"/>
        </w:rPr>
        <w:t xml:space="preserve">. Any </w:t>
      </w:r>
      <w:r w:rsidR="0052232D" w:rsidRPr="0052232D">
        <w:rPr>
          <w:rFonts w:eastAsia="IBMPlexSans" w:cstheme="minorHAnsi"/>
        </w:rPr>
        <w:t>VLAN tags present in the frames will be ignored within the swit</w:t>
      </w:r>
      <w:r>
        <w:rPr>
          <w:rFonts w:eastAsia="IBMPlexSans" w:cstheme="minorHAnsi"/>
        </w:rPr>
        <w:t xml:space="preserve">ch (however the guest hosts may </w:t>
      </w:r>
      <w:r w:rsidR="0052232D" w:rsidRPr="0052232D">
        <w:rPr>
          <w:rFonts w:eastAsia="IBMPlexSans" w:cstheme="minorHAnsi"/>
        </w:rPr>
        <w:t>perform VLAN filtering at the virtual NIC level).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/>
      </w:r>
      <w:proofErr w:type="spellStart"/>
      <w:proofErr w:type="gramStart"/>
      <w:r w:rsidR="0052232D" w:rsidRPr="0052232D">
        <w:rPr>
          <w:rFonts w:cstheme="minorHAnsi"/>
          <w:b/>
          <w:bCs/>
          <w:i/>
          <w:iCs/>
        </w:rPr>
        <w:t>defvid</w:t>
      </w:r>
      <w:proofErr w:type="spellEnd"/>
      <w:proofErr w:type="gramEnd"/>
    </w:p>
    <w:p w:rsidR="0052232D" w:rsidRPr="005676D3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-Italic" w:cstheme="minorHAnsi"/>
          <w:i/>
          <w:iCs/>
        </w:rPr>
      </w:pPr>
      <w:r>
        <w:rPr>
          <w:rFonts w:eastAsia="IBMPlexSans" w:cstheme="minorHAnsi"/>
        </w:rPr>
        <w:t>D</w:t>
      </w:r>
      <w:r w:rsidR="0052232D" w:rsidRPr="0052232D">
        <w:rPr>
          <w:rFonts w:eastAsia="IBMPlexSans" w:cstheme="minorHAnsi"/>
        </w:rPr>
        <w:t xml:space="preserve">efines the virtual switch as a VLAN-aware switch supporting IEEE standard 802.lQ. The </w:t>
      </w:r>
      <w:proofErr w:type="spellStart"/>
      <w:r>
        <w:rPr>
          <w:rFonts w:eastAsia="IBMPlexSans-Italic" w:cstheme="minorHAnsi"/>
          <w:i/>
          <w:iCs/>
        </w:rPr>
        <w:t>defvid</w:t>
      </w:r>
      <w:proofErr w:type="spellEnd"/>
      <w:r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defines the default VLAN ID to be assigned to guest ports when no VLAN ID is coded on the SET</w:t>
      </w:r>
      <w:r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VSWITCH GRANT VLAN command, MODIFY VSWITCH GRANT VLAN statement, the SET VSWITCH</w:t>
      </w:r>
      <w:r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PORTNUMBER command, the SET VSWITCH VLANID command, or through an ESM. It is a number</w:t>
      </w:r>
      <w:r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from 1 to 4094.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AWARE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D</w:t>
      </w:r>
      <w:r w:rsidR="0052232D" w:rsidRPr="0052232D">
        <w:rPr>
          <w:rFonts w:eastAsia="IBMPlexSans" w:cstheme="minorHAnsi"/>
        </w:rPr>
        <w:t>efines the virtual switch as a VLAN-aware switch supporting</w:t>
      </w:r>
      <w:r>
        <w:rPr>
          <w:rFonts w:eastAsia="IBMPlexSans" w:cstheme="minorHAnsi"/>
        </w:rPr>
        <w:t xml:space="preserve"> IEEE standard 802.lQ without a </w:t>
      </w:r>
      <w:r w:rsidR="0052232D" w:rsidRPr="0052232D">
        <w:rPr>
          <w:rFonts w:eastAsia="IBMPlexSans" w:cstheme="minorHAnsi"/>
        </w:rPr>
        <w:t>default VLAN ID. When a virtual switch is specified as V</w:t>
      </w:r>
      <w:r>
        <w:rPr>
          <w:rFonts w:eastAsia="IBMPlexSans" w:cstheme="minorHAnsi"/>
        </w:rPr>
        <w:t xml:space="preserve">LAN AWARE, one or more VLAN IDs </w:t>
      </w:r>
      <w:r w:rsidR="0052232D" w:rsidRPr="0052232D">
        <w:rPr>
          <w:rFonts w:eastAsia="IBMPlexSans" w:cstheme="minorHAnsi"/>
        </w:rPr>
        <w:t>must be assigned to each guest port by either a SET VSW</w:t>
      </w:r>
      <w:r>
        <w:rPr>
          <w:rFonts w:eastAsia="IBMPlexSans" w:cstheme="minorHAnsi"/>
        </w:rPr>
        <w:t xml:space="preserve">ITCH GRANT VLAN command, MODIFY </w:t>
      </w:r>
      <w:r w:rsidR="0052232D" w:rsidRPr="0052232D">
        <w:rPr>
          <w:rFonts w:eastAsia="IBMPlexSans" w:cstheme="minorHAnsi"/>
        </w:rPr>
        <w:t>VSWITCH GRANT VLAN statement, the SET VSWITCH PORT</w:t>
      </w:r>
      <w:r>
        <w:rPr>
          <w:rFonts w:eastAsia="IBMPlexSans" w:cstheme="minorHAnsi"/>
        </w:rPr>
        <w:t xml:space="preserve">NUMBER command, the SET VSWITCH </w:t>
      </w:r>
      <w:r w:rsidR="0052232D" w:rsidRPr="0052232D">
        <w:rPr>
          <w:rFonts w:eastAsia="IBMPlexSans" w:cstheme="minorHAnsi"/>
        </w:rPr>
        <w:t>VLANID command, or through an ESM. Failure to assign an expli</w:t>
      </w:r>
      <w:r>
        <w:rPr>
          <w:rFonts w:eastAsia="IBMPlexSans" w:cstheme="minorHAnsi"/>
        </w:rPr>
        <w:t xml:space="preserve">cit VLAN ID causes all untagged </w:t>
      </w:r>
      <w:r w:rsidR="0052232D" w:rsidRPr="0052232D">
        <w:rPr>
          <w:rFonts w:eastAsia="IBMPlexSans" w:cstheme="minorHAnsi"/>
        </w:rPr>
        <w:t xml:space="preserve">frames transmitted from the port to be discarded. In the case </w:t>
      </w:r>
      <w:r>
        <w:rPr>
          <w:rFonts w:eastAsia="IBMPlexSans" w:cstheme="minorHAnsi"/>
        </w:rPr>
        <w:t xml:space="preserve">of a VLAN-unaware guest using a </w:t>
      </w:r>
      <w:r w:rsidR="0052232D" w:rsidRPr="0052232D">
        <w:rPr>
          <w:rFonts w:eastAsia="IBMPlexSans" w:cstheme="minorHAnsi"/>
        </w:rPr>
        <w:t>PORTTYPE ACCESS all outbound frames will be discarded until a VLAN ID is set for the port.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PORTType</w:t>
      </w:r>
      <w:proofErr w:type="spellEnd"/>
      <w:r w:rsidRPr="0052232D">
        <w:rPr>
          <w:rFonts w:cstheme="minorHAnsi"/>
          <w:b/>
          <w:bCs/>
        </w:rPr>
        <w:t xml:space="preserve"> ACCESS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D</w:t>
      </w:r>
      <w:r w:rsidR="0052232D" w:rsidRPr="0052232D">
        <w:rPr>
          <w:rFonts w:eastAsia="IBMPlexSans" w:cstheme="minorHAnsi"/>
        </w:rPr>
        <w:t xml:space="preserve">efines the default </w:t>
      </w:r>
      <w:proofErr w:type="spellStart"/>
      <w:r w:rsidR="0052232D" w:rsidRPr="0052232D">
        <w:rPr>
          <w:rFonts w:eastAsia="IBMPlexSans" w:cstheme="minorHAnsi"/>
        </w:rPr>
        <w:t>porttype</w:t>
      </w:r>
      <w:proofErr w:type="spellEnd"/>
      <w:r w:rsidR="0052232D" w:rsidRPr="0052232D">
        <w:rPr>
          <w:rFonts w:eastAsia="IBMPlexSans" w:cstheme="minorHAnsi"/>
        </w:rPr>
        <w:t xml:space="preserve"> attribute for guests authorized for t</w:t>
      </w:r>
      <w:r>
        <w:rPr>
          <w:rFonts w:eastAsia="IBMPlexSans" w:cstheme="minorHAnsi"/>
        </w:rPr>
        <w:t xml:space="preserve">he virtual switch. For PORTTYPE </w:t>
      </w:r>
      <w:r w:rsidR="0052232D" w:rsidRPr="0052232D">
        <w:rPr>
          <w:rFonts w:eastAsia="IBMPlexSans" w:cstheme="minorHAnsi"/>
        </w:rPr>
        <w:t>ACCESS, the guest is unaware of VLAN IDs and sends and receives only untagged traffic.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52232D">
        <w:rPr>
          <w:rFonts w:cstheme="minorHAnsi"/>
          <w:b/>
          <w:bCs/>
        </w:rPr>
        <w:t>PORTType</w:t>
      </w:r>
      <w:proofErr w:type="spellEnd"/>
      <w:r w:rsidRPr="0052232D">
        <w:rPr>
          <w:rFonts w:cstheme="minorHAnsi"/>
          <w:b/>
          <w:bCs/>
        </w:rPr>
        <w:t xml:space="preserve"> TRUNK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D</w:t>
      </w:r>
      <w:r w:rsidR="0052232D" w:rsidRPr="0052232D">
        <w:rPr>
          <w:rFonts w:eastAsia="IBMPlexSans" w:cstheme="minorHAnsi"/>
        </w:rPr>
        <w:t xml:space="preserve">efines the default </w:t>
      </w:r>
      <w:proofErr w:type="spellStart"/>
      <w:r w:rsidR="0052232D" w:rsidRPr="0052232D">
        <w:rPr>
          <w:rFonts w:eastAsia="IBMPlexSans" w:cstheme="minorHAnsi"/>
        </w:rPr>
        <w:t>porttype</w:t>
      </w:r>
      <w:proofErr w:type="spellEnd"/>
      <w:r w:rsidR="0052232D" w:rsidRPr="0052232D">
        <w:rPr>
          <w:rFonts w:eastAsia="IBMPlexSans" w:cstheme="minorHAnsi"/>
        </w:rPr>
        <w:t xml:space="preserve"> attribute for guests authorized for t</w:t>
      </w:r>
      <w:r>
        <w:rPr>
          <w:rFonts w:eastAsia="IBMPlexSans" w:cstheme="minorHAnsi"/>
        </w:rPr>
        <w:t xml:space="preserve">he virtual switch. For PORTTYPE </w:t>
      </w:r>
      <w:r w:rsidR="0052232D" w:rsidRPr="0052232D">
        <w:rPr>
          <w:rFonts w:eastAsia="IBMPlexSans" w:cstheme="minorHAnsi"/>
        </w:rPr>
        <w:t>TRUNK, the guest is VLAN aware and sends and receives tagged traff</w:t>
      </w:r>
      <w:r>
        <w:rPr>
          <w:rFonts w:eastAsia="IBMPlexSans" w:cstheme="minorHAnsi"/>
        </w:rPr>
        <w:t xml:space="preserve">ic for those VLANs to which the </w:t>
      </w:r>
      <w:r w:rsidR="0052232D" w:rsidRPr="0052232D">
        <w:rPr>
          <w:rFonts w:eastAsia="IBMPlexSans" w:cstheme="minorHAnsi"/>
        </w:rPr>
        <w:t xml:space="preserve">guest is authorized. If the guest is also authorized to the </w:t>
      </w:r>
      <w:proofErr w:type="spellStart"/>
      <w:r w:rsidR="0052232D" w:rsidRPr="0052232D">
        <w:rPr>
          <w:rFonts w:eastAsia="IBMPlexSans-Italic" w:cstheme="minorHAnsi"/>
          <w:i/>
          <w:iCs/>
        </w:rPr>
        <w:t>natvid</w:t>
      </w:r>
      <w:proofErr w:type="spellEnd"/>
      <w:r w:rsidR="0052232D" w:rsidRPr="0052232D">
        <w:rPr>
          <w:rFonts w:eastAsia="IBMPlexSans" w:cstheme="minorHAnsi"/>
        </w:rPr>
        <w:t>, untag</w:t>
      </w:r>
      <w:r>
        <w:rPr>
          <w:rFonts w:eastAsia="IBMPlexSans" w:cstheme="minorHAnsi"/>
        </w:rPr>
        <w:t xml:space="preserve">ged traffic sent or received by </w:t>
      </w:r>
      <w:r w:rsidR="0052232D" w:rsidRPr="0052232D">
        <w:rPr>
          <w:rFonts w:eastAsia="IBMPlexSans" w:cstheme="minorHAnsi"/>
        </w:rPr>
        <w:t>the guest is associated with the native VLAN ID (</w:t>
      </w:r>
      <w:proofErr w:type="spellStart"/>
      <w:r w:rsidR="0052232D" w:rsidRPr="0052232D">
        <w:rPr>
          <w:rFonts w:eastAsia="IBMPlexSans-Italic" w:cstheme="minorHAnsi"/>
          <w:i/>
          <w:iCs/>
        </w:rPr>
        <w:t>natvid</w:t>
      </w:r>
      <w:proofErr w:type="spellEnd"/>
      <w:r>
        <w:rPr>
          <w:rFonts w:eastAsia="IBMPlexSans" w:cstheme="minorHAnsi"/>
        </w:rPr>
        <w:t xml:space="preserve">) of the virtual switch. </w:t>
      </w:r>
      <w:r w:rsidR="0052232D" w:rsidRPr="0052232D">
        <w:rPr>
          <w:rFonts w:eastAsia="IBMPlexSans" w:cstheme="minorHAnsi"/>
        </w:rPr>
        <w:t>PORTTYPE TRUNK is not allowed for a TYPE IVL virtual switch.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GVRP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>ndicates that the VLAN IDs in use on the virtual switch shoul</w:t>
      </w:r>
      <w:r>
        <w:rPr>
          <w:rFonts w:eastAsia="IBMPlexSans" w:cstheme="minorHAnsi"/>
        </w:rPr>
        <w:t xml:space="preserve">d be registered with GVRP-aware </w:t>
      </w:r>
      <w:r w:rsidR="0052232D" w:rsidRPr="0052232D">
        <w:rPr>
          <w:rFonts w:eastAsia="IBMPlexSans" w:cstheme="minorHAnsi"/>
        </w:rPr>
        <w:t>switches on the LAN. This provides dynamic VLAN registration an</w:t>
      </w:r>
      <w:r>
        <w:rPr>
          <w:rFonts w:eastAsia="IBMPlexSans" w:cstheme="minorHAnsi"/>
        </w:rPr>
        <w:t xml:space="preserve">d VLAN registration removal for </w:t>
      </w:r>
      <w:r w:rsidR="0052232D" w:rsidRPr="0052232D">
        <w:rPr>
          <w:rFonts w:eastAsia="IBMPlexSans" w:cstheme="minorHAnsi"/>
        </w:rPr>
        <w:t>networking switches. This eliminates the need to manually configure the individual port VLAN</w:t>
      </w:r>
      <w:r>
        <w:rPr>
          <w:rFonts w:eastAsia="IBMPlexSans" w:cstheme="minorHAnsi"/>
        </w:rPr>
        <w:t xml:space="preserve"> </w:t>
      </w:r>
      <w:r w:rsidR="0052232D" w:rsidRPr="0052232D">
        <w:rPr>
          <w:rFonts w:eastAsia="IBMPlexSans" w:cstheme="minorHAnsi"/>
        </w:rPr>
        <w:t>assignments.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lastRenderedPageBreak/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eastAsia="IBMPlexSans" w:cstheme="minorHAnsi"/>
        </w:rPr>
        <w:t xml:space="preserve">Chapter 2. CP Commands </w:t>
      </w:r>
      <w:r w:rsidRPr="0052232D">
        <w:rPr>
          <w:rFonts w:cstheme="minorHAnsi"/>
          <w:b/>
          <w:bCs/>
        </w:rPr>
        <w:t>237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52232D" w:rsidRPr="0052232D">
        <w:rPr>
          <w:rFonts w:cstheme="minorHAnsi"/>
          <w:b/>
          <w:bCs/>
        </w:rPr>
        <w:t>NOGVRP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Do not register VLAN IDs with GVRP-aware switches on the LAN</w:t>
      </w:r>
      <w:r w:rsidR="005676D3">
        <w:rPr>
          <w:rFonts w:eastAsia="IBMPlexSans" w:cstheme="minorHAnsi"/>
        </w:rPr>
        <w:t xml:space="preserve">. When NOGVRP is specified VLAN </w:t>
      </w:r>
      <w:r w:rsidRPr="0052232D">
        <w:rPr>
          <w:rFonts w:eastAsia="IBMPlexSans" w:cstheme="minorHAnsi"/>
        </w:rPr>
        <w:t>port assignments must be configured manually.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r w:rsidRPr="0052232D">
        <w:rPr>
          <w:rFonts w:cstheme="minorHAnsi"/>
          <w:b/>
          <w:bCs/>
        </w:rPr>
        <w:t>NATive</w:t>
      </w:r>
      <w:proofErr w:type="spellEnd"/>
      <w:r w:rsidRPr="0052232D">
        <w:rPr>
          <w:rFonts w:cstheme="minorHAnsi"/>
          <w:b/>
          <w:bCs/>
        </w:rPr>
        <w:t xml:space="preserve"> </w:t>
      </w:r>
      <w:proofErr w:type="spellStart"/>
      <w:r w:rsidRPr="0052232D">
        <w:rPr>
          <w:rFonts w:cstheme="minorHAnsi"/>
          <w:b/>
          <w:bCs/>
          <w:i/>
          <w:iCs/>
        </w:rPr>
        <w:t>natvid</w:t>
      </w:r>
      <w:proofErr w:type="spellEnd"/>
    </w:p>
    <w:p w:rsidR="0052232D" w:rsidRPr="005676D3" w:rsidRDefault="005676D3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NATive</w:t>
      </w:r>
      <w:proofErr w:type="spellEnd"/>
      <w:r>
        <w:rPr>
          <w:rFonts w:cstheme="minorHAnsi"/>
          <w:b/>
          <w:bCs/>
        </w:rPr>
        <w:t xml:space="preserve"> NONE </w:t>
      </w:r>
      <w:r>
        <w:rPr>
          <w:rFonts w:cstheme="minorHAnsi"/>
          <w:b/>
          <w:bCs/>
        </w:rPr>
        <w:br/>
      </w:r>
      <w:r w:rsidR="001A3917">
        <w:rPr>
          <w:rFonts w:eastAsia="IBMPlexSans" w:cstheme="minorHAnsi"/>
        </w:rPr>
        <w:t>T</w:t>
      </w:r>
      <w:r w:rsidR="0052232D" w:rsidRPr="0052232D">
        <w:rPr>
          <w:rFonts w:eastAsia="IBMPlexSans" w:cstheme="minorHAnsi"/>
        </w:rPr>
        <w:t xml:space="preserve">he </w:t>
      </w:r>
      <w:proofErr w:type="spellStart"/>
      <w:r w:rsidR="0052232D" w:rsidRPr="0052232D">
        <w:rPr>
          <w:rFonts w:eastAsia="IBMPlexSans-Italic" w:cstheme="minorHAnsi"/>
          <w:i/>
          <w:iCs/>
        </w:rPr>
        <w:t>natvid</w:t>
      </w:r>
      <w:proofErr w:type="spell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 xml:space="preserve">option is available only on a VLAN-aware switch. When </w:t>
      </w:r>
      <w:proofErr w:type="spellStart"/>
      <w:r w:rsidR="0052232D" w:rsidRPr="0052232D">
        <w:rPr>
          <w:rFonts w:eastAsia="IBMPlexSans-Italic" w:cstheme="minorHAnsi"/>
          <w:i/>
          <w:iCs/>
        </w:rPr>
        <w:t>natvid</w:t>
      </w:r>
      <w:proofErr w:type="spell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is a number from 1 to 4094,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this operand defines the native VLAN ID that is to be associated with untagged frames received and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transmitted by the virtual switch. NATIVE NONE causes all untagged frames to be discarded, instead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 xml:space="preserve">of being delivered with a native VLAN ID. If this option is omitted, 1 is used as the </w:t>
      </w:r>
      <w:proofErr w:type="spellStart"/>
      <w:r w:rsidR="0052232D" w:rsidRPr="0052232D">
        <w:rPr>
          <w:rFonts w:eastAsia="IBMPlexSans-Italic" w:cstheme="minorHAnsi"/>
          <w:i/>
          <w:iCs/>
        </w:rPr>
        <w:t>natvid</w:t>
      </w:r>
      <w:proofErr w:type="spell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for a type</w:t>
      </w:r>
      <w:r>
        <w:rPr>
          <w:rFonts w:cstheme="minorHAnsi"/>
          <w:b/>
          <w:bCs/>
        </w:rPr>
        <w:t xml:space="preserve"> </w:t>
      </w:r>
      <w:r w:rsidR="0052232D" w:rsidRPr="0052232D">
        <w:rPr>
          <w:rFonts w:eastAsia="IBMPlexSans" w:cstheme="minorHAnsi"/>
        </w:rPr>
        <w:t>QDIO virtual switch.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USERBASED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O</w:t>
      </w:r>
      <w:r w:rsidR="0052232D" w:rsidRPr="0052232D">
        <w:rPr>
          <w:rFonts w:eastAsia="IBMPlexSans" w:cstheme="minorHAnsi"/>
        </w:rPr>
        <w:t xml:space="preserve">perational differences between USERBASED and PORTBASED </w:t>
      </w:r>
      <w:proofErr w:type="spellStart"/>
      <w:r>
        <w:rPr>
          <w:rFonts w:eastAsia="IBMPlexSans" w:cstheme="minorHAnsi"/>
        </w:rPr>
        <w:t>VSwitches</w:t>
      </w:r>
      <w:proofErr w:type="spellEnd"/>
      <w:r>
        <w:rPr>
          <w:rFonts w:eastAsia="IBMPlexSans" w:cstheme="minorHAnsi"/>
        </w:rPr>
        <w:t xml:space="preserve"> have been eliminated. </w:t>
      </w:r>
      <w:r w:rsidR="0052232D" w:rsidRPr="0052232D">
        <w:rPr>
          <w:rFonts w:eastAsia="IBMPlexSans" w:cstheme="minorHAnsi"/>
        </w:rPr>
        <w:t xml:space="preserve">USERBASED specifies that user based rules will be applied when </w:t>
      </w:r>
      <w:r>
        <w:rPr>
          <w:rFonts w:eastAsia="IBMPlexSans" w:cstheme="minorHAnsi"/>
        </w:rPr>
        <w:t xml:space="preserve">relocating a guest in an SSI. A </w:t>
      </w:r>
      <w:r w:rsidR="0052232D" w:rsidRPr="0052232D">
        <w:rPr>
          <w:rFonts w:eastAsia="IBMPlexSans" w:cstheme="minorHAnsi"/>
        </w:rPr>
        <w:t>user-defined port may or may not be preserved over a relocation</w:t>
      </w:r>
      <w:r>
        <w:rPr>
          <w:rFonts w:eastAsia="IBMPlexSans" w:cstheme="minorHAnsi"/>
        </w:rPr>
        <w:t xml:space="preserve">. Port numbers assigned by z/VM </w:t>
      </w:r>
      <w:r w:rsidR="0052232D" w:rsidRPr="0052232D">
        <w:rPr>
          <w:rFonts w:eastAsia="IBMPlexSans" w:cstheme="minorHAnsi"/>
        </w:rPr>
        <w:t xml:space="preserve">will not be preserved. New port numbers will be assigned on the destination system. If </w:t>
      </w:r>
      <w:proofErr w:type="spellStart"/>
      <w:proofErr w:type="gramStart"/>
      <w:r w:rsidR="0052232D" w:rsidRPr="0052232D">
        <w:rPr>
          <w:rFonts w:eastAsia="IBMPlexSans" w:cstheme="minorHAnsi"/>
        </w:rPr>
        <w:t>portnumber</w:t>
      </w:r>
      <w:proofErr w:type="spellEnd"/>
      <w:r>
        <w:rPr>
          <w:rFonts w:eastAsia="IBMPlexSans" w:cstheme="minorHAnsi"/>
        </w:rPr>
        <w:t xml:space="preserve">  </w:t>
      </w:r>
      <w:r w:rsidR="0052232D" w:rsidRPr="0052232D">
        <w:rPr>
          <w:rFonts w:eastAsia="IBMPlexSans" w:cstheme="minorHAnsi"/>
        </w:rPr>
        <w:t>predictability</w:t>
      </w:r>
      <w:proofErr w:type="gramEnd"/>
      <w:r w:rsidR="0052232D" w:rsidRPr="0052232D">
        <w:rPr>
          <w:rFonts w:eastAsia="IBMPlexSans" w:cstheme="minorHAnsi"/>
        </w:rPr>
        <w:t xml:space="preserve"> across an SSI is required, use the PORTBASED op</w:t>
      </w:r>
      <w:r>
        <w:rPr>
          <w:rFonts w:eastAsia="IBMPlexSans" w:cstheme="minorHAnsi"/>
        </w:rPr>
        <w:t xml:space="preserve">tion on the </w:t>
      </w:r>
      <w:proofErr w:type="spellStart"/>
      <w:r>
        <w:rPr>
          <w:rFonts w:eastAsia="IBMPlexSans" w:cstheme="minorHAnsi"/>
        </w:rPr>
        <w:t>VSwitch</w:t>
      </w:r>
      <w:proofErr w:type="spellEnd"/>
      <w:r>
        <w:rPr>
          <w:rFonts w:eastAsia="IBMPlexSans" w:cstheme="minorHAnsi"/>
        </w:rPr>
        <w:t xml:space="preserve"> in each SSI member. </w:t>
      </w:r>
      <w:r w:rsidR="0052232D" w:rsidRPr="0052232D">
        <w:rPr>
          <w:rFonts w:eastAsia="IBMPlexSans" w:cstheme="minorHAnsi"/>
        </w:rPr>
        <w:t xml:space="preserve">Refer to What Is the Difference Between a Port Based and User Based Virtual Switch? </w:t>
      </w:r>
      <w:proofErr w:type="gramStart"/>
      <w:r w:rsidR="0052232D" w:rsidRPr="0052232D">
        <w:rPr>
          <w:rFonts w:eastAsia="IBMPlexSans" w:cstheme="minorHAnsi"/>
        </w:rPr>
        <w:t>in</w:t>
      </w:r>
      <w:proofErr w:type="gramEnd"/>
      <w:r w:rsidR="0052232D" w:rsidRPr="0052232D">
        <w:rPr>
          <w:rFonts w:eastAsia="IBMPlexSans" w:cstheme="minorHAnsi"/>
        </w:rPr>
        <w:t xml:space="preserve"> </w:t>
      </w:r>
      <w:r w:rsidR="0052232D" w:rsidRPr="0052232D">
        <w:rPr>
          <w:rFonts w:eastAsia="IBMPlexSans-Italic" w:cstheme="minorHAnsi"/>
          <w:i/>
          <w:iCs/>
        </w:rPr>
        <w:t>z/VM:</w:t>
      </w:r>
      <w:r>
        <w:rPr>
          <w:rFonts w:eastAsia="IBMPlexSans" w:cstheme="minorHAnsi"/>
        </w:rPr>
        <w:t xml:space="preserve"> </w:t>
      </w:r>
      <w:r w:rsidR="0052232D" w:rsidRPr="0052232D">
        <w:rPr>
          <w:rFonts w:eastAsia="IBMPlexSans-Italic" w:cstheme="minorHAnsi"/>
          <w:i/>
          <w:iCs/>
        </w:rPr>
        <w:t xml:space="preserve">Connectivity </w:t>
      </w:r>
      <w:r w:rsidR="0052232D" w:rsidRPr="0052232D">
        <w:rPr>
          <w:rFonts w:eastAsia="IBMPlexSans" w:cstheme="minorHAnsi"/>
        </w:rPr>
        <w:t>for more information.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PORTBASED</w:t>
      </w:r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O</w:t>
      </w:r>
      <w:r w:rsidR="0052232D" w:rsidRPr="0052232D">
        <w:rPr>
          <w:rFonts w:eastAsia="IBMPlexSans" w:cstheme="minorHAnsi"/>
        </w:rPr>
        <w:t xml:space="preserve">perational differences between USERBASED and PORTBASED </w:t>
      </w:r>
      <w:proofErr w:type="spellStart"/>
      <w:r>
        <w:rPr>
          <w:rFonts w:eastAsia="IBMPlexSans" w:cstheme="minorHAnsi"/>
        </w:rPr>
        <w:t>VSwitches</w:t>
      </w:r>
      <w:proofErr w:type="spellEnd"/>
      <w:r>
        <w:rPr>
          <w:rFonts w:eastAsia="IBMPlexSans" w:cstheme="minorHAnsi"/>
        </w:rPr>
        <w:t xml:space="preserve"> have been eliminated. </w:t>
      </w:r>
      <w:r w:rsidR="0052232D" w:rsidRPr="0052232D">
        <w:rPr>
          <w:rFonts w:eastAsia="IBMPlexSans" w:cstheme="minorHAnsi"/>
        </w:rPr>
        <w:t>PORTBASED specifies that port based rules will be applied when relocating</w:t>
      </w:r>
      <w:r>
        <w:rPr>
          <w:rFonts w:eastAsia="IBMPlexSans" w:cstheme="minorHAnsi"/>
        </w:rPr>
        <w:t xml:space="preserve"> a guest in an SSI. </w:t>
      </w:r>
      <w:proofErr w:type="spellStart"/>
      <w:r>
        <w:rPr>
          <w:rFonts w:eastAsia="IBMPlexSans" w:cstheme="minorHAnsi"/>
        </w:rPr>
        <w:t>Userdefined</w:t>
      </w:r>
      <w:proofErr w:type="spellEnd"/>
      <w:r>
        <w:rPr>
          <w:rFonts w:eastAsia="IBMPlexSans" w:cstheme="minorHAnsi"/>
        </w:rPr>
        <w:t xml:space="preserve"> </w:t>
      </w:r>
      <w:r w:rsidR="0052232D" w:rsidRPr="0052232D">
        <w:rPr>
          <w:rFonts w:eastAsia="IBMPlexSans" w:cstheme="minorHAnsi"/>
        </w:rPr>
        <w:t>port numbers will be preserved over a relocation. Port numbe</w:t>
      </w:r>
      <w:r>
        <w:rPr>
          <w:rFonts w:eastAsia="IBMPlexSans" w:cstheme="minorHAnsi"/>
        </w:rPr>
        <w:t xml:space="preserve">rs assigned by z/VM will not be </w:t>
      </w:r>
      <w:r w:rsidR="0052232D" w:rsidRPr="0052232D">
        <w:rPr>
          <w:rFonts w:eastAsia="IBMPlexSans" w:cstheme="minorHAnsi"/>
        </w:rPr>
        <w:t>preserved. In this case a new port number will be alloc</w:t>
      </w:r>
      <w:r>
        <w:rPr>
          <w:rFonts w:eastAsia="IBMPlexSans" w:cstheme="minorHAnsi"/>
        </w:rPr>
        <w:t xml:space="preserve">ated on the destination system. </w:t>
      </w:r>
      <w:r w:rsidR="0052232D" w:rsidRPr="0052232D">
        <w:rPr>
          <w:rFonts w:eastAsia="IBMPlexSans" w:cstheme="minorHAnsi"/>
        </w:rPr>
        <w:t xml:space="preserve">Refer to What Is the Difference Between a Port Based and User Based Virtual Switch? </w:t>
      </w:r>
      <w:proofErr w:type="gramStart"/>
      <w:r w:rsidR="0052232D" w:rsidRPr="0052232D">
        <w:rPr>
          <w:rFonts w:eastAsia="IBMPlexSans" w:cstheme="minorHAnsi"/>
        </w:rPr>
        <w:t>in</w:t>
      </w:r>
      <w:proofErr w:type="gramEnd"/>
      <w:r w:rsidR="0052232D" w:rsidRPr="0052232D">
        <w:rPr>
          <w:rFonts w:eastAsia="IBMPlexSans" w:cstheme="minorHAnsi"/>
        </w:rPr>
        <w:t xml:space="preserve"> </w:t>
      </w:r>
      <w:r w:rsidR="0052232D" w:rsidRPr="0052232D">
        <w:rPr>
          <w:rFonts w:eastAsia="IBMPlexSans-Italic" w:cstheme="minorHAnsi"/>
          <w:i/>
          <w:iCs/>
        </w:rPr>
        <w:t>z/VM:</w:t>
      </w:r>
      <w:r>
        <w:rPr>
          <w:rFonts w:eastAsia="IBMPlexSans" w:cstheme="minorHAnsi"/>
        </w:rPr>
        <w:t xml:space="preserve"> </w:t>
      </w:r>
      <w:r w:rsidR="0052232D" w:rsidRPr="0052232D">
        <w:rPr>
          <w:rFonts w:eastAsia="IBMPlexSans-Italic" w:cstheme="minorHAnsi"/>
          <w:i/>
          <w:iCs/>
        </w:rPr>
        <w:t xml:space="preserve">Connectivity </w:t>
      </w:r>
      <w:r w:rsidR="0052232D" w:rsidRPr="0052232D">
        <w:rPr>
          <w:rFonts w:eastAsia="IBMPlexSans" w:cstheme="minorHAnsi"/>
        </w:rPr>
        <w:t>for more information.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r w:rsidRPr="0052232D">
        <w:rPr>
          <w:rFonts w:cstheme="minorHAnsi"/>
          <w:b/>
          <w:bCs/>
        </w:rPr>
        <w:t>PORTname</w:t>
      </w:r>
      <w:proofErr w:type="spellEnd"/>
      <w:r w:rsidRPr="0052232D">
        <w:rPr>
          <w:rFonts w:cstheme="minorHAnsi"/>
          <w:b/>
          <w:bCs/>
        </w:rPr>
        <w:t xml:space="preserve"> </w:t>
      </w:r>
      <w:proofErr w:type="spellStart"/>
      <w:r w:rsidRPr="0052232D">
        <w:rPr>
          <w:rFonts w:cstheme="minorHAnsi"/>
          <w:b/>
          <w:bCs/>
          <w:i/>
          <w:iCs/>
        </w:rPr>
        <w:t>portname</w:t>
      </w:r>
      <w:proofErr w:type="spellEnd"/>
    </w:p>
    <w:p w:rsidR="0052232D" w:rsidRPr="0052232D" w:rsidRDefault="005676D3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="0052232D" w:rsidRPr="0052232D">
        <w:rPr>
          <w:rFonts w:eastAsia="IBMPlexSans" w:cstheme="minorHAnsi"/>
        </w:rPr>
        <w:t xml:space="preserve">s a 1- to 8-character name that identifies the OSA-Express </w:t>
      </w:r>
      <w:proofErr w:type="gramStart"/>
      <w:r w:rsidR="0052232D" w:rsidRPr="0052232D">
        <w:rPr>
          <w:rFonts w:eastAsia="IBMPlexSans" w:cstheme="minorHAnsi"/>
        </w:rPr>
        <w:t>ada</w:t>
      </w:r>
      <w:r>
        <w:rPr>
          <w:rFonts w:eastAsia="IBMPlexSans" w:cstheme="minorHAnsi"/>
        </w:rPr>
        <w:t>pter.</w:t>
      </w:r>
      <w:proofErr w:type="gramEnd"/>
      <w:r>
        <w:rPr>
          <w:rFonts w:eastAsia="IBMPlexSans" w:cstheme="minorHAnsi"/>
        </w:rPr>
        <w:t xml:space="preserve"> You can specify a maximum </w:t>
      </w:r>
      <w:r w:rsidR="0052232D" w:rsidRPr="0052232D">
        <w:rPr>
          <w:rFonts w:eastAsia="IBMPlexSans" w:cstheme="minorHAnsi"/>
        </w:rPr>
        <w:t>of three port names. Multiple port names are used when diff</w:t>
      </w:r>
      <w:r>
        <w:rPr>
          <w:rFonts w:eastAsia="IBMPlexSans" w:cstheme="minorHAnsi"/>
        </w:rPr>
        <w:t xml:space="preserve">erent port names are needed for </w:t>
      </w:r>
      <w:r w:rsidR="0052232D" w:rsidRPr="0052232D">
        <w:rPr>
          <w:rFonts w:eastAsia="IBMPlexSans" w:cstheme="minorHAnsi"/>
        </w:rPr>
        <w:t xml:space="preserve">the multiple </w:t>
      </w:r>
      <w:proofErr w:type="spellStart"/>
      <w:r w:rsidR="0052232D" w:rsidRPr="0052232D">
        <w:rPr>
          <w:rFonts w:eastAsia="IBMPlexSans-Italic" w:cstheme="minorHAnsi"/>
          <w:i/>
          <w:iCs/>
        </w:rPr>
        <w:t>rdevs</w:t>
      </w:r>
      <w:proofErr w:type="spellEnd"/>
      <w:r w:rsidR="0052232D" w:rsidRPr="0052232D">
        <w:rPr>
          <w:rFonts w:eastAsia="IBMPlexSans-Italic" w:cstheme="minorHAnsi"/>
          <w:i/>
          <w:iCs/>
        </w:rPr>
        <w:t xml:space="preserve"> </w:t>
      </w:r>
      <w:r w:rsidR="0052232D" w:rsidRPr="0052232D">
        <w:rPr>
          <w:rFonts w:eastAsia="IBMPlexSans" w:cstheme="minorHAnsi"/>
        </w:rPr>
        <w:t>specified on the RDEV operand. See usage note “10”</w:t>
      </w:r>
      <w:r>
        <w:rPr>
          <w:rFonts w:eastAsia="IBMPlexSans" w:cstheme="minorHAnsi"/>
        </w:rPr>
        <w:t xml:space="preserve"> on page 240 for more </w:t>
      </w:r>
      <w:r w:rsidR="0052232D" w:rsidRPr="0052232D">
        <w:rPr>
          <w:rFonts w:eastAsia="IBMPlexSans" w:cstheme="minorHAnsi"/>
        </w:rPr>
        <w:t>information.</w:t>
      </w:r>
      <w:r w:rsidR="0052232D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cstheme="minorHAnsi"/>
          <w:b/>
          <w:bCs/>
        </w:rPr>
        <w:t xml:space="preserve">Note: </w:t>
      </w:r>
      <w:r w:rsidRPr="0052232D">
        <w:rPr>
          <w:rFonts w:eastAsia="IBMPlexSans" w:cstheme="minorHAnsi"/>
        </w:rPr>
        <w:t>The PORTNAME operand is ignored when the GROUP operand is used.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Usage Notes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1. The DEFINE VSWITCH command creates a virtual switch. The </w:t>
      </w:r>
      <w:r w:rsidR="001A3917">
        <w:rPr>
          <w:rFonts w:eastAsia="IBMPlexSans" w:cstheme="minorHAnsi"/>
        </w:rPr>
        <w:t xml:space="preserve">SET VSWITCH command can be used </w:t>
      </w:r>
      <w:r w:rsidRPr="0052232D">
        <w:rPr>
          <w:rFonts w:eastAsia="IBMPlexSans" w:cstheme="minorHAnsi"/>
        </w:rPr>
        <w:t xml:space="preserve">to modify a virtual switch by authorizing users to use the switch. Authorization to </w:t>
      </w:r>
      <w:r w:rsidR="001A3917">
        <w:rPr>
          <w:rFonts w:eastAsia="IBMPlexSans" w:cstheme="minorHAnsi"/>
        </w:rPr>
        <w:t xml:space="preserve">a virtual switch may </w:t>
      </w:r>
      <w:r w:rsidRPr="0052232D">
        <w:rPr>
          <w:rFonts w:eastAsia="IBMPlexSans" w:cstheme="minorHAnsi"/>
        </w:rPr>
        <w:t>also be provided by an External Security Manager.</w:t>
      </w:r>
      <w:r w:rsidR="001A3917"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2. Accounting is set for the switch based on the default accountin</w:t>
      </w:r>
      <w:r w:rsidR="001A3917">
        <w:rPr>
          <w:rFonts w:eastAsia="IBMPlexSans" w:cstheme="minorHAnsi"/>
        </w:rPr>
        <w:t xml:space="preserve">g state as set by the SET VMLAN </w:t>
      </w:r>
      <w:r w:rsidRPr="0052232D">
        <w:rPr>
          <w:rFonts w:eastAsia="IBMPlexSans" w:cstheme="minorHAnsi"/>
        </w:rPr>
        <w:t>ACCOUNT SYSTEM command or configuration statement. If accounting is turned on after the</w:t>
      </w:r>
      <w:r w:rsidR="001A3917">
        <w:rPr>
          <w:rFonts w:eastAsia="IBMPlexSans" w:cstheme="minorHAnsi"/>
        </w:rPr>
        <w:t xml:space="preserve"> virtual </w:t>
      </w:r>
      <w:r w:rsidRPr="0052232D">
        <w:rPr>
          <w:rFonts w:eastAsia="IBMPlexSans" w:cstheme="minorHAnsi"/>
        </w:rPr>
        <w:t>switch is defined, the virtual switch will need to be redefined for accounting to take effect.</w:t>
      </w:r>
      <w:r w:rsidR="001A3917">
        <w:rPr>
          <w:rFonts w:eastAsia="IBMPlexSans" w:cstheme="minorHAnsi"/>
        </w:rPr>
        <w:br/>
      </w:r>
    </w:p>
    <w:p w:rsidR="001A3917" w:rsidRPr="001A3917" w:rsidRDefault="001A3917" w:rsidP="001A3917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1A3917">
        <w:rPr>
          <w:rFonts w:eastAsia="IBMPlexSans" w:cstheme="minorHAnsi"/>
        </w:rPr>
        <w:t>3. A virtual switch's connection to a real hardware LAN segment is not operational until an eligible z/VM TCP/IP stack is selected to be the controller for the OSA-Express device. CP selects an eligible z/VM TCP/IP stack to be the controller by either:</w:t>
      </w:r>
    </w:p>
    <w:p w:rsidR="0052232D" w:rsidRPr="001A3917" w:rsidRDefault="0052232D" w:rsidP="005223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1A3917">
        <w:rPr>
          <w:rFonts w:eastAsia="IBMPlexSans" w:cstheme="minorHAnsi"/>
        </w:rPr>
        <w:t xml:space="preserve">If CONTROLLER </w:t>
      </w:r>
      <w:r w:rsidRPr="001A3917">
        <w:rPr>
          <w:rFonts w:eastAsia="IBMPlexSans-Italic" w:cstheme="minorHAnsi"/>
          <w:i/>
          <w:iCs/>
        </w:rPr>
        <w:t xml:space="preserve">userid1 </w:t>
      </w:r>
      <w:r w:rsidRPr="001A3917">
        <w:rPr>
          <w:rFonts w:eastAsia="IBMPlexSans" w:cstheme="minorHAnsi"/>
        </w:rPr>
        <w:t>is specified on the DEFINE or SET VSWITCH commands or the DEFINE or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MODIFY VSWITCH System Configuration statements, with either a single user ID or a list of user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IDs, only those user IDs are selected.</w:t>
      </w:r>
    </w:p>
    <w:p w:rsidR="0052232D" w:rsidRPr="001A3917" w:rsidRDefault="0052232D" w:rsidP="005223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1A3917">
        <w:rPr>
          <w:rFonts w:eastAsia="IBMPlexSans" w:cstheme="minorHAnsi"/>
        </w:rPr>
        <w:t xml:space="preserve"> If CONTROLLER * is specified or allowed to default, CP selects from any eligible z/VM TCP/IP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stacks.</w:t>
      </w:r>
      <w:r w:rsidRPr="001A3917">
        <w:rPr>
          <w:rFonts w:eastAsia="IBMPlexSans" w:cstheme="minorHAnsi"/>
        </w:rPr>
        <w:br/>
      </w:r>
      <w:r w:rsidR="005676D3" w:rsidRPr="001A3917">
        <w:rPr>
          <w:rFonts w:eastAsia="IBMPlexSans" w:cstheme="minorHAnsi"/>
        </w:rPr>
        <w:br/>
      </w:r>
      <w:r w:rsidR="001A3917">
        <w:rPr>
          <w:rFonts w:eastAsia="IBMPlexSans" w:cstheme="minorHAnsi"/>
        </w:rPr>
        <w:br/>
      </w:r>
      <w:r w:rsidR="005676D3" w:rsidRPr="001A3917">
        <w:rPr>
          <w:rFonts w:eastAsia="IBMPlexSans" w:cstheme="minorHAnsi"/>
        </w:rPr>
        <w:lastRenderedPageBreak/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A z/VM TCP/IP stack becomes eligible when: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cstheme="minorHAnsi"/>
          <w:b/>
          <w:bCs/>
        </w:rPr>
        <w:t xml:space="preserve">238 </w:t>
      </w:r>
      <w:r w:rsidRPr="0052232D">
        <w:rPr>
          <w:rFonts w:eastAsia="IBMPlexSans" w:cstheme="minorHAnsi"/>
        </w:rPr>
        <w:t>z/VM: 7.3 CP Commands and Utilities Reference</w:t>
      </w:r>
    </w:p>
    <w:p w:rsidR="0052232D" w:rsidRPr="001A3917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The TCPIP MODULE running in the controller is at a release level that supports the function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required for the virtual switch. It is recommended that the VSWITCH controller be at the same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release level as CP, although all supported releases are allowed.</w:t>
      </w:r>
    </w:p>
    <w:p w:rsidR="0052232D" w:rsidRPr="00A16E66" w:rsidRDefault="0052232D" w:rsidP="00A16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>An IUCV *VSWITCH statement is included in its CP directory entry.</w:t>
      </w:r>
    </w:p>
    <w:p w:rsidR="0052232D" w:rsidRPr="001A3917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>The TCP/IP VSWITCH CONTROLLER statement is coded, and has defaulted to be ON or is explicitly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set to ON in the TCP/IP configuration file or through an OBEYFILE command.</w:t>
      </w:r>
    </w:p>
    <w:p w:rsidR="0052232D" w:rsidRPr="00A16E66" w:rsidRDefault="0052232D" w:rsidP="00A16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>The stack has completed initialization.</w:t>
      </w:r>
    </w:p>
    <w:p w:rsidR="001A3917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The stack has virtual device numbers available for CP to attach the control device.</w:t>
      </w:r>
      <w:r w:rsidR="00A16E66">
        <w:rPr>
          <w:rFonts w:eastAsia="IBMPlexSans" w:cstheme="minorHAnsi"/>
        </w:rPr>
        <w:t xml:space="preserve"> </w:t>
      </w:r>
      <w:r w:rsidRPr="00A16E66">
        <w:rPr>
          <w:rFonts w:eastAsia="IBMPlexSans" w:cstheme="minorHAnsi"/>
        </w:rPr>
        <w:t>The virtual device range used by CP is specified in the VSWITCH CONTROLLER TCP/IP configuration</w:t>
      </w:r>
      <w:r w:rsidR="00A16E66">
        <w:rPr>
          <w:rFonts w:eastAsia="IBMPlexSans" w:cstheme="minorHAnsi"/>
        </w:rPr>
        <w:t xml:space="preserve"> </w:t>
      </w:r>
      <w:r w:rsidRPr="00A16E66">
        <w:rPr>
          <w:rFonts w:eastAsia="IBMPlexSans" w:cstheme="minorHAnsi"/>
        </w:rPr>
        <w:t>statement. If no VDEV range is specified, CP uses the virtual device number (</w:t>
      </w:r>
      <w:r w:rsidRPr="00A16E66">
        <w:rPr>
          <w:rFonts w:eastAsia="IBMPlexSans-Italic" w:cstheme="minorHAnsi"/>
          <w:i/>
          <w:iCs/>
        </w:rPr>
        <w:t>vdev</w:t>
      </w:r>
      <w:r w:rsidRPr="00A16E66">
        <w:rPr>
          <w:rFonts w:eastAsia="IBMPlexSans" w:cstheme="minorHAnsi"/>
        </w:rPr>
        <w:t>) that matches</w:t>
      </w:r>
      <w:r w:rsidR="00A16E66">
        <w:rPr>
          <w:rFonts w:eastAsia="IBMPlexSans" w:cstheme="minorHAnsi"/>
        </w:rPr>
        <w:t xml:space="preserve"> </w:t>
      </w:r>
      <w:r w:rsidRPr="00A16E66">
        <w:rPr>
          <w:rFonts w:eastAsia="IBMPlexSans" w:cstheme="minorHAnsi"/>
        </w:rPr>
        <w:t xml:space="preserve">the </w:t>
      </w:r>
      <w:r w:rsidRPr="00A16E66">
        <w:rPr>
          <w:rFonts w:eastAsia="IBMPlexSans-Italic" w:cstheme="minorHAnsi"/>
          <w:i/>
          <w:iCs/>
        </w:rPr>
        <w:t xml:space="preserve">rdev </w:t>
      </w:r>
      <w:r w:rsidRPr="00A16E66">
        <w:rPr>
          <w:rFonts w:eastAsia="IBMPlexSans" w:cstheme="minorHAnsi"/>
        </w:rPr>
        <w:t>number specified on the DEFINE VSWITCH or SET VSWITCH command. See the VSWITCH</w:t>
      </w:r>
      <w:r w:rsidR="00A16E66">
        <w:rPr>
          <w:rFonts w:eastAsia="IBMPlexSans" w:cstheme="minorHAnsi"/>
        </w:rPr>
        <w:t xml:space="preserve"> </w:t>
      </w:r>
      <w:r w:rsidRPr="00A16E66">
        <w:rPr>
          <w:rFonts w:eastAsia="IBMPlexSans" w:cstheme="minorHAnsi"/>
        </w:rPr>
        <w:t xml:space="preserve">CONTROLLER Statement in </w:t>
      </w:r>
      <w:r w:rsidRPr="00A16E66">
        <w:rPr>
          <w:rFonts w:eastAsia="IBMPlexSans-Italic" w:cstheme="minorHAnsi"/>
          <w:i/>
          <w:iCs/>
        </w:rPr>
        <w:t xml:space="preserve">z/VM: TCP/IP Planning and Customization </w:t>
      </w:r>
      <w:r w:rsidRPr="00A16E66">
        <w:rPr>
          <w:rFonts w:eastAsia="IBMPlexSans" w:cstheme="minorHAnsi"/>
        </w:rPr>
        <w:t>for more information.</w:t>
      </w:r>
    </w:p>
    <w:p w:rsidR="0052232D" w:rsidRPr="001A3917" w:rsidRDefault="0052232D" w:rsidP="001A391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1A3917">
        <w:rPr>
          <w:rFonts w:cstheme="minorHAnsi"/>
          <w:b/>
          <w:bCs/>
        </w:rPr>
        <w:t xml:space="preserve">Note: </w:t>
      </w:r>
      <w:r w:rsidRPr="001A3917">
        <w:rPr>
          <w:rFonts w:eastAsia="IBMPlexSans" w:cstheme="minorHAnsi"/>
        </w:rPr>
        <w:t>Do not code DEVICE and LINK TCP/IP configuration statement</w:t>
      </w:r>
      <w:r w:rsidR="00A16E66" w:rsidRPr="001A3917">
        <w:rPr>
          <w:rFonts w:eastAsia="IBMPlexSans" w:cstheme="minorHAnsi"/>
        </w:rPr>
        <w:t xml:space="preserve">s for the device. Do not attach </w:t>
      </w:r>
      <w:r w:rsidRPr="001A3917">
        <w:rPr>
          <w:rFonts w:eastAsia="IBMPlexSans" w:cstheme="minorHAnsi"/>
        </w:rPr>
        <w:t>the device to a TCP/IP controller virtual machine. These step</w:t>
      </w:r>
      <w:r w:rsidR="00A16E66" w:rsidRPr="001A3917">
        <w:rPr>
          <w:rFonts w:eastAsia="IBMPlexSans" w:cstheme="minorHAnsi"/>
        </w:rPr>
        <w:t xml:space="preserve">s are handled by DEFINE VSWITCH </w:t>
      </w:r>
      <w:r w:rsidRPr="001A3917">
        <w:rPr>
          <w:rFonts w:eastAsia="IBMPlexSans" w:cstheme="minorHAnsi"/>
        </w:rPr>
        <w:t>processing</w:t>
      </w:r>
      <w:r w:rsidR="00A16E66" w:rsidRPr="001A3917">
        <w:rPr>
          <w:rFonts w:eastAsia="IBMPlexSans" w:cstheme="minorHAnsi"/>
        </w:rPr>
        <w:t xml:space="preserve"> when a controller is selected. </w:t>
      </w:r>
      <w:r w:rsidRPr="001A3917">
        <w:rPr>
          <w:rFonts w:eastAsia="IBMPlexSans" w:cstheme="minorHAnsi"/>
        </w:rPr>
        <w:t xml:space="preserve">If an eligible stack is not found, or none of the </w:t>
      </w:r>
      <w:proofErr w:type="spellStart"/>
      <w:r w:rsidRPr="001A3917">
        <w:rPr>
          <w:rFonts w:eastAsia="IBMPlexSans-Italic" w:cstheme="minorHAnsi"/>
          <w:i/>
          <w:iCs/>
        </w:rPr>
        <w:t>rdevs</w:t>
      </w:r>
      <w:proofErr w:type="spellEnd"/>
      <w:r w:rsidRPr="001A3917">
        <w:rPr>
          <w:rFonts w:eastAsia="IBMPlexSans-Italic" w:cstheme="minorHAnsi"/>
          <w:i/>
          <w:iCs/>
        </w:rPr>
        <w:t xml:space="preserve"> </w:t>
      </w:r>
      <w:r w:rsidRPr="001A3917">
        <w:rPr>
          <w:rFonts w:eastAsia="IBMPlexSans" w:cstheme="minorHAnsi"/>
        </w:rPr>
        <w:t>are operational,</w:t>
      </w:r>
      <w:r w:rsidR="00A16E66" w:rsidRPr="001A3917">
        <w:rPr>
          <w:rFonts w:eastAsia="IBMPlexSans" w:cstheme="minorHAnsi"/>
        </w:rPr>
        <w:t xml:space="preserve"> you receive a message, and the </w:t>
      </w:r>
      <w:r w:rsidRPr="001A3917">
        <w:rPr>
          <w:rFonts w:eastAsia="IBMPlexSans" w:cstheme="minorHAnsi"/>
        </w:rPr>
        <w:t>virtual switch operates in a local LAN environment.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4. The virtual switch supports two modes of operation for data tran</w:t>
      </w:r>
      <w:r w:rsidR="00A16E66">
        <w:rPr>
          <w:rFonts w:eastAsia="IBMPlexSans" w:cstheme="minorHAnsi"/>
        </w:rPr>
        <w:t xml:space="preserve">sport in support of both TCP/IP </w:t>
      </w:r>
      <w:r w:rsidRPr="0052232D">
        <w:rPr>
          <w:rFonts w:eastAsia="IBMPlexSans" w:cstheme="minorHAnsi"/>
        </w:rPr>
        <w:t>and non-IP based applications. In deciding which mode to deploy f</w:t>
      </w:r>
      <w:r w:rsidR="00A16E66">
        <w:rPr>
          <w:rFonts w:eastAsia="IBMPlexSans" w:cstheme="minorHAnsi"/>
        </w:rPr>
        <w:t xml:space="preserve">or your network, some things to </w:t>
      </w:r>
      <w:r w:rsidRPr="0052232D">
        <w:rPr>
          <w:rFonts w:eastAsia="IBMPlexSans" w:cstheme="minorHAnsi"/>
        </w:rPr>
        <w:t>consider about deploying an ETHERNET virtualized LAN segment are:</w:t>
      </w:r>
    </w:p>
    <w:p w:rsidR="0052232D" w:rsidRPr="00A16E66" w:rsidRDefault="0052232D" w:rsidP="00A16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Do your servers or applications need to have their own unique MAC addresses (load balancers)?</w:t>
      </w:r>
    </w:p>
    <w:p w:rsidR="0052232D" w:rsidRPr="00A16E66" w:rsidRDefault="0052232D" w:rsidP="00A16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Do you plan to deploy non-IP based applications on your network (SNA or NetBIOS, for example)?</w:t>
      </w:r>
    </w:p>
    <w:p w:rsidR="00A16E66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Do you want to build a virtual LAN segment that operates closely to its physical counterpart?</w:t>
      </w:r>
    </w:p>
    <w:p w:rsidR="00A16E66" w:rsidRDefault="00A16E66" w:rsidP="00A16E6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A16E66" w:rsidRDefault="00A16E66" w:rsidP="00A16E66">
      <w:pPr>
        <w:pStyle w:val="ListParagraph"/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Pr="00A16E66" w:rsidRDefault="0052232D" w:rsidP="00A16E66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>The key attributes of each transport mode with their operational characteristics are as follows</w:t>
      </w:r>
      <w:proofErr w:type="gramStart"/>
      <w:r w:rsidRPr="00A16E66">
        <w:rPr>
          <w:rFonts w:eastAsia="IBMPlexSans" w:cstheme="minorHAnsi"/>
        </w:rPr>
        <w:t>:</w:t>
      </w:r>
      <w:proofErr w:type="gramEnd"/>
      <w:r w:rsidR="00A16E66" w:rsidRPr="00A16E66">
        <w:rPr>
          <w:rFonts w:cstheme="minorHAnsi"/>
          <w:b/>
          <w:bCs/>
        </w:rPr>
        <w:br/>
      </w:r>
      <w:r w:rsidRPr="00A16E66">
        <w:rPr>
          <w:rFonts w:cstheme="minorHAnsi"/>
          <w:b/>
          <w:bCs/>
        </w:rPr>
        <w:t>ETHERNET (Layer 2)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Supports all applications that deploy ETHERNET (IEEE 802).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ETHERNET frames are transported on the LAN segment.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All destinations are identified by MAC address.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MAC addresses are locally administered by the LAN administrator through z/VM CP commands or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configuration</w:t>
      </w:r>
      <w:proofErr w:type="gramEnd"/>
      <w:r w:rsidRPr="0052232D">
        <w:rPr>
          <w:rFonts w:eastAsia="IBMPlexSans" w:cstheme="minorHAnsi"/>
        </w:rPr>
        <w:t xml:space="preserve"> statements.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Each host connection is identified by a single MAC address.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This is a Link Layer transport, in which all hosts maintain their respective ARP caches.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VLAN tagging resides within the ETHERNET frames per IEEE 802.1Q specifications.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When GROUP attribute is specified, the frames can be transported as part of the IEEE 802.3ad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standard</w:t>
      </w:r>
      <w:proofErr w:type="gramEnd"/>
      <w:r w:rsidRPr="0052232D">
        <w:rPr>
          <w:rFonts w:eastAsia="IBMPlexSans" w:cstheme="minorHAnsi"/>
        </w:rPr>
        <w:t>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– When a Bridge Port is defined the virtual switch provides physical </w:t>
      </w:r>
      <w:r w:rsidR="001A3917">
        <w:rPr>
          <w:rFonts w:eastAsia="IBMPlexSans" w:cstheme="minorHAnsi"/>
        </w:rPr>
        <w:t xml:space="preserve">LAN connectivity for the target </w:t>
      </w:r>
      <w:proofErr w:type="spellStart"/>
      <w:r w:rsidRPr="0052232D">
        <w:rPr>
          <w:rFonts w:eastAsia="IBMPlexSans" w:cstheme="minorHAnsi"/>
        </w:rPr>
        <w:t>HiperSocket</w:t>
      </w:r>
      <w:proofErr w:type="spellEnd"/>
      <w:r w:rsidRPr="0052232D">
        <w:rPr>
          <w:rFonts w:eastAsia="IBMPlexSans" w:cstheme="minorHAnsi"/>
        </w:rPr>
        <w:t xml:space="preserve"> channel.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eastAsia="IBMPlexSans" w:cstheme="minorHAnsi"/>
        </w:rPr>
        <w:t xml:space="preserve">• </w:t>
      </w:r>
      <w:r w:rsidRPr="0052232D">
        <w:rPr>
          <w:rFonts w:cstheme="minorHAnsi"/>
          <w:b/>
          <w:bCs/>
        </w:rPr>
        <w:t>IP (Layer 3)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Supports IP for TCP/IP applications only.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IP packets are transported on the LAN segment.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All destinations are identified by IP addresses.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IP address assignments are set by the host running in the guest virtual machine.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Each host may have more than one IP address (multi-homed).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This is Link Layer independent (that is, no MAC addresses), and ARP processing is offloaded onto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52232D">
        <w:rPr>
          <w:rFonts w:eastAsia="IBMPlexSans" w:cstheme="minorHAnsi"/>
        </w:rPr>
        <w:t>the</w:t>
      </w:r>
      <w:proofErr w:type="gramEnd"/>
      <w:r w:rsidRPr="0052232D">
        <w:rPr>
          <w:rFonts w:eastAsia="IBMPlexSans" w:cstheme="minorHAnsi"/>
        </w:rPr>
        <w:t xml:space="preserve"> OSE-Express adapter.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VLAN tagging resides in internal QDIO headers.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lastRenderedPageBreak/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eastAsia="IBMPlexSans" w:cstheme="minorHAnsi"/>
        </w:rPr>
        <w:t xml:space="preserve">Chapter 2. CP Commands </w:t>
      </w:r>
      <w:r w:rsidRPr="0052232D">
        <w:rPr>
          <w:rFonts w:cstheme="minorHAnsi"/>
          <w:b/>
          <w:bCs/>
        </w:rPr>
        <w:t>239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– All hosts sha</w:t>
      </w:r>
      <w:r w:rsidR="001A3917">
        <w:rPr>
          <w:rFonts w:eastAsia="IBMPlexSans" w:cstheme="minorHAnsi"/>
        </w:rPr>
        <w:t xml:space="preserve">re the OSA-Express MAC address. </w:t>
      </w:r>
      <w:r w:rsidRPr="0052232D">
        <w:rPr>
          <w:rFonts w:eastAsia="IBMPlexSans" w:cstheme="minorHAnsi"/>
        </w:rPr>
        <w:t>A virtual switch operates in only one mode for a given instance</w:t>
      </w:r>
      <w:r w:rsidR="001A3917">
        <w:rPr>
          <w:rFonts w:eastAsia="IBMPlexSans" w:cstheme="minorHAnsi"/>
        </w:rPr>
        <w:t xml:space="preserve">. For example, if the switch is </w:t>
      </w:r>
      <w:r w:rsidRPr="0052232D">
        <w:rPr>
          <w:rFonts w:eastAsia="IBMPlexSans" w:cstheme="minorHAnsi"/>
        </w:rPr>
        <w:t>configured as IP, then all communications on the LAN segment mus</w:t>
      </w:r>
      <w:r w:rsidR="001A3917">
        <w:rPr>
          <w:rFonts w:eastAsia="IBMPlexSans" w:cstheme="minorHAnsi"/>
        </w:rPr>
        <w:t xml:space="preserve">t be IP based. The same is also </w:t>
      </w:r>
      <w:r w:rsidRPr="0052232D">
        <w:rPr>
          <w:rFonts w:eastAsia="IBMPlexSans" w:cstheme="minorHAnsi"/>
        </w:rPr>
        <w:t>true when the switch is configured in ETHERNET mode. These trans</w:t>
      </w:r>
      <w:r w:rsidR="001A3917">
        <w:rPr>
          <w:rFonts w:eastAsia="IBMPlexSans" w:cstheme="minorHAnsi"/>
        </w:rPr>
        <w:t xml:space="preserve">port modes affect the method of </w:t>
      </w:r>
      <w:r w:rsidRPr="0052232D">
        <w:rPr>
          <w:rFonts w:eastAsia="IBMPlexSans" w:cstheme="minorHAnsi"/>
        </w:rPr>
        <w:t>data transfer for the virtual switch. The other operations of the switc</w:t>
      </w:r>
      <w:r w:rsidR="001A3917">
        <w:rPr>
          <w:rFonts w:eastAsia="IBMPlexSans" w:cstheme="minorHAnsi"/>
        </w:rPr>
        <w:t xml:space="preserve">h, such as guest authorization, </w:t>
      </w:r>
      <w:r w:rsidRPr="0052232D">
        <w:rPr>
          <w:rFonts w:eastAsia="IBMPlexSans" w:cstheme="minorHAnsi"/>
        </w:rPr>
        <w:t>failover, controller configuration, and so on, function the same for both modes.</w:t>
      </w:r>
    </w:p>
    <w:p w:rsidR="001A3917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 xml:space="preserve">5. </w:t>
      </w: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 xml:space="preserve">The IP transport type is IPv4 only. In order to support IPv6 through </w:t>
      </w:r>
      <w:r>
        <w:rPr>
          <w:rFonts w:eastAsia="IBMPlexSans" w:cstheme="minorHAnsi"/>
        </w:rPr>
        <w:t xml:space="preserve">the virtual switch UPLINK port, </w:t>
      </w:r>
      <w:r w:rsidR="0052232D" w:rsidRPr="0052232D">
        <w:rPr>
          <w:rFonts w:eastAsia="IBMPlexSans" w:cstheme="minorHAnsi"/>
        </w:rPr>
        <w:t xml:space="preserve">the </w:t>
      </w:r>
      <w:r>
        <w:rPr>
          <w:rFonts w:eastAsia="IBMPlexSans" w:cstheme="minorHAnsi"/>
        </w:rPr>
        <w:t>ETHERNET transport is required.</w:t>
      </w:r>
    </w:p>
    <w:p w:rsidR="001A3917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>6.</w:t>
      </w: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 xml:space="preserve"> SET VSWITCH cannot be used to change the type of transport. The</w:t>
      </w:r>
      <w:r>
        <w:rPr>
          <w:rFonts w:eastAsia="IBMPlexSans" w:cstheme="minorHAnsi"/>
        </w:rPr>
        <w:t xml:space="preserve"> virtual switch will need to be </w:t>
      </w:r>
      <w:r w:rsidR="0052232D" w:rsidRPr="0052232D">
        <w:rPr>
          <w:rFonts w:eastAsia="IBMPlexSans" w:cstheme="minorHAnsi"/>
        </w:rPr>
        <w:t>r</w:t>
      </w:r>
      <w:r>
        <w:rPr>
          <w:rFonts w:eastAsia="IBMPlexSans" w:cstheme="minorHAnsi"/>
        </w:rPr>
        <w:t>edefined.</w:t>
      </w:r>
    </w:p>
    <w:p w:rsid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>7.</w:t>
      </w:r>
      <w:r>
        <w:rPr>
          <w:rFonts w:eastAsia="IBMPlexSans" w:cstheme="minorHAnsi"/>
        </w:rPr>
        <w:br/>
      </w:r>
      <w:r w:rsidR="0052232D" w:rsidRPr="0052232D">
        <w:rPr>
          <w:rFonts w:eastAsia="IBMPlexSans" w:cstheme="minorHAnsi"/>
        </w:rPr>
        <w:t xml:space="preserve"> Use the QUERY CONTROLLER command output to find the z/VM TCP</w:t>
      </w:r>
      <w:r>
        <w:rPr>
          <w:rFonts w:eastAsia="IBMPlexSans" w:cstheme="minorHAnsi"/>
        </w:rPr>
        <w:t xml:space="preserve">/IP stacks that are the virtual switch controllers. </w:t>
      </w:r>
      <w:r w:rsidR="0052232D" w:rsidRPr="0052232D">
        <w:rPr>
          <w:rFonts w:eastAsia="IBMPlexSans" w:cstheme="minorHAnsi"/>
        </w:rPr>
        <w:t>Use the QUERY VSWITCH command to displa</w:t>
      </w:r>
      <w:r>
        <w:rPr>
          <w:rFonts w:eastAsia="IBMPlexSans" w:cstheme="minorHAnsi"/>
        </w:rPr>
        <w:t xml:space="preserve">y information about the virtual </w:t>
      </w:r>
      <w:r w:rsidR="0052232D" w:rsidRPr="0052232D">
        <w:rPr>
          <w:rFonts w:eastAsia="IBMPlexSans" w:cstheme="minorHAnsi"/>
        </w:rPr>
        <w:t>switch.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8.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 xml:space="preserve"> CP manages the devices used to control a virtual switch's connectio</w:t>
      </w:r>
      <w:r w:rsidR="001A3917">
        <w:rPr>
          <w:rFonts w:eastAsia="IBMPlexSans" w:cstheme="minorHAnsi"/>
        </w:rPr>
        <w:t xml:space="preserve">n to a real LAN segment through </w:t>
      </w:r>
      <w:r w:rsidRPr="0052232D">
        <w:rPr>
          <w:rFonts w:eastAsia="IBMPlexSans" w:cstheme="minorHAnsi"/>
        </w:rPr>
        <w:t>an OSA-Express device. CP attaches the devices to the z/VM TCP/IP v</w:t>
      </w:r>
      <w:r w:rsidR="001A3917">
        <w:rPr>
          <w:rFonts w:eastAsia="IBMPlexSans" w:cstheme="minorHAnsi"/>
        </w:rPr>
        <w:t xml:space="preserve">irtual machine. CP also defines </w:t>
      </w:r>
      <w:r w:rsidRPr="0052232D">
        <w:rPr>
          <w:rFonts w:eastAsia="IBMPlexSans" w:cstheme="minorHAnsi"/>
        </w:rPr>
        <w:t xml:space="preserve">devices of type VSWITCH-OSD to the z/VM TCP/IP stack, concatenating </w:t>
      </w:r>
      <w:r w:rsidRPr="0052232D">
        <w:rPr>
          <w:rFonts w:eastAsia="IBMPlexSans-Italic" w:cstheme="minorHAnsi"/>
          <w:i/>
          <w:iCs/>
        </w:rPr>
        <w:t xml:space="preserve">switchname </w:t>
      </w:r>
      <w:r w:rsidRPr="0052232D">
        <w:rPr>
          <w:rFonts w:eastAsia="IBMPlexSans" w:cstheme="minorHAnsi"/>
        </w:rPr>
        <w:t xml:space="preserve">with </w:t>
      </w:r>
      <w:r w:rsidRPr="0052232D">
        <w:rPr>
          <w:rFonts w:eastAsia="IBMPlexSans-Italic" w:cstheme="minorHAnsi"/>
          <w:i/>
          <w:iCs/>
        </w:rPr>
        <w:t xml:space="preserve">vdev </w:t>
      </w:r>
      <w:r w:rsidR="001A3917">
        <w:rPr>
          <w:rFonts w:eastAsia="IBMPlexSans" w:cstheme="minorHAnsi"/>
        </w:rPr>
        <w:t xml:space="preserve">and </w:t>
      </w:r>
      <w:r w:rsidRPr="0052232D">
        <w:rPr>
          <w:rFonts w:eastAsia="IBMPlexSans" w:cstheme="minorHAnsi"/>
        </w:rPr>
        <w:t xml:space="preserve">"DEV" to form the device name and </w:t>
      </w:r>
      <w:r w:rsidRPr="0052232D">
        <w:rPr>
          <w:rFonts w:eastAsia="IBMPlexSans-Italic" w:cstheme="minorHAnsi"/>
          <w:i/>
          <w:iCs/>
        </w:rPr>
        <w:t xml:space="preserve">switchname </w:t>
      </w:r>
      <w:r w:rsidRPr="0052232D">
        <w:rPr>
          <w:rFonts w:eastAsia="IBMPlexSans" w:cstheme="minorHAnsi"/>
        </w:rPr>
        <w:t xml:space="preserve">with </w:t>
      </w:r>
      <w:r w:rsidRPr="0052232D">
        <w:rPr>
          <w:rFonts w:eastAsia="IBMPlexSans-Italic" w:cstheme="minorHAnsi"/>
          <w:i/>
          <w:iCs/>
        </w:rPr>
        <w:t xml:space="preserve">vdev </w:t>
      </w:r>
      <w:r w:rsidRPr="0052232D">
        <w:rPr>
          <w:rFonts w:eastAsia="IBMPlexSans" w:cstheme="minorHAnsi"/>
        </w:rPr>
        <w:t>and "LINK</w:t>
      </w:r>
      <w:r w:rsidR="001A3917">
        <w:rPr>
          <w:rFonts w:eastAsia="IBMPlexSans" w:cstheme="minorHAnsi"/>
        </w:rPr>
        <w:t xml:space="preserve">" to form the link names. These </w:t>
      </w:r>
      <w:r w:rsidRPr="0052232D">
        <w:rPr>
          <w:rFonts w:eastAsia="IBMPlexSans" w:cstheme="minorHAnsi"/>
        </w:rPr>
        <w:t>names appear in the TCP/</w:t>
      </w:r>
      <w:r w:rsidR="001A3917">
        <w:rPr>
          <w:rFonts w:eastAsia="IBMPlexSans" w:cstheme="minorHAnsi"/>
        </w:rPr>
        <w:t xml:space="preserve">IP query and trace information. </w:t>
      </w:r>
      <w:r w:rsidRPr="0052232D">
        <w:rPr>
          <w:rFonts w:eastAsia="IBMPlexSans" w:cstheme="minorHAnsi"/>
        </w:rPr>
        <w:t>DEVICE and LINK statements must not be included in the TCP/IP config</w:t>
      </w:r>
      <w:r w:rsidR="001A3917">
        <w:rPr>
          <w:rFonts w:eastAsia="IBMPlexSans" w:cstheme="minorHAnsi"/>
        </w:rPr>
        <w:t xml:space="preserve">uration file for these devices. </w:t>
      </w:r>
      <w:r w:rsidRPr="0052232D">
        <w:rPr>
          <w:rFonts w:eastAsia="IBMPlexSans" w:cstheme="minorHAnsi"/>
        </w:rPr>
        <w:t xml:space="preserve">The port number specified by </w:t>
      </w:r>
      <w:proofErr w:type="spellStart"/>
      <w:r w:rsidRPr="0052232D">
        <w:rPr>
          <w:rFonts w:eastAsia="IBMPlexSans-Italic" w:cstheme="minorHAnsi"/>
          <w:i/>
          <w:iCs/>
        </w:rPr>
        <w:t>nnnn</w:t>
      </w:r>
      <w:r w:rsidRPr="0052232D">
        <w:rPr>
          <w:rFonts w:eastAsia="IBMPlexSans" w:cstheme="minorHAnsi"/>
        </w:rPr>
        <w:t>.P</w:t>
      </w:r>
      <w:r w:rsidRPr="0052232D">
        <w:rPr>
          <w:rFonts w:eastAsia="IBMPlexSans-Italic" w:cstheme="minorHAnsi"/>
          <w:i/>
          <w:iCs/>
        </w:rPr>
        <w:t>nn</w:t>
      </w:r>
      <w:proofErr w:type="spellEnd"/>
      <w:r w:rsidRPr="0052232D">
        <w:rPr>
          <w:rFonts w:eastAsia="IBMPlexSans-Italic" w:cstheme="minorHAnsi"/>
          <w:i/>
          <w:iCs/>
        </w:rPr>
        <w:t xml:space="preserve"> </w:t>
      </w:r>
      <w:r w:rsidRPr="0052232D">
        <w:rPr>
          <w:rFonts w:eastAsia="IBMPlexSans" w:cstheme="minorHAnsi"/>
        </w:rPr>
        <w:t>will be used by the TCP/IP stack</w:t>
      </w:r>
      <w:r w:rsidR="001A3917">
        <w:rPr>
          <w:rFonts w:eastAsia="IBMPlexSans" w:cstheme="minorHAnsi"/>
        </w:rPr>
        <w:t xml:space="preserve"> (controller) when initializing </w:t>
      </w:r>
      <w:r w:rsidRPr="0052232D">
        <w:rPr>
          <w:rFonts w:eastAsia="IBMPlexSans" w:cstheme="minorHAnsi"/>
        </w:rPr>
        <w:t>the device. If the port number is not specified, it will default to po</w:t>
      </w:r>
      <w:r w:rsidR="001A3917">
        <w:rPr>
          <w:rFonts w:eastAsia="IBMPlexSans" w:cstheme="minorHAnsi"/>
        </w:rPr>
        <w:t xml:space="preserve">rt 0. If the port number is not </w:t>
      </w:r>
      <w:r w:rsidRPr="0052232D">
        <w:rPr>
          <w:rFonts w:eastAsia="IBMPlexSans" w:cstheme="minorHAnsi"/>
        </w:rPr>
        <w:t>supported, initialization of the device will be terminated.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9.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 xml:space="preserve"> Multiple real devices and </w:t>
      </w:r>
      <w:proofErr w:type="spellStart"/>
      <w:r w:rsidRPr="0052232D">
        <w:rPr>
          <w:rFonts w:eastAsia="IBMPlexSans" w:cstheme="minorHAnsi"/>
        </w:rPr>
        <w:t>portnames</w:t>
      </w:r>
      <w:proofErr w:type="spellEnd"/>
      <w:r w:rsidRPr="0052232D">
        <w:rPr>
          <w:rFonts w:eastAsia="IBMPlexSans" w:cstheme="minorHAnsi"/>
        </w:rPr>
        <w:t xml:space="preserve"> can be specified on th</w:t>
      </w:r>
      <w:r w:rsidR="001A3917">
        <w:rPr>
          <w:rFonts w:eastAsia="IBMPlexSans" w:cstheme="minorHAnsi"/>
        </w:rPr>
        <w:t xml:space="preserve">e RDEV and PORTNAME parameters. </w:t>
      </w:r>
      <w:r w:rsidRPr="0052232D">
        <w:rPr>
          <w:rFonts w:eastAsia="IBMPlexSans" w:cstheme="minorHAnsi"/>
        </w:rPr>
        <w:t>This feature allows failover to an alternate real device in the event of a fail</w:t>
      </w:r>
      <w:r w:rsidR="001A3917">
        <w:rPr>
          <w:rFonts w:eastAsia="IBMPlexSans" w:cstheme="minorHAnsi"/>
        </w:rPr>
        <w:t xml:space="preserve">ure with the current </w:t>
      </w:r>
      <w:proofErr w:type="spellStart"/>
      <w:r w:rsidR="001A3917">
        <w:rPr>
          <w:rFonts w:eastAsia="IBMPlexSans" w:cstheme="minorHAnsi"/>
        </w:rPr>
        <w:t>OSAExpress</w:t>
      </w:r>
      <w:proofErr w:type="spellEnd"/>
      <w:r w:rsidR="001A3917"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>device or link aggregation group. All real devices specified m</w:t>
      </w:r>
      <w:r w:rsidR="001A3917">
        <w:rPr>
          <w:rFonts w:eastAsia="IBMPlexSans" w:cstheme="minorHAnsi"/>
        </w:rPr>
        <w:t xml:space="preserve">ust be active and connected </w:t>
      </w:r>
      <w:r w:rsidRPr="0052232D">
        <w:rPr>
          <w:rFonts w:eastAsia="IBMPlexSans" w:cstheme="minorHAnsi"/>
        </w:rPr>
        <w:t>to the same hardware LAN in order to effectively and dynamically f</w:t>
      </w:r>
      <w:r w:rsidR="001A3917">
        <w:rPr>
          <w:rFonts w:eastAsia="IBMPlexSans" w:cstheme="minorHAnsi"/>
        </w:rPr>
        <w:t xml:space="preserve">ailover to an alternate device. </w:t>
      </w:r>
      <w:r w:rsidRPr="0052232D">
        <w:rPr>
          <w:rFonts w:eastAsia="IBMPlexSans" w:cstheme="minorHAnsi"/>
        </w:rPr>
        <w:t>In addition, the alternate devices must be defined on separate CHP</w:t>
      </w:r>
      <w:r w:rsidR="001A3917">
        <w:rPr>
          <w:rFonts w:eastAsia="IBMPlexSans" w:cstheme="minorHAnsi"/>
        </w:rPr>
        <w:t xml:space="preserve">IDs. If your OSA-Express device </w:t>
      </w:r>
      <w:r w:rsidRPr="0052232D">
        <w:rPr>
          <w:rFonts w:eastAsia="IBMPlexSans" w:cstheme="minorHAnsi"/>
        </w:rPr>
        <w:t xml:space="preserve">requires a </w:t>
      </w:r>
      <w:proofErr w:type="spellStart"/>
      <w:r w:rsidRPr="0052232D">
        <w:rPr>
          <w:rFonts w:eastAsia="IBMPlexSans" w:cstheme="minorHAnsi"/>
        </w:rPr>
        <w:t>portname</w:t>
      </w:r>
      <w:proofErr w:type="spellEnd"/>
      <w:r w:rsidRPr="0052232D">
        <w:rPr>
          <w:rFonts w:eastAsia="IBMPlexSans" w:cstheme="minorHAnsi"/>
        </w:rPr>
        <w:t xml:space="preserve">, specify one </w:t>
      </w:r>
      <w:proofErr w:type="spellStart"/>
      <w:r w:rsidRPr="0052232D">
        <w:rPr>
          <w:rFonts w:eastAsia="IBMPlexSans" w:cstheme="minorHAnsi"/>
        </w:rPr>
        <w:t>portname</w:t>
      </w:r>
      <w:proofErr w:type="spellEnd"/>
      <w:r w:rsidRPr="0052232D">
        <w:rPr>
          <w:rFonts w:eastAsia="IBMPlexSans" w:cstheme="minorHAnsi"/>
        </w:rPr>
        <w:t xml:space="preserve"> for each real device number.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10.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 xml:space="preserve"> When the real device identified by one of the </w:t>
      </w:r>
      <w:proofErr w:type="spellStart"/>
      <w:r w:rsidRPr="0052232D">
        <w:rPr>
          <w:rFonts w:eastAsia="IBMPlexSans-Italic" w:cstheme="minorHAnsi"/>
          <w:i/>
          <w:iCs/>
        </w:rPr>
        <w:t>rdev</w:t>
      </w:r>
      <w:r w:rsidRPr="0052232D">
        <w:rPr>
          <w:rFonts w:eastAsia="IBMPlexSans" w:cstheme="minorHAnsi"/>
        </w:rPr>
        <w:t>s</w:t>
      </w:r>
      <w:proofErr w:type="spellEnd"/>
      <w:r w:rsidRPr="0052232D">
        <w:rPr>
          <w:rFonts w:eastAsia="IBMPlexSans" w:cstheme="minorHAnsi"/>
        </w:rPr>
        <w:t xml:space="preserve"> is started usi</w:t>
      </w:r>
      <w:r w:rsidR="001A3917">
        <w:rPr>
          <w:rFonts w:eastAsia="IBMPlexSans" w:cstheme="minorHAnsi"/>
        </w:rPr>
        <w:t xml:space="preserve">ng the VSWITCH command with the </w:t>
      </w:r>
      <w:r w:rsidRPr="0052232D">
        <w:rPr>
          <w:rFonts w:eastAsia="IBMPlexSans" w:cstheme="minorHAnsi"/>
        </w:rPr>
        <w:t>NOGROUP attribute, TCP/IP assigns the port name as the hardw</w:t>
      </w:r>
      <w:r w:rsidR="001A3917">
        <w:rPr>
          <w:rFonts w:eastAsia="IBMPlexSans" w:cstheme="minorHAnsi"/>
        </w:rPr>
        <w:t xml:space="preserve">are adapter name. If an adapter </w:t>
      </w:r>
      <w:r w:rsidRPr="0052232D">
        <w:rPr>
          <w:rFonts w:eastAsia="IBMPlexSans" w:cstheme="minorHAnsi"/>
        </w:rPr>
        <w:t>name was already assign</w:t>
      </w:r>
      <w:r w:rsidR="001A3917">
        <w:rPr>
          <w:rFonts w:eastAsia="IBMPlexSans" w:cstheme="minorHAnsi"/>
        </w:rPr>
        <w:t xml:space="preserve">ed by a </w:t>
      </w:r>
      <w:r w:rsidRPr="0052232D">
        <w:rPr>
          <w:rFonts w:eastAsia="IBMPlexSans" w:cstheme="minorHAnsi"/>
        </w:rPr>
        <w:t>previous connection, then</w:t>
      </w:r>
      <w:r w:rsidR="001A3917">
        <w:rPr>
          <w:rFonts w:eastAsia="IBMPlexSans" w:cstheme="minorHAnsi"/>
        </w:rPr>
        <w:t xml:space="preserve"> the port name must be the same </w:t>
      </w:r>
      <w:r w:rsidRPr="0052232D">
        <w:rPr>
          <w:rFonts w:eastAsia="IBMPlexSans" w:cstheme="minorHAnsi"/>
        </w:rPr>
        <w:t xml:space="preserve">as assigned by any other connection in order to share the adapter. This </w:t>
      </w:r>
      <w:r w:rsidR="001A3917">
        <w:rPr>
          <w:rFonts w:eastAsia="IBMPlexSans" w:cstheme="minorHAnsi"/>
        </w:rPr>
        <w:t xml:space="preserve">includes sharing the </w:t>
      </w:r>
      <w:proofErr w:type="spellStart"/>
      <w:r w:rsidR="001A3917">
        <w:rPr>
          <w:rFonts w:eastAsia="IBMPlexSans" w:cstheme="minorHAnsi"/>
        </w:rPr>
        <w:t>OSAExpress</w:t>
      </w:r>
      <w:proofErr w:type="spellEnd"/>
      <w:r w:rsidR="001A3917"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>adapter with this logical par</w:t>
      </w:r>
      <w:r w:rsidR="001A3917">
        <w:rPr>
          <w:rFonts w:eastAsia="IBMPlexSans" w:cstheme="minorHAnsi"/>
        </w:rPr>
        <w:t xml:space="preserve">tition or all other partitions. </w:t>
      </w:r>
      <w:r w:rsidRPr="0052232D">
        <w:rPr>
          <w:rFonts w:eastAsia="IBMPlexSans" w:cstheme="minorHAnsi"/>
        </w:rPr>
        <w:t>The PORTNAME operand is optional. However, some levels of the OS</w:t>
      </w:r>
      <w:r w:rsidR="001A3917">
        <w:rPr>
          <w:rFonts w:eastAsia="IBMPlexSans" w:cstheme="minorHAnsi"/>
        </w:rPr>
        <w:t xml:space="preserve">A-Express adapters require that </w:t>
      </w:r>
      <w:r w:rsidRPr="0052232D">
        <w:rPr>
          <w:rFonts w:eastAsia="IBMPlexSans" w:cstheme="minorHAnsi"/>
        </w:rPr>
        <w:t xml:space="preserve">the PORTNAME operand is specified. When such an adapter is in </w:t>
      </w:r>
      <w:r w:rsidR="001A3917">
        <w:rPr>
          <w:rFonts w:eastAsia="IBMPlexSans" w:cstheme="minorHAnsi"/>
        </w:rPr>
        <w:t xml:space="preserve">use and the PORTNAME operand is </w:t>
      </w:r>
      <w:r w:rsidRPr="0052232D">
        <w:rPr>
          <w:rFonts w:eastAsia="IBMPlexSans" w:cstheme="minorHAnsi"/>
        </w:rPr>
        <w:t>omitted, an error message is displaye</w:t>
      </w:r>
      <w:r w:rsidR="001A3917">
        <w:rPr>
          <w:rFonts w:eastAsia="IBMPlexSans" w:cstheme="minorHAnsi"/>
        </w:rPr>
        <w:t xml:space="preserve">d during switch initialization. </w:t>
      </w:r>
      <w:r w:rsidRPr="0052232D">
        <w:rPr>
          <w:rFonts w:eastAsia="IBMPlexSans" w:cstheme="minorHAnsi"/>
        </w:rPr>
        <w:t xml:space="preserve">If the device is already started, you must stop it by issuing the SET VSWITCH </w:t>
      </w:r>
      <w:r w:rsidRPr="0052232D">
        <w:rPr>
          <w:rFonts w:eastAsia="IBMPlexSans-Italic" w:cstheme="minorHAnsi"/>
          <w:i/>
          <w:iCs/>
        </w:rPr>
        <w:t>switchname</w:t>
      </w:r>
      <w:r w:rsidR="001A3917"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>DISCONNECT command before changing the port name.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11.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PRIROUTER is required only when IP forwarding (routing) nodes will b</w:t>
      </w:r>
      <w:r w:rsidR="001A3917">
        <w:rPr>
          <w:rFonts w:eastAsia="IBMPlexSans" w:cstheme="minorHAnsi"/>
        </w:rPr>
        <w:t xml:space="preserve">e coupled to the switch. Router </w:t>
      </w:r>
      <w:r w:rsidRPr="0052232D">
        <w:rPr>
          <w:rFonts w:eastAsia="IBMPlexSans" w:cstheme="minorHAnsi"/>
        </w:rPr>
        <w:t>nodes provide connectivity for their LAN segments (remote nodes) t</w:t>
      </w:r>
      <w:r w:rsidR="001A3917">
        <w:rPr>
          <w:rFonts w:eastAsia="IBMPlexSans" w:cstheme="minorHAnsi"/>
        </w:rPr>
        <w:t xml:space="preserve">hrough their switch connection. </w:t>
      </w:r>
      <w:r w:rsidRPr="0052232D">
        <w:rPr>
          <w:rFonts w:eastAsia="IBMPlexSans" w:cstheme="minorHAnsi"/>
        </w:rPr>
        <w:t>When Router nodes are deployed, their switch connection must</w:t>
      </w:r>
      <w:r w:rsidR="001A3917">
        <w:rPr>
          <w:rFonts w:eastAsia="IBMPlexSans" w:cstheme="minorHAnsi"/>
        </w:rPr>
        <w:t xml:space="preserve"> be configured as PRIROUTER. In </w:t>
      </w:r>
      <w:r w:rsidRPr="0052232D">
        <w:rPr>
          <w:rFonts w:eastAsia="IBMPlexSans" w:cstheme="minorHAnsi"/>
        </w:rPr>
        <w:t xml:space="preserve">addition to this, the switch itself must also be configured as </w:t>
      </w:r>
      <w:r w:rsidR="001A3917">
        <w:rPr>
          <w:rFonts w:eastAsia="IBMPlexSans" w:cstheme="minorHAnsi"/>
        </w:rPr>
        <w:t xml:space="preserve">PRIROUTER to the OSA-E adapter. </w:t>
      </w:r>
      <w:r w:rsidRPr="0052232D">
        <w:rPr>
          <w:rFonts w:eastAsia="IBMPlexSans" w:cstheme="minorHAnsi"/>
        </w:rPr>
        <w:t>This will insure delivery of datagrams destined for LAN segm</w:t>
      </w:r>
      <w:r w:rsidR="001A3917">
        <w:rPr>
          <w:rFonts w:eastAsia="IBMPlexSans" w:cstheme="minorHAnsi"/>
        </w:rPr>
        <w:t xml:space="preserve">ents that are connected through </w:t>
      </w:r>
      <w:r w:rsidRPr="0052232D">
        <w:rPr>
          <w:rFonts w:eastAsia="IBMPlexSans" w:cstheme="minorHAnsi"/>
        </w:rPr>
        <w:t>routers coupled to a switch. Only one connection on each OSA</w:t>
      </w:r>
      <w:r w:rsidR="001A3917">
        <w:rPr>
          <w:rFonts w:eastAsia="IBMPlexSans" w:cstheme="minorHAnsi"/>
        </w:rPr>
        <w:t xml:space="preserve">-Express card can be designated </w:t>
      </w:r>
      <w:r w:rsidRPr="0052232D">
        <w:rPr>
          <w:rFonts w:eastAsia="IBMPlexSans" w:cstheme="minorHAnsi"/>
        </w:rPr>
        <w:t>as PRIROUTER. If the switch is successful in establishing PRIROUTER on the OSA-</w:t>
      </w:r>
      <w:r w:rsidR="001A3917">
        <w:rPr>
          <w:rFonts w:eastAsia="IBMPlexSans" w:cstheme="minorHAnsi"/>
        </w:rPr>
        <w:t xml:space="preserve">Express card, </w:t>
      </w:r>
      <w:r w:rsidRPr="0052232D">
        <w:rPr>
          <w:rFonts w:eastAsia="IBMPlexSans" w:cstheme="minorHAnsi"/>
        </w:rPr>
        <w:t xml:space="preserve">no other node (or switch) </w:t>
      </w:r>
      <w:r w:rsidRPr="0052232D">
        <w:rPr>
          <w:rFonts w:eastAsia="IBMPlexSans" w:cstheme="minorHAnsi"/>
        </w:rPr>
        <w:lastRenderedPageBreak/>
        <w:t>sharing the same OSA-Express card will be able to act as PRIROUTER.</w:t>
      </w:r>
      <w:r w:rsidR="001A3917"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>If another connection has already been established as PRIROUTE</w:t>
      </w:r>
      <w:r w:rsidR="001A3917">
        <w:rPr>
          <w:rFonts w:eastAsia="IBMPlexSans" w:cstheme="minorHAnsi"/>
        </w:rPr>
        <w:t xml:space="preserve">R, the switch will be left with </w:t>
      </w:r>
      <w:r w:rsidRPr="0052232D">
        <w:rPr>
          <w:rFonts w:eastAsia="IBMPlexSans" w:cstheme="minorHAnsi"/>
        </w:rPr>
        <w:t>NONROUTER status (which is reflected in the QUERY VSWITCH response).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12.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NONROUTER is the default mode for the switch. Every node is dir</w:t>
      </w:r>
      <w:r w:rsidR="001A3917">
        <w:rPr>
          <w:rFonts w:eastAsia="IBMPlexSans" w:cstheme="minorHAnsi"/>
        </w:rPr>
        <w:t xml:space="preserve">ectly coupled to the switch and </w:t>
      </w:r>
      <w:r w:rsidRPr="0052232D">
        <w:rPr>
          <w:rFonts w:eastAsia="IBMPlexSans" w:cstheme="minorHAnsi"/>
        </w:rPr>
        <w:t>the associated IP destinations are registered with the OSA-Expre</w:t>
      </w:r>
      <w:r w:rsidR="001A3917">
        <w:rPr>
          <w:rFonts w:eastAsia="IBMPlexSans" w:cstheme="minorHAnsi"/>
        </w:rPr>
        <w:t xml:space="preserve">ss connection. This is the most </w:t>
      </w:r>
      <w:r w:rsidRPr="0052232D">
        <w:rPr>
          <w:rFonts w:eastAsia="IBMPlexSans" w:cstheme="minorHAnsi"/>
        </w:rPr>
        <w:t xml:space="preserve">efficient way to use the virtual switch. In this mode, packets with an </w:t>
      </w:r>
      <w:r w:rsidR="001A3917">
        <w:rPr>
          <w:rFonts w:eastAsia="IBMPlexSans" w:cstheme="minorHAnsi"/>
        </w:rPr>
        <w:t xml:space="preserve">unrecognized IP destination are </w:t>
      </w:r>
      <w:r w:rsidRPr="0052232D">
        <w:rPr>
          <w:rFonts w:eastAsia="IBMPlexSans" w:cstheme="minorHAnsi"/>
        </w:rPr>
        <w:t>automatically sent out through the switch connection.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cstheme="minorHAnsi"/>
          <w:b/>
          <w:bCs/>
        </w:rPr>
        <w:t xml:space="preserve">240 </w:t>
      </w:r>
      <w:r w:rsidRPr="0052232D">
        <w:rPr>
          <w:rFonts w:eastAsia="IBMPlexSans" w:cstheme="minorHAnsi"/>
        </w:rPr>
        <w:t>z/VM: 7.3 CP Commands and Utilities Reference</w:t>
      </w: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13.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For a VLAN aware virtual switch, you should specify the same native VLAN ID (</w:t>
      </w:r>
      <w:proofErr w:type="spellStart"/>
      <w:r w:rsidRPr="0052232D">
        <w:rPr>
          <w:rFonts w:eastAsia="IBMPlexSans-Italic" w:cstheme="minorHAnsi"/>
          <w:i/>
          <w:iCs/>
        </w:rPr>
        <w:t>natvid</w:t>
      </w:r>
      <w:proofErr w:type="spellEnd"/>
      <w:r w:rsidR="001A3917">
        <w:rPr>
          <w:rFonts w:eastAsia="IBMPlexSans" w:cstheme="minorHAnsi"/>
        </w:rPr>
        <w:t xml:space="preserve">) as specified </w:t>
      </w:r>
      <w:r w:rsidRPr="0052232D">
        <w:rPr>
          <w:rFonts w:eastAsia="IBMPlexSans" w:cstheme="minorHAnsi"/>
        </w:rPr>
        <w:t>in your configuration of any physical switches in your network. Mo</w:t>
      </w:r>
      <w:r w:rsidR="001A3917">
        <w:rPr>
          <w:rFonts w:eastAsia="IBMPlexSans" w:cstheme="minorHAnsi"/>
        </w:rPr>
        <w:t xml:space="preserve">st hardware manufacturers use a </w:t>
      </w:r>
      <w:r w:rsidRPr="0052232D">
        <w:rPr>
          <w:rFonts w:eastAsia="IBMPlexSans" w:cstheme="minorHAnsi"/>
        </w:rPr>
        <w:t>default of 1.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14. </w:t>
      </w:r>
      <w:r w:rsidR="001A3917">
        <w:rPr>
          <w:rFonts w:eastAsia="IBMPlexSans" w:cstheme="minorHAnsi"/>
        </w:rPr>
        <w:t xml:space="preserve">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SET VSWITCH cannot be used to change the VLAN awareness attr</w:t>
      </w:r>
      <w:r w:rsidR="001A3917">
        <w:rPr>
          <w:rFonts w:eastAsia="IBMPlexSans" w:cstheme="minorHAnsi"/>
        </w:rPr>
        <w:t xml:space="preserve">ibute. To change the attribute, </w:t>
      </w:r>
      <w:r w:rsidRPr="0052232D">
        <w:rPr>
          <w:rFonts w:eastAsia="IBMPlexSans" w:cstheme="minorHAnsi"/>
        </w:rPr>
        <w:t>detach the virtual switch and define it again with the correct attribute.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15.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If the virtual switch is defined as VLAN UNAWARE, any attempts t</w:t>
      </w:r>
      <w:r w:rsidR="001A3917">
        <w:rPr>
          <w:rFonts w:eastAsia="IBMPlexSans" w:cstheme="minorHAnsi"/>
        </w:rPr>
        <w:t xml:space="preserve">o define a VLAN membership will </w:t>
      </w:r>
      <w:r w:rsidRPr="0052232D">
        <w:rPr>
          <w:rFonts w:eastAsia="IBMPlexSans" w:cstheme="minorHAnsi"/>
        </w:rPr>
        <w:t>fail. When the CP access list is used, SET or MODIFY VSW</w:t>
      </w:r>
      <w:r w:rsidR="001A3917">
        <w:rPr>
          <w:rFonts w:eastAsia="IBMPlexSans" w:cstheme="minorHAnsi"/>
        </w:rPr>
        <w:t xml:space="preserve">ITCH GRANT with VLAN membership </w:t>
      </w:r>
      <w:r w:rsidRPr="0052232D">
        <w:rPr>
          <w:rFonts w:eastAsia="IBMPlexSans" w:cstheme="minorHAnsi"/>
        </w:rPr>
        <w:t xml:space="preserve">list fails. In addition, SET or MODIFY VSWITCH VLANID </w:t>
      </w:r>
      <w:r w:rsidR="001A3917">
        <w:rPr>
          <w:rFonts w:eastAsia="IBMPlexSans" w:cstheme="minorHAnsi"/>
        </w:rPr>
        <w:t xml:space="preserve">fails and SET or MODIFY VSWITCH </w:t>
      </w:r>
      <w:r w:rsidRPr="0052232D">
        <w:rPr>
          <w:rFonts w:eastAsia="IBMPlexSans" w:cstheme="minorHAnsi"/>
        </w:rPr>
        <w:t>PORTNUMBER with VLAN members fails. When an ESM is used</w:t>
      </w:r>
      <w:r w:rsidR="001A3917">
        <w:rPr>
          <w:rFonts w:eastAsia="IBMPlexSans" w:cstheme="minorHAnsi"/>
        </w:rPr>
        <w:t xml:space="preserve">, the COUPLE command fails if a </w:t>
      </w:r>
      <w:r w:rsidRPr="0052232D">
        <w:rPr>
          <w:rFonts w:eastAsia="IBMPlexSans" w:cstheme="minorHAnsi"/>
        </w:rPr>
        <w:t>VLAN list is returned by the ESM.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16.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SET VSWITCH cannot be used to change the USERBASED/PORTBASED att</w:t>
      </w:r>
      <w:r w:rsidR="001A3917">
        <w:rPr>
          <w:rFonts w:eastAsia="IBMPlexSans" w:cstheme="minorHAnsi"/>
        </w:rPr>
        <w:t xml:space="preserve">ribute. The virtual switch </w:t>
      </w:r>
      <w:r w:rsidRPr="0052232D">
        <w:rPr>
          <w:rFonts w:eastAsia="IBMPlexSans" w:cstheme="minorHAnsi"/>
        </w:rPr>
        <w:t>will need to be redefined.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17.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A virtual switch's Bridge Port can be configured to take on the rol</w:t>
      </w:r>
      <w:r w:rsidR="001A3917">
        <w:rPr>
          <w:rFonts w:eastAsia="IBMPlexSans" w:cstheme="minorHAnsi"/>
        </w:rPr>
        <w:t xml:space="preserve">e as either the PRIMARY or as a </w:t>
      </w:r>
      <w:r w:rsidRPr="0052232D">
        <w:rPr>
          <w:rFonts w:eastAsia="IBMPlexSans" w:cstheme="minorHAnsi"/>
        </w:rPr>
        <w:t xml:space="preserve">SECONDARY Bridge Port for the </w:t>
      </w:r>
      <w:proofErr w:type="spellStart"/>
      <w:r w:rsidRPr="0052232D">
        <w:rPr>
          <w:rFonts w:eastAsia="IBMPlexSans" w:cstheme="minorHAnsi"/>
        </w:rPr>
        <w:t>HiperSockets</w:t>
      </w:r>
      <w:proofErr w:type="spellEnd"/>
      <w:r w:rsidRPr="0052232D">
        <w:rPr>
          <w:rFonts w:eastAsia="IBMPlexSans" w:cstheme="minorHAnsi"/>
        </w:rPr>
        <w:t xml:space="preserve"> CHPID. SECONDARY is</w:t>
      </w:r>
      <w:r w:rsidR="001A3917">
        <w:rPr>
          <w:rFonts w:eastAsia="IBMPlexSans" w:cstheme="minorHAnsi"/>
        </w:rPr>
        <w:t xml:space="preserve"> the default role assigned when </w:t>
      </w:r>
      <w:r w:rsidRPr="0052232D">
        <w:rPr>
          <w:rFonts w:eastAsia="IBMPlexSans" w:cstheme="minorHAnsi"/>
        </w:rPr>
        <w:t>defining a virtual switch with a Bridge Port. A single PRIMARY Bridg</w:t>
      </w:r>
      <w:r w:rsidR="001A3917">
        <w:rPr>
          <w:rFonts w:eastAsia="IBMPlexSans" w:cstheme="minorHAnsi"/>
        </w:rPr>
        <w:t xml:space="preserve">e Port and up to four SECONDARY </w:t>
      </w:r>
      <w:r w:rsidRPr="0052232D">
        <w:rPr>
          <w:rFonts w:eastAsia="IBMPlexSans" w:cstheme="minorHAnsi"/>
        </w:rPr>
        <w:t xml:space="preserve">Bridge Ports can be </w:t>
      </w:r>
      <w:r w:rsidR="001A3917">
        <w:rPr>
          <w:rFonts w:eastAsia="IBMPlexSans" w:cstheme="minorHAnsi"/>
        </w:rPr>
        <w:t xml:space="preserve">defined per </w:t>
      </w:r>
      <w:proofErr w:type="spellStart"/>
      <w:r w:rsidR="001A3917">
        <w:rPr>
          <w:rFonts w:eastAsia="IBMPlexSans" w:cstheme="minorHAnsi"/>
        </w:rPr>
        <w:t>HiperSockets</w:t>
      </w:r>
      <w:proofErr w:type="spellEnd"/>
      <w:r w:rsidR="001A3917">
        <w:rPr>
          <w:rFonts w:eastAsia="IBMPlexSans" w:cstheme="minorHAnsi"/>
        </w:rPr>
        <w:t xml:space="preserve"> CHPID. </w:t>
      </w:r>
      <w:r w:rsidRPr="0052232D">
        <w:rPr>
          <w:rFonts w:eastAsia="IBMPlexSans" w:cstheme="minorHAnsi"/>
        </w:rPr>
        <w:t xml:space="preserve">A functional virtual switch configured for the PRIMARY role is always selected as the </w:t>
      </w:r>
      <w:r w:rsidRPr="0052232D">
        <w:rPr>
          <w:rFonts w:eastAsia="IBMPlexSans-Italic" w:cstheme="minorHAnsi"/>
          <w:i/>
          <w:iCs/>
        </w:rPr>
        <w:t xml:space="preserve">active </w:t>
      </w:r>
      <w:r w:rsidR="001A3917">
        <w:rPr>
          <w:rFonts w:eastAsia="IBMPlexSans" w:cstheme="minorHAnsi"/>
        </w:rPr>
        <w:t xml:space="preserve">Bridge </w:t>
      </w:r>
      <w:r w:rsidRPr="0052232D">
        <w:rPr>
          <w:rFonts w:eastAsia="IBMPlexSans" w:cstheme="minorHAnsi"/>
        </w:rPr>
        <w:t>Port connection. Functional virtual switches configured with th</w:t>
      </w:r>
      <w:r w:rsidR="001A3917">
        <w:rPr>
          <w:rFonts w:eastAsia="IBMPlexSans" w:cstheme="minorHAnsi"/>
        </w:rPr>
        <w:t xml:space="preserve">e SECONDARY role provide backup </w:t>
      </w:r>
      <w:r w:rsidRPr="0052232D">
        <w:rPr>
          <w:rFonts w:eastAsia="IBMPlexSans" w:cstheme="minorHAnsi"/>
        </w:rPr>
        <w:t>(standby) capability in the event of failure on the part of the</w:t>
      </w:r>
      <w:r w:rsidR="001A3917">
        <w:rPr>
          <w:rFonts w:eastAsia="IBMPlexSans" w:cstheme="minorHAnsi"/>
        </w:rPr>
        <w:t xml:space="preserve"> active Bridge Port connection. </w:t>
      </w:r>
      <w:r w:rsidRPr="0052232D">
        <w:rPr>
          <w:rFonts w:eastAsia="IBMPlexSans" w:cstheme="minorHAnsi"/>
        </w:rPr>
        <w:t xml:space="preserve">The first virtual switch Bridge Port successfully connecting to the </w:t>
      </w:r>
      <w:proofErr w:type="spellStart"/>
      <w:r w:rsidRPr="0052232D">
        <w:rPr>
          <w:rFonts w:eastAsia="IBMPlexSans" w:cstheme="minorHAnsi"/>
        </w:rPr>
        <w:t>HiperSo</w:t>
      </w:r>
      <w:r w:rsidR="001A3917">
        <w:rPr>
          <w:rFonts w:eastAsia="IBMPlexSans" w:cstheme="minorHAnsi"/>
        </w:rPr>
        <w:t>ckets</w:t>
      </w:r>
      <w:proofErr w:type="spellEnd"/>
      <w:r w:rsidR="001A3917">
        <w:rPr>
          <w:rFonts w:eastAsia="IBMPlexSans" w:cstheme="minorHAnsi"/>
        </w:rPr>
        <w:t xml:space="preserve"> CHPID (whether </w:t>
      </w:r>
      <w:r w:rsidRPr="0052232D">
        <w:rPr>
          <w:rFonts w:eastAsia="IBMPlexSans" w:cstheme="minorHAnsi"/>
        </w:rPr>
        <w:t>PRIMARY or SECONDARY) will take on the responsibility as the acti</w:t>
      </w:r>
      <w:r w:rsidR="001A3917">
        <w:rPr>
          <w:rFonts w:eastAsia="IBMPlexSans" w:cstheme="minorHAnsi"/>
        </w:rPr>
        <w:t xml:space="preserve">ve Bridge Port connection. When </w:t>
      </w:r>
      <w:r w:rsidRPr="0052232D">
        <w:rPr>
          <w:rFonts w:eastAsia="IBMPlexSans" w:cstheme="minorHAnsi"/>
        </w:rPr>
        <w:t>the active Bridge Port connection is a virtual switch with a SECONDAR</w:t>
      </w:r>
      <w:r w:rsidR="001A3917">
        <w:rPr>
          <w:rFonts w:eastAsia="IBMPlexSans" w:cstheme="minorHAnsi"/>
        </w:rPr>
        <w:t xml:space="preserve">Y role, then its responsibility </w:t>
      </w:r>
      <w:r w:rsidRPr="0052232D">
        <w:rPr>
          <w:rFonts w:eastAsia="IBMPlexSans" w:cstheme="minorHAnsi"/>
        </w:rPr>
        <w:t>as the active Bridge Port connection will be relinquished to a conn</w:t>
      </w:r>
      <w:r w:rsidR="001A3917">
        <w:rPr>
          <w:rFonts w:eastAsia="IBMPlexSans" w:cstheme="minorHAnsi"/>
        </w:rPr>
        <w:t xml:space="preserve">ection made by a virtual switch </w:t>
      </w:r>
      <w:r w:rsidRPr="0052232D">
        <w:rPr>
          <w:rFonts w:eastAsia="IBMPlexSans" w:cstheme="minorHAnsi"/>
        </w:rPr>
        <w:t>requesting the PRIMARY role.</w:t>
      </w:r>
    </w:p>
    <w:p w:rsidR="001A3917" w:rsidRPr="0052232D" w:rsidRDefault="001A3917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18.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A Global virtual switch is a collection of virtual switches</w:t>
      </w:r>
      <w:r w:rsidR="001A3917">
        <w:rPr>
          <w:rFonts w:eastAsia="IBMPlexSans" w:cstheme="minorHAnsi"/>
        </w:rPr>
        <w:t xml:space="preserve"> that share the same networking </w:t>
      </w:r>
      <w:r w:rsidRPr="0052232D">
        <w:rPr>
          <w:rFonts w:eastAsia="IBMPlexSans" w:cstheme="minorHAnsi"/>
        </w:rPr>
        <w:t>characteristics. This collection of virtual switches spans multiple sys</w:t>
      </w:r>
      <w:r w:rsidR="001A3917">
        <w:rPr>
          <w:rFonts w:eastAsia="IBMPlexSans" w:cstheme="minorHAnsi"/>
        </w:rPr>
        <w:t xml:space="preserve">tems running z/VM but logically operates as a single switch. </w:t>
      </w:r>
      <w:r w:rsidRPr="0052232D">
        <w:rPr>
          <w:rFonts w:eastAsia="IBMPlexSans" w:cstheme="minorHAnsi"/>
        </w:rPr>
        <w:t>Virtual switches defined with the same name and the GLOBAL optio</w:t>
      </w:r>
      <w:r w:rsidR="001A3917">
        <w:rPr>
          <w:rFonts w:eastAsia="IBMPlexSans" w:cstheme="minorHAnsi"/>
        </w:rPr>
        <w:t xml:space="preserve">n are said to be members of the </w:t>
      </w:r>
      <w:r w:rsidRPr="0052232D">
        <w:rPr>
          <w:rFonts w:eastAsia="IBMPlexSans" w:cstheme="minorHAnsi"/>
        </w:rPr>
        <w:t>same global virtual switch when they reside in systems running z</w:t>
      </w:r>
      <w:r w:rsidR="001A3917">
        <w:rPr>
          <w:rFonts w:eastAsia="IBMPlexSans" w:cstheme="minorHAnsi"/>
        </w:rPr>
        <w:t xml:space="preserve">/VM that belong to the same IVL </w:t>
      </w:r>
      <w:r w:rsidRPr="0052232D">
        <w:rPr>
          <w:rFonts w:eastAsia="IBMPlexSans" w:cstheme="minorHAnsi"/>
        </w:rPr>
        <w:t>domain. (Definition and activation of an IVL virtual switch allows a sys</w:t>
      </w:r>
      <w:r w:rsidR="001A3917">
        <w:rPr>
          <w:rFonts w:eastAsia="IBMPlexSans" w:cstheme="minorHAnsi"/>
        </w:rPr>
        <w:t xml:space="preserve">tem running z/VM to join an IVL </w:t>
      </w:r>
      <w:r w:rsidRPr="0052232D">
        <w:rPr>
          <w:rFonts w:eastAsia="IBMPlexSans" w:cstheme="minorHAnsi"/>
        </w:rPr>
        <w:t>domain. See usage note 20 for more information about the IVL virtual switch.)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>The following conditions must be fulfilled in order to create or change a global virtual switch member:</w:t>
      </w:r>
    </w:p>
    <w:p w:rsidR="0052232D" w:rsidRPr="001A3917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>The system's IVL virtual switch must be defined and its UPLINK port connected. In other words, the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system must be an active member of an IVL domain.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Creation of Global virtual switches specified in the SYSTEM CONFIG file will be deferred until the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IVL virtual switch UPLINK port connects the system to the IVL domain. Message HCP3178I will be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displayed for each deferred Global virtual switch.</w:t>
      </w:r>
    </w:p>
    <w:p w:rsidR="0052232D" w:rsidRPr="001A3917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If any other virtual switch exists in the IVL domain with the same name the following attributes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must match or the DEFINE VSWITCH or SET VSWITCH will fail with message HCP3170E.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" w:cstheme="minorHAnsi"/>
        </w:rPr>
      </w:pPr>
      <w:r w:rsidRPr="0052232D">
        <w:rPr>
          <w:rFonts w:eastAsia="IBMPlexSans" w:cstheme="minorHAnsi"/>
        </w:rPr>
        <w:lastRenderedPageBreak/>
        <w:t>– TYPE QDIO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left="720"/>
        <w:rPr>
          <w:rFonts w:eastAsia="IBMPlexSans" w:cstheme="minorHAnsi"/>
        </w:rPr>
      </w:pPr>
      <w:r w:rsidRPr="0052232D">
        <w:rPr>
          <w:rFonts w:eastAsia="IBMPlexSans" w:cstheme="minorHAnsi"/>
        </w:rPr>
        <w:t>– IP or ETHERNET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" w:cstheme="minorHAnsi"/>
        </w:rPr>
      </w:pPr>
      <w:r w:rsidRPr="0052232D">
        <w:rPr>
          <w:rFonts w:eastAsia="IBMPlexSans" w:cstheme="minorHAnsi"/>
        </w:rPr>
        <w:t>– ISOLATION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" w:cstheme="minorHAnsi"/>
        </w:rPr>
      </w:pPr>
      <w:r w:rsidRPr="0052232D">
        <w:rPr>
          <w:rFonts w:eastAsia="IBMPlexSans" w:cstheme="minorHAnsi"/>
        </w:rPr>
        <w:t>– VEPA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" w:cstheme="minorHAnsi"/>
        </w:rPr>
      </w:pPr>
      <w:r w:rsidRPr="0052232D">
        <w:rPr>
          <w:rFonts w:eastAsia="IBMPlexSans" w:cstheme="minorHAnsi"/>
        </w:rPr>
        <w:t>– VLAN AWARE or UNAWARE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-Italic" w:cstheme="minorHAnsi"/>
          <w:i/>
          <w:iCs/>
        </w:rPr>
      </w:pPr>
      <w:r w:rsidRPr="0052232D">
        <w:rPr>
          <w:rFonts w:eastAsia="IBMPlexSans" w:cstheme="minorHAnsi"/>
        </w:rPr>
        <w:t xml:space="preserve">– NATIVE </w:t>
      </w:r>
      <w:proofErr w:type="spellStart"/>
      <w:r w:rsidRPr="0052232D">
        <w:rPr>
          <w:rFonts w:eastAsia="IBMPlexSans-Italic" w:cstheme="minorHAnsi"/>
          <w:i/>
          <w:iCs/>
        </w:rPr>
        <w:t>natvid</w:t>
      </w:r>
      <w:proofErr w:type="spellEnd"/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" w:cstheme="minorHAnsi"/>
        </w:rPr>
      </w:pPr>
      <w:r w:rsidRPr="0052232D">
        <w:rPr>
          <w:rFonts w:eastAsia="IBMPlexSans" w:cstheme="minorHAnsi"/>
        </w:rPr>
        <w:t>– USERBASED or PORTBASED</w:t>
      </w:r>
    </w:p>
    <w:p w:rsidR="0052232D" w:rsidRPr="001A3917" w:rsidRDefault="0052232D" w:rsidP="005223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A16E66">
        <w:rPr>
          <w:rFonts w:eastAsia="IBMPlexSans" w:cstheme="minorHAnsi"/>
        </w:rPr>
        <w:t xml:space="preserve"> The following additional restrictions exist if a global virtual switch is configured to use a shared port</w:t>
      </w:r>
      <w:r w:rsidR="001A3917">
        <w:rPr>
          <w:rFonts w:eastAsia="IBMPlexSans" w:cstheme="minorHAnsi"/>
        </w:rPr>
        <w:t xml:space="preserve"> </w:t>
      </w:r>
      <w:r w:rsidRPr="001A3917">
        <w:rPr>
          <w:rFonts w:eastAsia="IBMPlexSans" w:cstheme="minorHAnsi"/>
        </w:rPr>
        <w:t>group:</w:t>
      </w:r>
    </w:p>
    <w:p w:rsidR="0052232D" w:rsidRPr="0052232D" w:rsidRDefault="0052232D" w:rsidP="001A3917">
      <w:pPr>
        <w:autoSpaceDE w:val="0"/>
        <w:autoSpaceDN w:val="0"/>
        <w:adjustRightInd w:val="0"/>
        <w:spacing w:after="0" w:line="240" w:lineRule="auto"/>
        <w:ind w:firstLine="720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– RDEV </w:t>
      </w:r>
      <w:proofErr w:type="spellStart"/>
      <w:r w:rsidRPr="0052232D">
        <w:rPr>
          <w:rFonts w:eastAsia="IBMPlexSans-Italic" w:cstheme="minorHAnsi"/>
          <w:i/>
          <w:iCs/>
        </w:rPr>
        <w:t>device_addr</w:t>
      </w:r>
      <w:proofErr w:type="spellEnd"/>
      <w:r w:rsidRPr="0052232D">
        <w:rPr>
          <w:rFonts w:eastAsia="IBMPlexSans-Italic" w:cstheme="minorHAnsi"/>
          <w:i/>
          <w:iCs/>
        </w:rPr>
        <w:t xml:space="preserve"> </w:t>
      </w:r>
      <w:r w:rsidRPr="0052232D">
        <w:rPr>
          <w:rFonts w:eastAsia="IBMPlexSans" w:cstheme="minorHAnsi"/>
        </w:rPr>
        <w:t>is not allowed</w:t>
      </w:r>
      <w:r>
        <w:rPr>
          <w:rFonts w:eastAsia="IBMPlexSans" w:cstheme="minorHAnsi"/>
        </w:rPr>
        <w:br/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cstheme="minorHAnsi"/>
          <w:b/>
          <w:bCs/>
        </w:rPr>
        <w:t>DEFINE VSWITCH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232D">
        <w:rPr>
          <w:rFonts w:eastAsia="IBMPlexSans" w:cstheme="minorHAnsi"/>
        </w:rPr>
        <w:t xml:space="preserve">Chapter 2. CP Commands </w:t>
      </w:r>
      <w:r w:rsidRPr="0052232D">
        <w:rPr>
          <w:rFonts w:cstheme="minorHAnsi"/>
          <w:b/>
          <w:bCs/>
        </w:rPr>
        <w:t>241</w:t>
      </w:r>
    </w:p>
    <w:p w:rsidR="0052232D" w:rsidRPr="0052232D" w:rsidRDefault="0052232D" w:rsidP="0052232D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52232D">
        <w:rPr>
          <w:rFonts w:eastAsia="IBMPlexSans" w:cstheme="minorHAnsi"/>
        </w:rPr>
        <w:t xml:space="preserve">19. </w:t>
      </w:r>
      <w:r w:rsidR="001A3917">
        <w:rPr>
          <w:rFonts w:eastAsia="IBMPlexSans" w:cstheme="minorHAnsi"/>
        </w:rPr>
        <w:br/>
      </w:r>
      <w:r w:rsidRPr="0052232D">
        <w:rPr>
          <w:rFonts w:eastAsia="IBMPlexSans" w:cstheme="minorHAnsi"/>
        </w:rPr>
        <w:t>A virtual switch defined to be TYPE IVL is an Inter-</w:t>
      </w:r>
      <w:proofErr w:type="spellStart"/>
      <w:r w:rsidRPr="0052232D">
        <w:rPr>
          <w:rFonts w:eastAsia="IBMPlexSans" w:cstheme="minorHAnsi"/>
        </w:rPr>
        <w:t>VSwitch</w:t>
      </w:r>
      <w:proofErr w:type="spellEnd"/>
      <w:r w:rsidRPr="0052232D">
        <w:rPr>
          <w:rFonts w:eastAsia="IBMPlexSans" w:cstheme="minorHAnsi"/>
        </w:rPr>
        <w:t xml:space="preserve"> Li</w:t>
      </w:r>
      <w:r w:rsidR="001A3917">
        <w:rPr>
          <w:rFonts w:eastAsia="IBMPlexSans" w:cstheme="minorHAnsi"/>
        </w:rPr>
        <w:t xml:space="preserve">nk which provides communication </w:t>
      </w:r>
      <w:r w:rsidRPr="0052232D">
        <w:rPr>
          <w:rFonts w:eastAsia="IBMPlexSans" w:cstheme="minorHAnsi"/>
        </w:rPr>
        <w:t>infrastructure to exchange control information and data necess</w:t>
      </w:r>
      <w:r w:rsidR="001A3917">
        <w:rPr>
          <w:rFonts w:eastAsia="IBMPlexSans" w:cstheme="minorHAnsi"/>
        </w:rPr>
        <w:t xml:space="preserve">ary to manage global networking </w:t>
      </w:r>
      <w:r w:rsidRPr="0052232D">
        <w:rPr>
          <w:rFonts w:eastAsia="IBMPlexSans" w:cstheme="minorHAnsi"/>
        </w:rPr>
        <w:t>objects that can span</w:t>
      </w:r>
      <w:r w:rsidR="001A3917">
        <w:rPr>
          <w:rFonts w:eastAsia="IBMPlexSans" w:cstheme="minorHAnsi"/>
        </w:rPr>
        <w:t xml:space="preserve"> multiple systems running z/VM. </w:t>
      </w:r>
      <w:r w:rsidRPr="0052232D">
        <w:rPr>
          <w:rFonts w:eastAsia="IBMPlexSans" w:cstheme="minorHAnsi"/>
        </w:rPr>
        <w:t>A single IVL virtual switch accommodates all inter-LPAR control tra</w:t>
      </w:r>
      <w:r w:rsidR="001A3917">
        <w:rPr>
          <w:rFonts w:eastAsia="IBMPlexSans" w:cstheme="minorHAnsi"/>
        </w:rPr>
        <w:t xml:space="preserve">ffic for a system. This virtual </w:t>
      </w:r>
      <w:r w:rsidRPr="0052232D">
        <w:rPr>
          <w:rFonts w:eastAsia="IBMPlexSans" w:cstheme="minorHAnsi"/>
        </w:rPr>
        <w:t>switch is defined by the system administrator using a CP comma</w:t>
      </w:r>
      <w:r w:rsidR="001A3917">
        <w:rPr>
          <w:rFonts w:eastAsia="IBMPlexSans" w:cstheme="minorHAnsi"/>
        </w:rPr>
        <w:t xml:space="preserve">nd or a statement in the System </w:t>
      </w:r>
      <w:r w:rsidRPr="0052232D">
        <w:rPr>
          <w:rFonts w:eastAsia="IBMPlexSans" w:cstheme="minorHAnsi"/>
        </w:rPr>
        <w:t xml:space="preserve">Configuration file. The DEFINE VSWITCH specifies the RDEV or GROUP </w:t>
      </w:r>
      <w:r w:rsidR="001A3917">
        <w:rPr>
          <w:rFonts w:eastAsia="IBMPlexSans" w:cstheme="minorHAnsi"/>
        </w:rPr>
        <w:t xml:space="preserve">operand to configure </w:t>
      </w:r>
      <w:proofErr w:type="spellStart"/>
      <w:r w:rsidR="001A3917">
        <w:rPr>
          <w:rFonts w:eastAsia="IBMPlexSans" w:cstheme="minorHAnsi"/>
        </w:rPr>
        <w:t>OSAExpress</w:t>
      </w:r>
      <w:proofErr w:type="spellEnd"/>
      <w:r w:rsidR="001A3917">
        <w:rPr>
          <w:rFonts w:eastAsia="IBMPlexSans" w:cstheme="minorHAnsi"/>
        </w:rPr>
        <w:t xml:space="preserve"> </w:t>
      </w:r>
      <w:r w:rsidRPr="0052232D">
        <w:rPr>
          <w:rFonts w:eastAsia="IBMPlexSans" w:cstheme="minorHAnsi"/>
        </w:rPr>
        <w:t>adapters to provide the required connectivity to systems running z/VM in other LPARs so th</w:t>
      </w:r>
      <w:r w:rsidR="001A3917">
        <w:rPr>
          <w:rFonts w:eastAsia="IBMPlexSans" w:cstheme="minorHAnsi"/>
        </w:rPr>
        <w:t xml:space="preserve">ey </w:t>
      </w:r>
      <w:r w:rsidRPr="0052232D">
        <w:rPr>
          <w:rFonts w:eastAsia="IBMPlexSans" w:cstheme="minorHAnsi"/>
        </w:rPr>
        <w:t>ca</w:t>
      </w:r>
      <w:r w:rsidR="001A3917">
        <w:rPr>
          <w:rFonts w:eastAsia="IBMPlexSans" w:cstheme="minorHAnsi"/>
        </w:rPr>
        <w:t xml:space="preserve">n all join the same IVL domain. </w:t>
      </w:r>
      <w:r w:rsidRPr="0052232D">
        <w:rPr>
          <w:rFonts w:eastAsia="IBMPlexSans" w:cstheme="minorHAnsi"/>
        </w:rPr>
        <w:t>An IVL domain is a group of systems running z/VM that have each</w:t>
      </w:r>
      <w:r w:rsidR="001A3917">
        <w:rPr>
          <w:rFonts w:eastAsia="IBMPlexSans" w:cstheme="minorHAnsi"/>
        </w:rPr>
        <w:t xml:space="preserve"> defined an IVL </w:t>
      </w:r>
      <w:proofErr w:type="spellStart"/>
      <w:r w:rsidR="001A3917">
        <w:rPr>
          <w:rFonts w:eastAsia="IBMPlexSans" w:cstheme="minorHAnsi"/>
        </w:rPr>
        <w:t>VSwitch</w:t>
      </w:r>
      <w:proofErr w:type="spellEnd"/>
      <w:r w:rsidR="001A3917">
        <w:rPr>
          <w:rFonts w:eastAsia="IBMPlexSans" w:cstheme="minorHAnsi"/>
        </w:rPr>
        <w:t xml:space="preserve"> with an </w:t>
      </w:r>
      <w:r w:rsidRPr="0052232D">
        <w:rPr>
          <w:rFonts w:eastAsia="IBMPlexSans" w:cstheme="minorHAnsi"/>
        </w:rPr>
        <w:t>UPLINK port configured and connected to the same external LAN s</w:t>
      </w:r>
      <w:r w:rsidR="001A3917">
        <w:rPr>
          <w:rFonts w:eastAsia="IBMPlexSans" w:cstheme="minorHAnsi"/>
        </w:rPr>
        <w:t xml:space="preserve">egment. Configuration of an IVL </w:t>
      </w:r>
      <w:r w:rsidRPr="0052232D">
        <w:rPr>
          <w:rFonts w:eastAsia="IBMPlexSans" w:cstheme="minorHAnsi"/>
        </w:rPr>
        <w:t>virtual switch defines the sy</w:t>
      </w:r>
      <w:r w:rsidR="001A3917">
        <w:rPr>
          <w:rFonts w:eastAsia="IBMPlexSans" w:cstheme="minorHAnsi"/>
        </w:rPr>
        <w:t xml:space="preserve">stem's IVL domain membership. </w:t>
      </w:r>
      <w:r w:rsidRPr="0052232D">
        <w:rPr>
          <w:rFonts w:eastAsia="IBMPlexSans" w:cstheme="minorHAnsi"/>
        </w:rPr>
        <w:t>These domains allow isolation of global networking traffic throu</w:t>
      </w:r>
      <w:r w:rsidR="001A3917">
        <w:rPr>
          <w:rFonts w:eastAsia="IBMPlexSans" w:cstheme="minorHAnsi"/>
        </w:rPr>
        <w:t xml:space="preserve">gh the enumeration of different </w:t>
      </w:r>
      <w:r w:rsidRPr="0052232D">
        <w:rPr>
          <w:rFonts w:eastAsia="IBMPlexSans" w:cstheme="minorHAnsi"/>
        </w:rPr>
        <w:t>domain letters A-H. Each is assigned a separate, reserved mult</w:t>
      </w:r>
      <w:r w:rsidR="001A3917">
        <w:rPr>
          <w:rFonts w:eastAsia="IBMPlexSans" w:cstheme="minorHAnsi"/>
        </w:rPr>
        <w:t xml:space="preserve">icast MAC address. For example, </w:t>
      </w:r>
      <w:r w:rsidRPr="0052232D">
        <w:rPr>
          <w:rFonts w:eastAsia="IBMPlexSans" w:cstheme="minorHAnsi"/>
        </w:rPr>
        <w:t>communications for default Domain A is assigned to 03-FF-FF-FF-FF-</w:t>
      </w:r>
      <w:r w:rsidR="001A3917">
        <w:rPr>
          <w:rFonts w:eastAsia="IBMPlexSans" w:cstheme="minorHAnsi"/>
        </w:rPr>
        <w:t xml:space="preserve">01. (MAC address prefix 03-FFFF </w:t>
      </w:r>
      <w:r w:rsidRPr="0052232D">
        <w:rPr>
          <w:rFonts w:eastAsia="IBMPlexSans" w:cstheme="minorHAnsi"/>
        </w:rPr>
        <w:t>is reserved for IVL communications</w:t>
      </w:r>
      <w:r w:rsidR="001A3917">
        <w:rPr>
          <w:rFonts w:eastAsia="IBMPlexSans" w:cstheme="minorHAnsi"/>
        </w:rPr>
        <w:t xml:space="preserve"> for all systems running z/VM.) </w:t>
      </w:r>
      <w:r w:rsidRPr="0052232D">
        <w:rPr>
          <w:rFonts w:eastAsia="IBMPlexSans" w:cstheme="minorHAnsi"/>
        </w:rPr>
        <w:t xml:space="preserve">The VLAN associated with a VLAN-aware IVL virtual switch can be </w:t>
      </w:r>
      <w:r w:rsidR="001A3917">
        <w:rPr>
          <w:rFonts w:eastAsia="IBMPlexSans" w:cstheme="minorHAnsi"/>
        </w:rPr>
        <w:t xml:space="preserve">modified using the IVLPORT VLAN </w:t>
      </w:r>
      <w:r w:rsidRPr="0052232D">
        <w:rPr>
          <w:rFonts w:eastAsia="IBMPlexSans" w:cstheme="minorHAnsi"/>
        </w:rPr>
        <w:t>operand on the SET VSWITCH command. Up to 8 IVL d</w:t>
      </w:r>
      <w:r w:rsidR="001A3917">
        <w:rPr>
          <w:rFonts w:eastAsia="IBMPlexSans" w:cstheme="minorHAnsi"/>
        </w:rPr>
        <w:t xml:space="preserve">omains can be defined per VLAN. </w:t>
      </w:r>
      <w:r w:rsidRPr="0052232D">
        <w:rPr>
          <w:rFonts w:eastAsia="IBMPlexSans" w:cstheme="minorHAnsi"/>
        </w:rPr>
        <w:t xml:space="preserve">Note that up to 16 systems can be </w:t>
      </w:r>
      <w:r>
        <w:rPr>
          <w:rFonts w:eastAsia="IBMPlexSans" w:cstheme="minorHAnsi"/>
        </w:rPr>
        <w:t xml:space="preserve">members of the same IVL domain. </w:t>
      </w:r>
      <w:r w:rsidRPr="0052232D">
        <w:rPr>
          <w:rFonts w:eastAsia="IBMPlexSans" w:cstheme="minorHAnsi"/>
        </w:rPr>
        <w:t xml:space="preserve">When a global virtual switch is in use the IVL virtual switch UPLINK </w:t>
      </w:r>
      <w:r>
        <w:rPr>
          <w:rFonts w:eastAsia="IBMPlexSans" w:cstheme="minorHAnsi"/>
        </w:rPr>
        <w:t xml:space="preserve">port must remain operational in </w:t>
      </w:r>
      <w:r w:rsidRPr="0052232D">
        <w:rPr>
          <w:rFonts w:eastAsia="IBMPlexSans" w:cstheme="minorHAnsi"/>
        </w:rPr>
        <w:t>order to support full function for a global virtual swit</w:t>
      </w:r>
      <w:r>
        <w:rPr>
          <w:rFonts w:eastAsia="IBMPlexSans" w:cstheme="minorHAnsi"/>
        </w:rPr>
        <w:t xml:space="preserve">ch that spans multiple systems. </w:t>
      </w:r>
      <w:r w:rsidRPr="0052232D">
        <w:rPr>
          <w:rFonts w:eastAsia="IBMPlexSans" w:cstheme="minorHAnsi"/>
        </w:rPr>
        <w:t>See IVL (Inter-</w:t>
      </w:r>
      <w:proofErr w:type="spellStart"/>
      <w:r w:rsidRPr="0052232D">
        <w:rPr>
          <w:rFonts w:eastAsia="IBMPlexSans" w:cstheme="minorHAnsi"/>
        </w:rPr>
        <w:t>VSwitch</w:t>
      </w:r>
      <w:proofErr w:type="spellEnd"/>
      <w:r w:rsidRPr="0052232D">
        <w:rPr>
          <w:rFonts w:eastAsia="IBMPlexSans" w:cstheme="minorHAnsi"/>
        </w:rPr>
        <w:t xml:space="preserve"> Link) Overview in </w:t>
      </w:r>
      <w:r w:rsidRPr="0052232D">
        <w:rPr>
          <w:rFonts w:eastAsia="IBMPlexSans-Italic" w:cstheme="minorHAnsi"/>
          <w:i/>
          <w:iCs/>
        </w:rPr>
        <w:t xml:space="preserve">z/VM: Connectivity </w:t>
      </w:r>
      <w:r w:rsidRPr="0052232D">
        <w:rPr>
          <w:rFonts w:eastAsia="IBMPlexSans" w:cstheme="minorHAnsi"/>
        </w:rPr>
        <w:t>for more information.</w:t>
      </w:r>
    </w:p>
    <w:bookmarkStart w:id="6" w:name="Set_Vswitch"/>
    <w:p w:rsidR="00206495" w:rsidRDefault="00A472FF" w:rsidP="00206495">
      <w:pPr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HYPERLINK  \l "Set_the_switch_to_grant_privs" </w:instrText>
      </w:r>
      <w:r>
        <w:rPr>
          <w:b/>
        </w:rPr>
        <w:fldChar w:fldCharType="separate"/>
      </w:r>
      <w:r w:rsidR="004F517B" w:rsidRPr="00A472FF">
        <w:rPr>
          <w:rStyle w:val="Hyperlink"/>
          <w:b/>
        </w:rPr>
        <w:t>Set Vswitch</w:t>
      </w:r>
      <w:bookmarkEnd w:id="6"/>
      <w:r>
        <w:rPr>
          <w:b/>
        </w:rPr>
        <w:fldChar w:fldCharType="end"/>
      </w:r>
      <w:r w:rsidR="004F517B">
        <w:rPr>
          <w:b/>
        </w:rPr>
        <w:br/>
      </w:r>
      <w:r w:rsidR="006A179E">
        <w:rPr>
          <w:b/>
        </w:rPr>
        <w:pict>
          <v:shape id="_x0000_i1027" type="#_x0000_t75" style="width:538.05pt;height:696.15pt">
            <v:imagedata r:id="rId19" o:title="zVM 7" cropbottom="34982f"/>
          </v:shape>
        </w:pict>
      </w:r>
    </w:p>
    <w:p w:rsidR="00206495" w:rsidRDefault="006A179E" w:rsidP="00206495">
      <w:pPr>
        <w:rPr>
          <w:b/>
        </w:rPr>
      </w:pPr>
      <w:r>
        <w:rPr>
          <w:b/>
        </w:rPr>
        <w:lastRenderedPageBreak/>
        <w:pict>
          <v:shape id="_x0000_i1028" type="#_x0000_t75" style="width:538.05pt;height:718.05pt">
            <v:imagedata r:id="rId19" o:title="zVM 7" croptop="29990f"/>
          </v:shape>
        </w:pict>
      </w:r>
    </w:p>
    <w:p w:rsidR="00206495" w:rsidRPr="00206495" w:rsidRDefault="00206495" w:rsidP="00206495">
      <w:pPr>
        <w:rPr>
          <w:b/>
        </w:rPr>
      </w:pPr>
      <w:bookmarkStart w:id="7" w:name="Set_NIC"/>
      <w:r w:rsidRPr="00206495">
        <w:rPr>
          <w:b/>
        </w:rPr>
        <w:lastRenderedPageBreak/>
        <w:t>SET NIC</w:t>
      </w:r>
    </w:p>
    <w:bookmarkEnd w:id="7"/>
    <w:p w:rsidR="00206495" w:rsidRDefault="00206495" w:rsidP="00206495">
      <w:pPr>
        <w:rPr>
          <w:b/>
          <w:u w:val="single"/>
        </w:rPr>
      </w:pPr>
      <w:r w:rsidRPr="00206495">
        <w:rPr>
          <w:b/>
          <w:noProof/>
          <w:u w:val="single"/>
        </w:rPr>
        <w:drawing>
          <wp:inline distT="0" distB="0" distL="0" distR="0" wp14:anchorId="14832408" wp14:editId="67C827B9">
            <wp:extent cx="6858000" cy="451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Authorization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Privilege Class: B, G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Purpose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Use SET NIC to perform various settings for a specific network device.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A class B user can:</w:t>
      </w:r>
    </w:p>
    <w:p w:rsidR="00206495" w:rsidRDefault="00206495" w:rsidP="002064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Toggle promiscuous mode ON or OFF for a specified user ID's virtual network data device. In order for</w:t>
      </w:r>
      <w:r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the guest to participate in promiscuous mode, the NIC must be authorized for promiscuous mode and</w:t>
      </w:r>
      <w:r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coupled to a guest LAN or virtual switch.</w:t>
      </w:r>
    </w:p>
    <w:p w:rsidR="00206495" w:rsidRDefault="00206495" w:rsidP="002064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 xml:space="preserve"> Specify the mechanism to be used when assigning a MAC address to a real or simulated network data</w:t>
      </w:r>
      <w:r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device.</w:t>
      </w:r>
    </w:p>
    <w:p w:rsidR="00206495" w:rsidRPr="00206495" w:rsidRDefault="00206495" w:rsidP="002064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Enable or disable MAC address protection for a specific network data device. Enabling MAC address</w:t>
      </w:r>
      <w:r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protection ensures only the MAC address assigned by z/VM or the system administrator is used when a</w:t>
      </w:r>
      <w:r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guest establishes a layer 2 (ETHERNET) network connection.</w:t>
      </w:r>
      <w:r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A class G user can only toggle promiscuous mode ON and OFF for a particular virtual network data device.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Operands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proofErr w:type="spellStart"/>
      <w:r w:rsidRPr="00206495">
        <w:rPr>
          <w:rFonts w:cstheme="minorHAnsi"/>
          <w:b/>
          <w:bCs/>
        </w:rPr>
        <w:t>USERid</w:t>
      </w:r>
      <w:proofErr w:type="spellEnd"/>
      <w:r w:rsidRPr="00206495">
        <w:rPr>
          <w:rFonts w:cstheme="minorHAnsi"/>
          <w:b/>
          <w:bCs/>
        </w:rPr>
        <w:t xml:space="preserve"> </w:t>
      </w:r>
      <w:r w:rsidRPr="00206495">
        <w:rPr>
          <w:rFonts w:cstheme="minorHAnsi"/>
          <w:b/>
          <w:bCs/>
          <w:i/>
          <w:iCs/>
        </w:rPr>
        <w:t>userid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206495">
        <w:rPr>
          <w:rFonts w:cstheme="minorHAnsi"/>
          <w:b/>
          <w:bCs/>
        </w:rPr>
        <w:t>USERid</w:t>
      </w:r>
      <w:proofErr w:type="spellEnd"/>
      <w:r w:rsidRPr="00206495">
        <w:rPr>
          <w:rFonts w:cstheme="minorHAnsi"/>
          <w:b/>
          <w:bCs/>
        </w:rPr>
        <w:t xml:space="preserve"> *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Pr="00206495">
        <w:rPr>
          <w:rFonts w:eastAsia="IBMPlexSans" w:cstheme="minorHAnsi"/>
        </w:rPr>
        <w:t>s the user ID of the virtual machine for which you want to set NIC setti</w:t>
      </w:r>
      <w:r w:rsidR="001A3917">
        <w:rPr>
          <w:rFonts w:eastAsia="IBMPlexSans" w:cstheme="minorHAnsi"/>
        </w:rPr>
        <w:t xml:space="preserve">ngs. If omitted or specified as </w:t>
      </w:r>
      <w:r w:rsidRPr="00206495">
        <w:rPr>
          <w:rFonts w:eastAsia="IBMPlexSans" w:cstheme="minorHAnsi"/>
        </w:rPr>
        <w:t>an asterisk (*), CP uses the user ID of the virtual machine issuing th</w:t>
      </w:r>
      <w:r w:rsidR="001A3917">
        <w:rPr>
          <w:rFonts w:eastAsia="IBMPlexSans" w:cstheme="minorHAnsi"/>
        </w:rPr>
        <w:t xml:space="preserve">e command. The userid specified </w:t>
      </w:r>
      <w:r w:rsidRPr="00206495">
        <w:rPr>
          <w:rFonts w:eastAsia="IBMPlexSans" w:cstheme="minorHAnsi"/>
        </w:rPr>
        <w:t>must be logged on.</w:t>
      </w:r>
      <w:r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SET NIC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eastAsia="IBMPlexSans" w:cstheme="minorHAnsi"/>
        </w:rPr>
        <w:t xml:space="preserve">Chapter 2. CP Commands </w:t>
      </w:r>
      <w:r w:rsidRPr="00206495">
        <w:rPr>
          <w:rFonts w:cstheme="minorHAnsi"/>
          <w:b/>
          <w:bCs/>
        </w:rPr>
        <w:t>1581</w:t>
      </w:r>
      <w:r>
        <w:rPr>
          <w:rFonts w:cstheme="minorHAnsi"/>
          <w:b/>
          <w:bCs/>
        </w:rPr>
        <w:br/>
      </w:r>
    </w:p>
    <w:p w:rsidR="00206495" w:rsidRPr="00206495" w:rsidRDefault="001A3917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br/>
      </w:r>
      <w:proofErr w:type="gramStart"/>
      <w:r w:rsidR="00206495" w:rsidRPr="00206495">
        <w:rPr>
          <w:rFonts w:cstheme="minorHAnsi"/>
          <w:b/>
          <w:bCs/>
          <w:i/>
          <w:iCs/>
        </w:rPr>
        <w:t>vdev</w:t>
      </w:r>
      <w:proofErr w:type="gram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I</w:t>
      </w:r>
      <w:r w:rsidRPr="00206495">
        <w:rPr>
          <w:rFonts w:eastAsia="IBMPlexSans" w:cstheme="minorHAnsi"/>
        </w:rPr>
        <w:t xml:space="preserve">s the virtual device number to be </w:t>
      </w:r>
      <w:proofErr w:type="gramStart"/>
      <w:r w:rsidRPr="00206495">
        <w:rPr>
          <w:rFonts w:eastAsia="IBMPlexSans" w:cstheme="minorHAnsi"/>
        </w:rPr>
        <w:t>modified.</w:t>
      </w:r>
      <w:proofErr w:type="gramEnd"/>
      <w:r w:rsidRPr="00206495">
        <w:rPr>
          <w:rFonts w:eastAsia="IBMPlexSans" w:cstheme="minorHAnsi"/>
        </w:rPr>
        <w:t xml:space="preserve"> Typically, this is required </w:t>
      </w:r>
      <w:r w:rsidR="001A3917">
        <w:rPr>
          <w:rFonts w:eastAsia="IBMPlexSans" w:cstheme="minorHAnsi"/>
        </w:rPr>
        <w:t xml:space="preserve">to be the device number of what </w:t>
      </w:r>
      <w:r w:rsidRPr="00206495">
        <w:rPr>
          <w:rFonts w:eastAsia="IBMPlexSans" w:cstheme="minorHAnsi"/>
        </w:rPr>
        <w:t>is the data device (or what will be the data device) for the NIC.</w:t>
      </w:r>
      <w:r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206495">
        <w:rPr>
          <w:rFonts w:cstheme="minorHAnsi"/>
          <w:b/>
          <w:bCs/>
        </w:rPr>
        <w:t>NOPROmiscuous</w:t>
      </w:r>
      <w:proofErr w:type="spell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206495">
        <w:rPr>
          <w:rFonts w:cstheme="minorHAnsi"/>
          <w:b/>
          <w:bCs/>
        </w:rPr>
        <w:t>PROmiscuous</w:t>
      </w:r>
      <w:proofErr w:type="spell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206495">
        <w:rPr>
          <w:rFonts w:eastAsia="IBMPlexSans" w:cstheme="minorHAnsi"/>
        </w:rPr>
        <w:t>specifies</w:t>
      </w:r>
      <w:proofErr w:type="gramEnd"/>
      <w:r w:rsidRPr="00206495">
        <w:rPr>
          <w:rFonts w:eastAsia="IBMPlexSans" w:cstheme="minorHAnsi"/>
        </w:rPr>
        <w:t xml:space="preserve"> if promiscuous mode is to be toggled ON or OFF. Curren</w:t>
      </w:r>
      <w:r w:rsidR="001A3917">
        <w:rPr>
          <w:rFonts w:eastAsia="IBMPlexSans" w:cstheme="minorHAnsi"/>
        </w:rPr>
        <w:t xml:space="preserve">t Linux distributions enable or </w:t>
      </w:r>
      <w:r w:rsidRPr="00206495">
        <w:rPr>
          <w:rFonts w:eastAsia="IBMPlexSans" w:cstheme="minorHAnsi"/>
        </w:rPr>
        <w:t>disable Promiscuous mode as part of the device driver alleviating</w:t>
      </w:r>
      <w:r w:rsidR="001A3917">
        <w:rPr>
          <w:rFonts w:eastAsia="IBMPlexSans" w:cstheme="minorHAnsi"/>
        </w:rPr>
        <w:t xml:space="preserve"> the need for this SET command. </w:t>
      </w:r>
      <w:r w:rsidRPr="00206495">
        <w:rPr>
          <w:rFonts w:eastAsia="IBMPlexSans" w:cstheme="minorHAnsi"/>
        </w:rPr>
        <w:t>Authorization to enable Promiscuous mode is still required using SET VSWITCH.</w:t>
      </w:r>
      <w:r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 xml:space="preserve">MACID </w:t>
      </w:r>
      <w:proofErr w:type="spellStart"/>
      <w:r w:rsidRPr="00206495">
        <w:rPr>
          <w:rFonts w:cstheme="minorHAnsi"/>
          <w:b/>
          <w:bCs/>
        </w:rPr>
        <w:t>SYStem</w:t>
      </w:r>
      <w:proofErr w:type="spell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206495">
        <w:rPr>
          <w:rFonts w:cstheme="minorHAnsi"/>
          <w:b/>
          <w:bCs/>
        </w:rPr>
        <w:t>MACID [</w:t>
      </w:r>
      <w:proofErr w:type="spellStart"/>
      <w:r w:rsidRPr="00206495">
        <w:rPr>
          <w:rFonts w:cstheme="minorHAnsi"/>
          <w:b/>
          <w:bCs/>
        </w:rPr>
        <w:t>USEr</w:t>
      </w:r>
      <w:proofErr w:type="spellEnd"/>
      <w:r w:rsidRPr="00206495">
        <w:rPr>
          <w:rFonts w:cstheme="minorHAnsi"/>
          <w:b/>
          <w:bCs/>
        </w:rPr>
        <w:t xml:space="preserve">] </w:t>
      </w:r>
      <w:proofErr w:type="spellStart"/>
      <w:r w:rsidRPr="00206495">
        <w:rPr>
          <w:rFonts w:cstheme="minorHAnsi"/>
          <w:b/>
          <w:bCs/>
          <w:i/>
          <w:iCs/>
        </w:rPr>
        <w:t>macid</w:t>
      </w:r>
      <w:proofErr w:type="spell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206495">
        <w:rPr>
          <w:rFonts w:eastAsia="IBMPlexSans" w:cstheme="minorHAnsi"/>
        </w:rPr>
        <w:t>specifies</w:t>
      </w:r>
      <w:proofErr w:type="gramEnd"/>
      <w:r w:rsidRPr="00206495">
        <w:rPr>
          <w:rFonts w:eastAsia="IBMPlexSans" w:cstheme="minorHAnsi"/>
        </w:rPr>
        <w:t xml:space="preserve"> the mechanism to be used when assigning a MAC address</w:t>
      </w:r>
      <w:r w:rsidR="001A3917">
        <w:rPr>
          <w:rFonts w:eastAsia="IBMPlexSans" w:cstheme="minorHAnsi"/>
        </w:rPr>
        <w:t xml:space="preserve"> to a real or simulated network data device. </w:t>
      </w:r>
      <w:r w:rsidRPr="00206495">
        <w:rPr>
          <w:rFonts w:eastAsia="IBMPlexSans" w:cstheme="minorHAnsi"/>
        </w:rPr>
        <w:t>Specify SYSTEM to have a locally administered MAC address automa</w:t>
      </w:r>
      <w:r w:rsidR="001A3917">
        <w:rPr>
          <w:rFonts w:eastAsia="IBMPlexSans" w:cstheme="minorHAnsi"/>
        </w:rPr>
        <w:t xml:space="preserve">tically assigned to this device </w:t>
      </w:r>
      <w:r w:rsidRPr="00206495">
        <w:rPr>
          <w:rFonts w:eastAsia="IBMPlexSans" w:cstheme="minorHAnsi"/>
        </w:rPr>
        <w:t xml:space="preserve">number. The first 3 bytes (6 hexadecimal digits) of the MAC address </w:t>
      </w:r>
      <w:r w:rsidR="001A3917">
        <w:rPr>
          <w:rFonts w:eastAsia="IBMPlexSans" w:cstheme="minorHAnsi"/>
        </w:rPr>
        <w:t xml:space="preserve">will be the MACPREFIX value set </w:t>
      </w:r>
      <w:r w:rsidRPr="00206495">
        <w:rPr>
          <w:rFonts w:eastAsia="IBMPlexSans" w:cstheme="minorHAnsi"/>
        </w:rPr>
        <w:t>on the VMLAN system configuration statement and the last 3 bytes wi</w:t>
      </w:r>
      <w:r w:rsidR="001A3917">
        <w:rPr>
          <w:rFonts w:eastAsia="IBMPlexSans" w:cstheme="minorHAnsi"/>
        </w:rPr>
        <w:t xml:space="preserve">ll be the next available number </w:t>
      </w:r>
      <w:r w:rsidRPr="00206495">
        <w:rPr>
          <w:rFonts w:eastAsia="IBMPlexSans" w:cstheme="minorHAnsi"/>
        </w:rPr>
        <w:t>in the MACIDRANGE SYSTEM range sp</w:t>
      </w:r>
      <w:r w:rsidR="001A3917">
        <w:rPr>
          <w:rFonts w:eastAsia="IBMPlexSans" w:cstheme="minorHAnsi"/>
        </w:rPr>
        <w:t xml:space="preserve">ecified on the VMLAN statement. </w:t>
      </w:r>
      <w:r w:rsidRPr="00206495">
        <w:rPr>
          <w:rFonts w:eastAsia="IBMPlexSans" w:cstheme="minorHAnsi"/>
        </w:rPr>
        <w:t xml:space="preserve">Specify USER </w:t>
      </w:r>
      <w:proofErr w:type="spellStart"/>
      <w:r w:rsidRPr="00206495">
        <w:rPr>
          <w:rFonts w:eastAsia="IBMPlexSans-Italic" w:cstheme="minorHAnsi"/>
          <w:i/>
          <w:iCs/>
        </w:rPr>
        <w:t>macid</w:t>
      </w:r>
      <w:proofErr w:type="spellEnd"/>
      <w:r w:rsidRPr="00206495">
        <w:rPr>
          <w:rFonts w:eastAsia="IBMPlexSans-Italic" w:cstheme="minorHAnsi"/>
          <w:i/>
          <w:iCs/>
        </w:rPr>
        <w:t xml:space="preserve"> </w:t>
      </w:r>
      <w:r w:rsidRPr="00206495">
        <w:rPr>
          <w:rFonts w:eastAsia="IBMPlexSans" w:cstheme="minorHAnsi"/>
        </w:rPr>
        <w:t xml:space="preserve">to have a static MAC address assigned. The </w:t>
      </w:r>
      <w:proofErr w:type="spellStart"/>
      <w:r w:rsidRPr="00206495">
        <w:rPr>
          <w:rFonts w:eastAsia="IBMPlexSans-Italic" w:cstheme="minorHAnsi"/>
          <w:i/>
          <w:iCs/>
        </w:rPr>
        <w:t>macid</w:t>
      </w:r>
      <w:proofErr w:type="spellEnd"/>
      <w:r w:rsidRPr="00206495">
        <w:rPr>
          <w:rFonts w:eastAsia="IBMPlexSans-Italic" w:cstheme="minorHAnsi"/>
          <w:i/>
          <w:iCs/>
        </w:rPr>
        <w:t xml:space="preserve"> </w:t>
      </w:r>
      <w:r w:rsidR="001A3917">
        <w:rPr>
          <w:rFonts w:eastAsia="IBMPlexSans" w:cstheme="minorHAnsi"/>
        </w:rPr>
        <w:t xml:space="preserve">value must be a unique 3-byte </w:t>
      </w:r>
      <w:r w:rsidRPr="00206495">
        <w:rPr>
          <w:rFonts w:eastAsia="IBMPlexSans" w:cstheme="minorHAnsi"/>
        </w:rPr>
        <w:t>(6 hexadecimal digits) identifier. It will be appended to the syste</w:t>
      </w:r>
      <w:r w:rsidR="001A3917">
        <w:rPr>
          <w:rFonts w:eastAsia="IBMPlexSans" w:cstheme="minorHAnsi"/>
        </w:rPr>
        <w:t xml:space="preserve">m MACPREFIX or USERPREFIX value </w:t>
      </w:r>
      <w:r w:rsidRPr="00206495">
        <w:rPr>
          <w:rFonts w:eastAsia="IBMPlexSans" w:cstheme="minorHAnsi"/>
        </w:rPr>
        <w:t>set on the VMLAN system configuration statement to form a unique user-defined locally adm</w:t>
      </w:r>
      <w:r w:rsidR="001A3917">
        <w:rPr>
          <w:rFonts w:eastAsia="IBMPlexSans" w:cstheme="minorHAnsi"/>
        </w:rPr>
        <w:t xml:space="preserve">inistered MAC address for this device. </w:t>
      </w:r>
      <w:r w:rsidRPr="00206495">
        <w:rPr>
          <w:rFonts w:eastAsia="IBMPlexSans" w:cstheme="minorHAnsi"/>
        </w:rPr>
        <w:t xml:space="preserve">When MACPREFIX and USERPREFIX are set to the identical value, the value specified for </w:t>
      </w:r>
      <w:proofErr w:type="spellStart"/>
      <w:r w:rsidRPr="00206495">
        <w:rPr>
          <w:rFonts w:eastAsia="IBMPlexSans-Italic" w:cstheme="minorHAnsi"/>
          <w:i/>
          <w:iCs/>
        </w:rPr>
        <w:t>macid</w:t>
      </w:r>
      <w:proofErr w:type="spellEnd"/>
      <w:r w:rsidRPr="00206495">
        <w:rPr>
          <w:rFonts w:eastAsia="IBMPlexSans-Italic" w:cstheme="minorHAnsi"/>
          <w:i/>
          <w:iCs/>
        </w:rPr>
        <w:t xml:space="preserve"> </w:t>
      </w:r>
      <w:r w:rsidR="001A3917">
        <w:rPr>
          <w:rFonts w:eastAsia="IBMPlexSans" w:cstheme="minorHAnsi"/>
        </w:rPr>
        <w:t xml:space="preserve">must </w:t>
      </w:r>
      <w:r w:rsidRPr="00206495">
        <w:rPr>
          <w:rFonts w:eastAsia="IBMPlexSans" w:cstheme="minorHAnsi"/>
        </w:rPr>
        <w:t xml:space="preserve">be in the USER subset </w:t>
      </w:r>
      <w:r w:rsidR="001A3917">
        <w:rPr>
          <w:rFonts w:eastAsia="IBMPlexSans" w:cstheme="minorHAnsi"/>
        </w:rPr>
        <w:t xml:space="preserve">of the MACIDRANGE SYSTEM range. </w:t>
      </w:r>
      <w:r w:rsidRPr="00206495">
        <w:rPr>
          <w:rFonts w:eastAsia="IBMPlexSans" w:cstheme="minorHAnsi"/>
        </w:rPr>
        <w:t>When MACPREFIX and USERPREFIX are set to different values, the MAC</w:t>
      </w:r>
      <w:r w:rsidR="001A3917">
        <w:rPr>
          <w:rFonts w:eastAsia="IBMPlexSans" w:cstheme="minorHAnsi"/>
        </w:rPr>
        <w:t xml:space="preserve">IDRANGE settings are </w:t>
      </w:r>
      <w:r w:rsidRPr="00206495">
        <w:rPr>
          <w:rFonts w:eastAsia="IBMPlexSans" w:cstheme="minorHAnsi"/>
        </w:rPr>
        <w:t xml:space="preserve">ignored. This allows the entire range of MACIDs (000001 - FFFFFF) to </w:t>
      </w:r>
      <w:r w:rsidR="001A3917">
        <w:rPr>
          <w:rFonts w:eastAsia="IBMPlexSans" w:cstheme="minorHAnsi"/>
        </w:rPr>
        <w:t xml:space="preserve">be used by either the system or </w:t>
      </w:r>
      <w:r w:rsidRPr="00206495">
        <w:rPr>
          <w:rFonts w:eastAsia="IBMPlexSans" w:cstheme="minorHAnsi"/>
        </w:rPr>
        <w:t xml:space="preserve">the user when </w:t>
      </w:r>
      <w:r w:rsidR="001A3917">
        <w:rPr>
          <w:rFonts w:eastAsia="IBMPlexSans" w:cstheme="minorHAnsi"/>
        </w:rPr>
        <w:t xml:space="preserve">making MAC address assignments. </w:t>
      </w:r>
      <w:r w:rsidRPr="00206495">
        <w:rPr>
          <w:rFonts w:eastAsia="IBMPlexSans" w:cstheme="minorHAnsi"/>
        </w:rPr>
        <w:t>Use SET NIC with the SYSTEM operand to remove a previously assigned USER MACID.</w:t>
      </w:r>
      <w:r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206495">
        <w:rPr>
          <w:rFonts w:cstheme="minorHAnsi"/>
          <w:b/>
          <w:bCs/>
        </w:rPr>
        <w:t>MACProtect</w:t>
      </w:r>
      <w:proofErr w:type="spellEnd"/>
      <w:r w:rsidRPr="00206495">
        <w:rPr>
          <w:rFonts w:cstheme="minorHAnsi"/>
          <w:b/>
          <w:bCs/>
        </w:rPr>
        <w:t xml:space="preserve"> </w:t>
      </w:r>
      <w:proofErr w:type="spellStart"/>
      <w:r w:rsidRPr="00206495">
        <w:rPr>
          <w:rFonts w:cstheme="minorHAnsi"/>
          <w:b/>
          <w:bCs/>
        </w:rPr>
        <w:t>UNSPECified|ON|OFF</w:t>
      </w:r>
      <w:proofErr w:type="spellEnd"/>
    </w:p>
    <w:p w:rsidR="00206495" w:rsidRPr="00206495" w:rsidRDefault="001A3917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T</w:t>
      </w:r>
      <w:r w:rsidR="00206495" w:rsidRPr="00206495">
        <w:rPr>
          <w:rFonts w:eastAsia="IBMPlexSans" w:cstheme="minorHAnsi"/>
        </w:rPr>
        <w:t>urns MAC address protection on or off for the specified network dev</w:t>
      </w:r>
      <w:r>
        <w:rPr>
          <w:rFonts w:eastAsia="IBMPlexSans" w:cstheme="minorHAnsi"/>
        </w:rPr>
        <w:t xml:space="preserve">ice number. Turning MAC address </w:t>
      </w:r>
      <w:r w:rsidR="00206495" w:rsidRPr="00206495">
        <w:rPr>
          <w:rFonts w:eastAsia="IBMPlexSans" w:cstheme="minorHAnsi"/>
        </w:rPr>
        <w:t>protection on prevents a guest from using a MAC address that is not</w:t>
      </w:r>
      <w:r>
        <w:rPr>
          <w:rFonts w:eastAsia="IBMPlexSans" w:cstheme="minorHAnsi"/>
        </w:rPr>
        <w:t xml:space="preserve"> assigned to the user's network </w:t>
      </w:r>
      <w:r w:rsidR="00206495" w:rsidRPr="00206495">
        <w:rPr>
          <w:rFonts w:eastAsia="IBMPlexSans" w:cstheme="minorHAnsi"/>
        </w:rPr>
        <w:t>device. MAC address protection is valid only for simulated net</w:t>
      </w:r>
      <w:r>
        <w:rPr>
          <w:rFonts w:eastAsia="IBMPlexSans" w:cstheme="minorHAnsi"/>
        </w:rPr>
        <w:t xml:space="preserve">work devices when coupled to an </w:t>
      </w:r>
      <w:r w:rsidR="00206495" w:rsidRPr="00206495">
        <w:rPr>
          <w:rFonts w:eastAsia="IBMPlexSans" w:cstheme="minorHAnsi"/>
        </w:rPr>
        <w:t>ETHERNET virtual switch or guest LAN. MAC address protection is</w:t>
      </w:r>
      <w:r>
        <w:rPr>
          <w:rFonts w:eastAsia="IBMPlexSans" w:cstheme="minorHAnsi"/>
        </w:rPr>
        <w:t xml:space="preserve"> not supported for </w:t>
      </w:r>
      <w:proofErr w:type="spellStart"/>
      <w:r>
        <w:rPr>
          <w:rFonts w:eastAsia="IBMPlexSans" w:cstheme="minorHAnsi"/>
        </w:rPr>
        <w:t>HiperSockets</w:t>
      </w:r>
      <w:proofErr w:type="spellEnd"/>
      <w:r>
        <w:rPr>
          <w:rFonts w:eastAsia="IBMPlexSans" w:cstheme="minorHAnsi"/>
        </w:rPr>
        <w:t xml:space="preserve"> </w:t>
      </w:r>
      <w:r w:rsidR="00206495" w:rsidRPr="00206495">
        <w:rPr>
          <w:rFonts w:eastAsia="IBMPlexSans" w:cstheme="minorHAnsi"/>
        </w:rPr>
        <w:t xml:space="preserve">Bridge Capable guest ports that are being </w:t>
      </w:r>
      <w:r>
        <w:rPr>
          <w:rFonts w:eastAsia="IBMPlexSans" w:cstheme="minorHAnsi"/>
        </w:rPr>
        <w:t xml:space="preserve">bridged by this virtual switch. </w:t>
      </w:r>
      <w:r w:rsidR="00206495" w:rsidRPr="00206495">
        <w:rPr>
          <w:rFonts w:eastAsia="IBMPlexSans" w:cstheme="minorHAnsi"/>
        </w:rPr>
        <w:t>There are three levels of inheritance used when determining the MAC</w:t>
      </w:r>
      <w:r>
        <w:rPr>
          <w:rFonts w:eastAsia="IBMPlexSans" w:cstheme="minorHAnsi"/>
        </w:rPr>
        <w:t xml:space="preserve"> address protection level for a </w:t>
      </w:r>
      <w:r w:rsidR="00206495" w:rsidRPr="00206495">
        <w:rPr>
          <w:rFonts w:eastAsia="IBMPlexSans" w:cstheme="minorHAnsi"/>
        </w:rPr>
        <w:t>MAC address assigned to a network device. The highest is the system</w:t>
      </w:r>
      <w:r>
        <w:rPr>
          <w:rFonts w:eastAsia="IBMPlexSans" w:cstheme="minorHAnsi"/>
        </w:rPr>
        <w:t xml:space="preserve"> level, followed by the virtual </w:t>
      </w:r>
      <w:r w:rsidR="00206495" w:rsidRPr="00206495">
        <w:rPr>
          <w:rFonts w:eastAsia="IBMPlexSans" w:cstheme="minorHAnsi"/>
        </w:rPr>
        <w:t>switch or guest LAN level. The lowest level is the protection set for a specific netw</w:t>
      </w:r>
      <w:r>
        <w:rPr>
          <w:rFonts w:eastAsia="IBMPlexSans" w:cstheme="minorHAnsi"/>
        </w:rPr>
        <w:t xml:space="preserve">ork data device. </w:t>
      </w:r>
      <w:r w:rsidR="00206495" w:rsidRPr="00206495">
        <w:rPr>
          <w:rFonts w:eastAsia="IBMPlexSans" w:cstheme="minorHAnsi"/>
        </w:rPr>
        <w:t>The MAC address protection level assigned is determined first by the</w:t>
      </w:r>
      <w:r>
        <w:rPr>
          <w:rFonts w:eastAsia="IBMPlexSans" w:cstheme="minorHAnsi"/>
        </w:rPr>
        <w:t xml:space="preserve"> device, then virtual switch or </w:t>
      </w:r>
      <w:r w:rsidR="00206495" w:rsidRPr="00206495">
        <w:rPr>
          <w:rFonts w:eastAsia="IBMPlexSans" w:cstheme="minorHAnsi"/>
        </w:rPr>
        <w:t>guest LAN and lastly the system level. If MAC address protection i</w:t>
      </w:r>
      <w:r>
        <w:rPr>
          <w:rFonts w:eastAsia="IBMPlexSans" w:cstheme="minorHAnsi"/>
        </w:rPr>
        <w:t xml:space="preserve">s set at the device level using </w:t>
      </w:r>
      <w:r w:rsidR="00206495" w:rsidRPr="00206495">
        <w:rPr>
          <w:rFonts w:eastAsia="IBMPlexSans" w:cstheme="minorHAnsi"/>
        </w:rPr>
        <w:t>the SET NIC CP command, then its current setting is used. When th</w:t>
      </w:r>
      <w:r>
        <w:rPr>
          <w:rFonts w:eastAsia="IBMPlexSans" w:cstheme="minorHAnsi"/>
        </w:rPr>
        <w:t xml:space="preserve">e device is set to UNSPECIFIED, </w:t>
      </w:r>
      <w:r w:rsidR="00206495" w:rsidRPr="00206495">
        <w:rPr>
          <w:rFonts w:eastAsia="IBMPlexSans" w:cstheme="minorHAnsi"/>
        </w:rPr>
        <w:t>it will inherit the MACPROTECT setting of the virtual switch. Whe</w:t>
      </w:r>
      <w:r>
        <w:rPr>
          <w:rFonts w:eastAsia="IBMPlexSans" w:cstheme="minorHAnsi"/>
        </w:rPr>
        <w:t xml:space="preserve">n the virtual switch MACPROTECT </w:t>
      </w:r>
      <w:r w:rsidR="00206495" w:rsidRPr="00206495">
        <w:rPr>
          <w:rFonts w:eastAsia="IBMPlexSans" w:cstheme="minorHAnsi"/>
        </w:rPr>
        <w:t>setting is set to UNSPECIFIED, the SYSTEM's MAC address protectio</w:t>
      </w:r>
      <w:r>
        <w:rPr>
          <w:rFonts w:eastAsia="IBMPlexSans" w:cstheme="minorHAnsi"/>
        </w:rPr>
        <w:t xml:space="preserve">n specified by the SET VMLAN CP </w:t>
      </w:r>
      <w:r w:rsidR="00206495" w:rsidRPr="00206495">
        <w:rPr>
          <w:rFonts w:eastAsia="IBMPlexSans" w:cstheme="minorHAnsi"/>
        </w:rPr>
        <w:t>command or VMLAN configuration statement is assigned.</w:t>
      </w:r>
      <w:r w:rsidR="00206495"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206495">
        <w:rPr>
          <w:rFonts w:cstheme="minorHAnsi"/>
          <w:b/>
          <w:bCs/>
        </w:rPr>
        <w:t>UNSPECified</w:t>
      </w:r>
      <w:proofErr w:type="spellEnd"/>
    </w:p>
    <w:p w:rsidR="00206495" w:rsidRPr="00206495" w:rsidRDefault="001A3917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A</w:t>
      </w:r>
      <w:r w:rsidR="00206495" w:rsidRPr="00206495">
        <w:rPr>
          <w:rFonts w:eastAsia="IBMPlexSans" w:cstheme="minorHAnsi"/>
        </w:rPr>
        <w:t>llows the MAC address protection to be determined by the next h</w:t>
      </w:r>
      <w:r>
        <w:rPr>
          <w:rFonts w:eastAsia="IBMPlexSans" w:cstheme="minorHAnsi"/>
        </w:rPr>
        <w:t xml:space="preserve">igher level. UNSPECIFIED is the </w:t>
      </w:r>
      <w:r w:rsidR="00206495" w:rsidRPr="00206495">
        <w:rPr>
          <w:rFonts w:eastAsia="IBMPlexSans" w:cstheme="minorHAnsi"/>
        </w:rPr>
        <w:t>default setting for a network device.</w:t>
      </w:r>
      <w:r w:rsidR="00206495"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OFF</w:t>
      </w:r>
    </w:p>
    <w:p w:rsidR="00206495" w:rsidRPr="00206495" w:rsidRDefault="001A3917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W</w:t>
      </w:r>
      <w:r w:rsidR="00206495" w:rsidRPr="00206495">
        <w:rPr>
          <w:rFonts w:eastAsia="IBMPlexSans" w:cstheme="minorHAnsi"/>
        </w:rPr>
        <w:t>ill set the device MAC address protection level to unrestricted o</w:t>
      </w:r>
      <w:r>
        <w:rPr>
          <w:rFonts w:eastAsia="IBMPlexSans" w:cstheme="minorHAnsi"/>
        </w:rPr>
        <w:t xml:space="preserve">r off. The MAC address assigned </w:t>
      </w:r>
      <w:r w:rsidR="00206495" w:rsidRPr="00206495">
        <w:rPr>
          <w:rFonts w:eastAsia="IBMPlexSans" w:cstheme="minorHAnsi"/>
        </w:rPr>
        <w:t>to this device is not protected. A guest can override the assigne</w:t>
      </w:r>
      <w:r>
        <w:rPr>
          <w:rFonts w:eastAsia="IBMPlexSans" w:cstheme="minorHAnsi"/>
        </w:rPr>
        <w:t xml:space="preserve">d MAC address when establishing </w:t>
      </w:r>
      <w:r w:rsidR="00206495" w:rsidRPr="00206495">
        <w:rPr>
          <w:rFonts w:eastAsia="IBMPlexSans" w:cstheme="minorHAnsi"/>
        </w:rPr>
        <w:t>a network connection.</w:t>
      </w:r>
      <w:r w:rsidR="00206495"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ON</w:t>
      </w:r>
    </w:p>
    <w:p w:rsidR="00206495" w:rsidRPr="00206495" w:rsidRDefault="001A3917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>
        <w:rPr>
          <w:rFonts w:eastAsia="IBMPlexSans" w:cstheme="minorHAnsi"/>
        </w:rPr>
        <w:t>W</w:t>
      </w:r>
      <w:r w:rsidR="00206495" w:rsidRPr="00206495">
        <w:rPr>
          <w:rFonts w:eastAsia="IBMPlexSans" w:cstheme="minorHAnsi"/>
        </w:rPr>
        <w:t>ill set the device MAC address protection level to restricted or on. The MAC address assig</w:t>
      </w:r>
      <w:r>
        <w:rPr>
          <w:rFonts w:eastAsia="IBMPlexSans" w:cstheme="minorHAnsi"/>
        </w:rPr>
        <w:t xml:space="preserve">ned </w:t>
      </w:r>
      <w:r w:rsidR="00206495" w:rsidRPr="00206495">
        <w:rPr>
          <w:rFonts w:eastAsia="IBMPlexSans" w:cstheme="minorHAnsi"/>
        </w:rPr>
        <w:t>to this device is protected and cannot be overridden by the gu</w:t>
      </w:r>
      <w:r>
        <w:rPr>
          <w:rFonts w:eastAsia="IBMPlexSans" w:cstheme="minorHAnsi"/>
        </w:rPr>
        <w:t xml:space="preserve">est when establishing a network </w:t>
      </w:r>
      <w:r w:rsidR="00206495" w:rsidRPr="00206495">
        <w:rPr>
          <w:rFonts w:eastAsia="IBMPlexSans" w:cstheme="minorHAnsi"/>
        </w:rPr>
        <w:t>connection.</w:t>
      </w:r>
      <w:r w:rsidR="00206495">
        <w:rPr>
          <w:rFonts w:eastAsia="IBMPlexSans" w:cstheme="minorHAnsi"/>
        </w:rPr>
        <w:br/>
      </w:r>
    </w:p>
    <w:p w:rsidR="00206495" w:rsidRPr="00206495" w:rsidRDefault="001A3917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br/>
      </w:r>
      <w:r w:rsidR="00206495" w:rsidRPr="00206495">
        <w:rPr>
          <w:rFonts w:cstheme="minorHAnsi"/>
          <w:b/>
          <w:bCs/>
        </w:rPr>
        <w:t>SET NIC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cstheme="minorHAnsi"/>
          <w:b/>
          <w:bCs/>
        </w:rPr>
        <w:t xml:space="preserve">1582 </w:t>
      </w:r>
      <w:r w:rsidRPr="00206495">
        <w:rPr>
          <w:rFonts w:eastAsia="IBMPlexSans" w:cstheme="minorHAnsi"/>
        </w:rPr>
        <w:t>z/VM: 7.3 CP Commands and Utilities Reference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Usage Notes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 xml:space="preserve">1. </w:t>
      </w:r>
      <w:r w:rsidR="004355C4">
        <w:rPr>
          <w:rFonts w:eastAsia="IBMPlexSans" w:cstheme="minorHAnsi"/>
        </w:rPr>
        <w:br/>
      </w:r>
      <w:r w:rsidRPr="00206495">
        <w:rPr>
          <w:rFonts w:eastAsia="IBMPlexSans" w:cstheme="minorHAnsi"/>
        </w:rPr>
        <w:t>The virtual device number (</w:t>
      </w:r>
      <w:r w:rsidRPr="00206495">
        <w:rPr>
          <w:rFonts w:eastAsia="IBMPlexSans-Italic" w:cstheme="minorHAnsi"/>
          <w:i/>
          <w:iCs/>
        </w:rPr>
        <w:t>vdev</w:t>
      </w:r>
      <w:r w:rsidRPr="00206495">
        <w:rPr>
          <w:rFonts w:eastAsia="IBMPlexSans" w:cstheme="minorHAnsi"/>
        </w:rPr>
        <w:t xml:space="preserve">) does not have to exist to set a MACID </w:t>
      </w:r>
      <w:r w:rsidR="004355C4">
        <w:rPr>
          <w:rFonts w:eastAsia="IBMPlexSans" w:cstheme="minorHAnsi"/>
        </w:rPr>
        <w:t xml:space="preserve">or the MACPROTECT option. </w:t>
      </w:r>
      <w:r w:rsidRPr="00206495">
        <w:rPr>
          <w:rFonts w:eastAsia="IBMPlexSans" w:cstheme="minorHAnsi"/>
        </w:rPr>
        <w:t xml:space="preserve">In this case, the option will be preassigned and will be inherited </w:t>
      </w:r>
      <w:r w:rsidR="004355C4">
        <w:rPr>
          <w:rFonts w:eastAsia="IBMPlexSans" w:cstheme="minorHAnsi"/>
        </w:rPr>
        <w:t xml:space="preserve">when the virtual NIC is created </w:t>
      </w:r>
      <w:r w:rsidRPr="00206495">
        <w:rPr>
          <w:rFonts w:eastAsia="IBMPlexSans" w:cstheme="minorHAnsi"/>
        </w:rPr>
        <w:t>comprising the device number.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 xml:space="preserve">2. </w:t>
      </w:r>
      <w:r w:rsidR="004355C4">
        <w:rPr>
          <w:rFonts w:eastAsia="IBMPlexSans" w:cstheme="minorHAnsi"/>
        </w:rPr>
        <w:br/>
      </w:r>
      <w:r w:rsidRPr="00206495">
        <w:rPr>
          <w:rFonts w:eastAsia="IBMPlexSans" w:cstheme="minorHAnsi"/>
        </w:rPr>
        <w:t xml:space="preserve">A SET NIC </w:t>
      </w:r>
      <w:r w:rsidRPr="00206495">
        <w:rPr>
          <w:rFonts w:eastAsia="IBMPlexSans-Italic" w:cstheme="minorHAnsi"/>
          <w:i/>
          <w:iCs/>
        </w:rPr>
        <w:t xml:space="preserve">vdev </w:t>
      </w:r>
      <w:r w:rsidRPr="00206495">
        <w:rPr>
          <w:rFonts w:eastAsia="IBMPlexSans" w:cstheme="minorHAnsi"/>
        </w:rPr>
        <w:t xml:space="preserve">MACID command has no effect when a real device is attached as </w:t>
      </w:r>
      <w:r w:rsidRPr="00206495">
        <w:rPr>
          <w:rFonts w:eastAsia="IBMPlexSans-Italic" w:cstheme="minorHAnsi"/>
          <w:i/>
          <w:iCs/>
        </w:rPr>
        <w:t>vdev</w:t>
      </w:r>
      <w:r w:rsidR="004355C4">
        <w:rPr>
          <w:rFonts w:eastAsia="IBMPlexSans" w:cstheme="minorHAnsi"/>
        </w:rPr>
        <w:t xml:space="preserve">, unless the </w:t>
      </w:r>
      <w:r w:rsidRPr="00206495">
        <w:rPr>
          <w:rFonts w:eastAsia="IBMPlexSans" w:cstheme="minorHAnsi"/>
        </w:rPr>
        <w:t>device driver uses VM MAC address support. That is, the device dri</w:t>
      </w:r>
      <w:r w:rsidR="004355C4">
        <w:rPr>
          <w:rFonts w:eastAsia="IBMPlexSans" w:cstheme="minorHAnsi"/>
        </w:rPr>
        <w:t xml:space="preserve">ver must make a call to </w:t>
      </w:r>
      <w:proofErr w:type="spellStart"/>
      <w:r w:rsidR="004355C4">
        <w:rPr>
          <w:rFonts w:eastAsia="IBMPlexSans" w:cstheme="minorHAnsi"/>
        </w:rPr>
        <w:t>subcode</w:t>
      </w:r>
      <w:proofErr w:type="spellEnd"/>
      <w:r w:rsidR="004355C4">
        <w:rPr>
          <w:rFonts w:eastAsia="IBMPlexSans" w:cstheme="minorHAnsi"/>
        </w:rPr>
        <w:t xml:space="preserve"> </w:t>
      </w:r>
      <w:r w:rsidRPr="00206495">
        <w:rPr>
          <w:rFonts w:eastAsia="IBMPlexSans" w:cstheme="minorHAnsi"/>
        </w:rPr>
        <w:t>X'30' of Diagnose X'26C' to retrieve a MAC address from CP a</w:t>
      </w:r>
      <w:r w:rsidR="004355C4">
        <w:rPr>
          <w:rFonts w:eastAsia="IBMPlexSans" w:cstheme="minorHAnsi"/>
        </w:rPr>
        <w:t xml:space="preserve">nd use that MAC address on link </w:t>
      </w:r>
      <w:r w:rsidRPr="00206495">
        <w:rPr>
          <w:rFonts w:eastAsia="IBMPlexSans" w:cstheme="minorHAnsi"/>
        </w:rPr>
        <w:t>initialization.</w:t>
      </w:r>
      <w:r w:rsidR="004355C4">
        <w:rPr>
          <w:rFonts w:eastAsia="IBMPlexSans" w:cstheme="minorHAnsi"/>
        </w:rPr>
        <w:t xml:space="preserve"> </w:t>
      </w:r>
      <w:r w:rsidR="004355C4">
        <w:rPr>
          <w:rFonts w:eastAsia="IBMPlexSans" w:cstheme="minorHAnsi"/>
        </w:rPr>
        <w:br/>
      </w:r>
      <w:r w:rsidRPr="00206495">
        <w:rPr>
          <w:rFonts w:eastAsia="IBMPlexSans" w:cstheme="minorHAnsi"/>
        </w:rPr>
        <w:t>The z/VM TCP/IP stack's OSD device driver provides this suppor</w:t>
      </w:r>
      <w:r w:rsidR="004355C4">
        <w:rPr>
          <w:rFonts w:eastAsia="IBMPlexSans" w:cstheme="minorHAnsi"/>
        </w:rPr>
        <w:t xml:space="preserve">t for a link defined to use the </w:t>
      </w:r>
      <w:r w:rsidRPr="00206495">
        <w:rPr>
          <w:rFonts w:eastAsia="IBMPlexSans" w:cstheme="minorHAnsi"/>
        </w:rPr>
        <w:t>ETHERNET transport type. The link must be restarted in order to</w:t>
      </w:r>
      <w:r w:rsidR="004355C4">
        <w:rPr>
          <w:rFonts w:eastAsia="IBMPlexSans" w:cstheme="minorHAnsi"/>
        </w:rPr>
        <w:t xml:space="preserve"> use the new MAC address. Until </w:t>
      </w:r>
      <w:r w:rsidRPr="00206495">
        <w:rPr>
          <w:rFonts w:eastAsia="IBMPlexSans" w:cstheme="minorHAnsi"/>
        </w:rPr>
        <w:t>the link is restarted, a QUERY VIRTUAL OSA or QUERY VIRTUAL NI</w:t>
      </w:r>
      <w:r w:rsidR="004355C4">
        <w:rPr>
          <w:rFonts w:eastAsia="IBMPlexSans" w:cstheme="minorHAnsi"/>
        </w:rPr>
        <w:t xml:space="preserve">C command issued for the device </w:t>
      </w:r>
      <w:r w:rsidRPr="00206495">
        <w:rPr>
          <w:rFonts w:eastAsia="IBMPlexSans" w:cstheme="minorHAnsi"/>
        </w:rPr>
        <w:t>shows a status of "Pending" for the newly assigned MAC address.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proofErr w:type="gramStart"/>
      <w:r w:rsidRPr="00206495">
        <w:rPr>
          <w:rFonts w:eastAsia="IBMPlexSans" w:cstheme="minorHAnsi"/>
        </w:rPr>
        <w:t>3.</w:t>
      </w:r>
      <w:proofErr w:type="gramEnd"/>
      <w:r w:rsidR="004355C4">
        <w:rPr>
          <w:rFonts w:eastAsia="IBMPlexSans" w:cstheme="minorHAnsi"/>
        </w:rPr>
        <w:br/>
      </w:r>
      <w:r w:rsidRPr="00206495">
        <w:rPr>
          <w:rFonts w:eastAsia="IBMPlexSans" w:cstheme="minorHAnsi"/>
        </w:rPr>
        <w:t xml:space="preserve">A SET NIC </w:t>
      </w:r>
      <w:r w:rsidRPr="00206495">
        <w:rPr>
          <w:rFonts w:eastAsia="IBMPlexSans-Italic" w:cstheme="minorHAnsi"/>
          <w:i/>
          <w:iCs/>
        </w:rPr>
        <w:t xml:space="preserve">vdev </w:t>
      </w:r>
      <w:r w:rsidRPr="00206495">
        <w:rPr>
          <w:rFonts w:eastAsia="IBMPlexSans" w:cstheme="minorHAnsi"/>
        </w:rPr>
        <w:t xml:space="preserve">MACID command sets the MAC ID for a virtual device. </w:t>
      </w:r>
      <w:r w:rsidR="004355C4">
        <w:rPr>
          <w:rFonts w:eastAsia="IBMPlexSans" w:cstheme="minorHAnsi"/>
        </w:rPr>
        <w:t xml:space="preserve">For the z/VM OSD device driver, </w:t>
      </w:r>
      <w:r w:rsidRPr="00206495">
        <w:rPr>
          <w:rFonts w:eastAsia="IBMPlexSans" w:cstheme="minorHAnsi"/>
        </w:rPr>
        <w:t>the link must be restarted in order to use the newly assigned MAC addre</w:t>
      </w:r>
      <w:r w:rsidR="004355C4">
        <w:rPr>
          <w:rFonts w:eastAsia="IBMPlexSans" w:cstheme="minorHAnsi"/>
        </w:rPr>
        <w:t xml:space="preserve">ss, unless it is SET before the </w:t>
      </w:r>
      <w:r w:rsidRPr="00206495">
        <w:rPr>
          <w:rFonts w:eastAsia="IBMPlexSans" w:cstheme="minorHAnsi"/>
        </w:rPr>
        <w:t>link is first initialized</w:t>
      </w:r>
      <w:proofErr w:type="gramStart"/>
      <w:r w:rsidRPr="00206495">
        <w:rPr>
          <w:rFonts w:eastAsia="IBMPlexSans" w:cstheme="minorHAnsi"/>
        </w:rPr>
        <w:t>..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 xml:space="preserve">4. </w:t>
      </w:r>
      <w:r w:rsidR="004355C4">
        <w:rPr>
          <w:rFonts w:eastAsia="IBMPlexSans" w:cstheme="minorHAnsi"/>
        </w:rPr>
        <w:br/>
      </w:r>
      <w:r w:rsidRPr="00206495">
        <w:rPr>
          <w:rFonts w:eastAsia="IBMPlexSans" w:cstheme="minorHAnsi"/>
        </w:rPr>
        <w:t xml:space="preserve">For the z/VM TCP/IP stack, the </w:t>
      </w:r>
      <w:r w:rsidRPr="00206495">
        <w:rPr>
          <w:rFonts w:eastAsia="IBMPlexSans-Italic" w:cstheme="minorHAnsi"/>
          <w:i/>
          <w:iCs/>
        </w:rPr>
        <w:t xml:space="preserve">network data device number </w:t>
      </w:r>
      <w:r w:rsidRPr="00206495">
        <w:rPr>
          <w:rFonts w:eastAsia="IBMPlexSans" w:cstheme="minorHAnsi"/>
        </w:rPr>
        <w:t>is the f</w:t>
      </w:r>
      <w:r w:rsidR="004355C4">
        <w:rPr>
          <w:rFonts w:eastAsia="IBMPlexSans" w:cstheme="minorHAnsi"/>
        </w:rPr>
        <w:t xml:space="preserve">irst device number in a network </w:t>
      </w:r>
      <w:r w:rsidRPr="00206495">
        <w:rPr>
          <w:rFonts w:eastAsia="IBMPlexSans" w:cstheme="minorHAnsi"/>
        </w:rPr>
        <w:t>adapter triplet. That is, a DEFINE NIC 501 creates an adapter with</w:t>
      </w:r>
      <w:r w:rsidR="004355C4">
        <w:rPr>
          <w:rFonts w:eastAsia="IBMPlexSans" w:cstheme="minorHAnsi"/>
        </w:rPr>
        <w:t xml:space="preserve"> devices 501, 502, and 503. 501 </w:t>
      </w:r>
      <w:r w:rsidRPr="00206495">
        <w:rPr>
          <w:rFonts w:eastAsia="IBMPlexSans" w:cstheme="minorHAnsi"/>
        </w:rPr>
        <w:t>is the data device number and should be used in the SET NIC comman</w:t>
      </w:r>
      <w:r w:rsidR="004355C4">
        <w:rPr>
          <w:rFonts w:eastAsia="IBMPlexSans" w:cstheme="minorHAnsi"/>
        </w:rPr>
        <w:t xml:space="preserve">d. (This information applies to </w:t>
      </w:r>
      <w:r w:rsidRPr="00206495">
        <w:rPr>
          <w:rFonts w:eastAsia="IBMPlexSans" w:cstheme="minorHAnsi"/>
        </w:rPr>
        <w:t>z/VM stacks with code from release z/VM 5.4.0 and later.)</w:t>
      </w:r>
      <w:r>
        <w:rPr>
          <w:rFonts w:eastAsia="IBMPlexSans" w:cstheme="minorHAnsi"/>
        </w:rPr>
        <w:br/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06495">
        <w:rPr>
          <w:rFonts w:cstheme="minorHAnsi"/>
          <w:b/>
          <w:bCs/>
        </w:rPr>
        <w:t>Responses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Response 1: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06495">
        <w:rPr>
          <w:rFonts w:cstheme="minorHAnsi"/>
        </w:rPr>
        <w:t xml:space="preserve">Promiscuous Mode has been enabled for device </w:t>
      </w:r>
      <w:r w:rsidRPr="00206495">
        <w:rPr>
          <w:rFonts w:cstheme="minorHAnsi"/>
          <w:i/>
          <w:iCs/>
        </w:rPr>
        <w:t>vdev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Response 2: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06495">
        <w:rPr>
          <w:rFonts w:cstheme="minorHAnsi"/>
        </w:rPr>
        <w:t xml:space="preserve">Promiscuous Mode has been disabled for device </w:t>
      </w:r>
      <w:r w:rsidRPr="00206495">
        <w:rPr>
          <w:rFonts w:cstheme="minorHAnsi"/>
          <w:i/>
          <w:iCs/>
        </w:rPr>
        <w:t>vdev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Response 3: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06495">
        <w:rPr>
          <w:rFonts w:cstheme="minorHAnsi"/>
        </w:rPr>
        <w:t xml:space="preserve">MAC address </w:t>
      </w:r>
      <w:proofErr w:type="spellStart"/>
      <w:r w:rsidRPr="00206495">
        <w:rPr>
          <w:rFonts w:cstheme="minorHAnsi"/>
          <w:i/>
          <w:iCs/>
        </w:rPr>
        <w:t>macaddr</w:t>
      </w:r>
      <w:proofErr w:type="spellEnd"/>
      <w:r w:rsidRPr="00206495">
        <w:rPr>
          <w:rFonts w:cstheme="minorHAnsi"/>
          <w:i/>
          <w:iCs/>
        </w:rPr>
        <w:t xml:space="preserve"> </w:t>
      </w:r>
      <w:r w:rsidRPr="00206495">
        <w:rPr>
          <w:rFonts w:cstheme="minorHAnsi"/>
        </w:rPr>
        <w:t xml:space="preserve">has been assigned to device </w:t>
      </w:r>
      <w:r w:rsidRPr="00206495">
        <w:rPr>
          <w:rFonts w:cstheme="minorHAnsi"/>
          <w:i/>
          <w:iCs/>
        </w:rPr>
        <w:t>vdev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</w:rPr>
      </w:pPr>
      <w:r w:rsidRPr="00206495">
        <w:rPr>
          <w:rFonts w:eastAsia="IBMPlexSans" w:cstheme="minorHAnsi"/>
        </w:rPr>
        <w:t>Response 4: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06495">
        <w:rPr>
          <w:rFonts w:cstheme="minorHAnsi"/>
        </w:rPr>
        <w:t xml:space="preserve">A MAC address is automatically assigned to device </w:t>
      </w:r>
      <w:r w:rsidRPr="00206495">
        <w:rPr>
          <w:rFonts w:cstheme="minorHAnsi"/>
          <w:i/>
          <w:iCs/>
        </w:rPr>
        <w:t>vdev</w:t>
      </w:r>
    </w:p>
    <w:p w:rsidR="00206495" w:rsidRPr="00206495" w:rsidRDefault="00206495" w:rsidP="00206495">
      <w:pPr>
        <w:rPr>
          <w:rFonts w:cstheme="minorHAnsi"/>
          <w:b/>
          <w:u w:val="single"/>
        </w:rPr>
      </w:pPr>
      <w:proofErr w:type="gramStart"/>
      <w:r w:rsidRPr="00206495">
        <w:rPr>
          <w:rFonts w:eastAsia="IBMPlexSans" w:cstheme="minorHAnsi"/>
        </w:rPr>
        <w:t>are</w:t>
      </w:r>
      <w:proofErr w:type="gramEnd"/>
      <w:r w:rsidRPr="00206495">
        <w:rPr>
          <w:rFonts w:eastAsia="IBMPlexSans" w:cstheme="minorHAnsi"/>
        </w:rPr>
        <w:t xml:space="preserve"> the normal responses from this command.</w:t>
      </w:r>
    </w:p>
    <w:p w:rsidR="00206495" w:rsidRDefault="00206495" w:rsidP="00206495">
      <w:pPr>
        <w:rPr>
          <w:b/>
          <w:u w:val="single"/>
        </w:rPr>
      </w:pPr>
    </w:p>
    <w:p w:rsidR="00206495" w:rsidRDefault="00206495" w:rsidP="00206495">
      <w:pPr>
        <w:rPr>
          <w:b/>
          <w:u w:val="single"/>
        </w:rPr>
      </w:pPr>
    </w:p>
    <w:p w:rsidR="00206495" w:rsidRDefault="00206495" w:rsidP="00206495">
      <w:pPr>
        <w:rPr>
          <w:b/>
          <w:u w:val="single"/>
        </w:rPr>
      </w:pPr>
    </w:p>
    <w:p w:rsidR="00206495" w:rsidRDefault="00206495" w:rsidP="00206495">
      <w:pPr>
        <w:rPr>
          <w:b/>
          <w:u w:val="single"/>
        </w:rPr>
      </w:pPr>
    </w:p>
    <w:p w:rsidR="00206495" w:rsidRDefault="00206495" w:rsidP="00206495">
      <w:pPr>
        <w:rPr>
          <w:b/>
          <w:u w:val="single"/>
        </w:rPr>
      </w:pPr>
    </w:p>
    <w:p w:rsidR="00206495" w:rsidRDefault="00206495" w:rsidP="00206495">
      <w:pPr>
        <w:rPr>
          <w:b/>
          <w:u w:val="single"/>
        </w:rPr>
      </w:pPr>
    </w:p>
    <w:p w:rsidR="00206495" w:rsidRDefault="00206495" w:rsidP="00206495">
      <w:pPr>
        <w:rPr>
          <w:b/>
          <w:u w:val="single"/>
        </w:rPr>
      </w:pPr>
    </w:p>
    <w:p w:rsidR="00206495" w:rsidRDefault="004355C4" w:rsidP="00206495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</w:p>
    <w:bookmarkStart w:id="8" w:name="Define_NIC"/>
    <w:p w:rsidR="002E78DC" w:rsidRPr="002E78DC" w:rsidRDefault="00A472FF" w:rsidP="00206495">
      <w:pPr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HYPERLINK  \l "Create_Define_simulated_NIC" </w:instrText>
      </w:r>
      <w:r>
        <w:rPr>
          <w:b/>
        </w:rPr>
        <w:fldChar w:fldCharType="separate"/>
      </w:r>
      <w:r w:rsidR="002E78DC" w:rsidRPr="00A472FF">
        <w:rPr>
          <w:rStyle w:val="Hyperlink"/>
          <w:b/>
        </w:rPr>
        <w:t>Define NIC</w:t>
      </w:r>
      <w:bookmarkEnd w:id="8"/>
      <w:r>
        <w:rPr>
          <w:b/>
        </w:rPr>
        <w:fldChar w:fldCharType="end"/>
      </w:r>
      <w:r w:rsidR="002E78DC">
        <w:rPr>
          <w:b/>
        </w:rPr>
        <w:br/>
      </w:r>
      <w:r w:rsidR="002E78DC" w:rsidRPr="002E78DC">
        <w:rPr>
          <w:b/>
          <w:noProof/>
        </w:rPr>
        <w:drawing>
          <wp:inline distT="0" distB="0" distL="0" distR="0" wp14:anchorId="09D6E533" wp14:editId="48A384EF">
            <wp:extent cx="6858000" cy="2239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Authorization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>Privilege Class: G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Purpose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>Use the DEFINE NIC command to install a simulated network interface card</w:t>
      </w:r>
      <w:r>
        <w:rPr>
          <w:rFonts w:eastAsia="IBMPlexSans" w:cstheme="minorHAnsi"/>
          <w:color w:val="auto"/>
        </w:rPr>
        <w:t xml:space="preserve"> (NIC) in the invoker's virtual machine </w:t>
      </w:r>
      <w:r w:rsidRPr="002E78DC">
        <w:rPr>
          <w:rFonts w:eastAsia="IBMPlexSans" w:cstheme="minorHAnsi"/>
          <w:color w:val="auto"/>
        </w:rPr>
        <w:t>configuration. A successful definition creates a contiguous ra</w:t>
      </w:r>
      <w:r>
        <w:rPr>
          <w:rFonts w:eastAsia="IBMPlexSans" w:cstheme="minorHAnsi"/>
          <w:color w:val="auto"/>
        </w:rPr>
        <w:t xml:space="preserve">nge of virtual OSA-type devices which all belong to the </w:t>
      </w:r>
      <w:r w:rsidRPr="002E78DC">
        <w:rPr>
          <w:rFonts w:eastAsia="IBMPlexSans" w:cstheme="minorHAnsi"/>
          <w:color w:val="auto"/>
        </w:rPr>
        <w:t>same simulated adapter. After the network interfa</w:t>
      </w:r>
      <w:r>
        <w:rPr>
          <w:rFonts w:eastAsia="IBMPlexSans" w:cstheme="minorHAnsi"/>
          <w:color w:val="auto"/>
        </w:rPr>
        <w:t xml:space="preserve">ce card (NIC) is installed, use </w:t>
      </w:r>
      <w:r w:rsidRPr="002E78DC">
        <w:rPr>
          <w:rFonts w:eastAsia="IBMPlexSans" w:cstheme="minorHAnsi"/>
          <w:color w:val="auto"/>
        </w:rPr>
        <w:t xml:space="preserve">the </w:t>
      </w:r>
      <w:r w:rsidRPr="002E78DC">
        <w:rPr>
          <w:rFonts w:cstheme="minorHAnsi"/>
          <w:b/>
          <w:bCs/>
          <w:color w:val="auto"/>
        </w:rPr>
        <w:t xml:space="preserve">COUPLE </w:t>
      </w:r>
      <w:r w:rsidRPr="002E78DC">
        <w:rPr>
          <w:rFonts w:eastAsia="IBMPlexSans" w:cstheme="minorHAnsi"/>
          <w:color w:val="auto"/>
        </w:rPr>
        <w:t>comma</w:t>
      </w:r>
      <w:r>
        <w:rPr>
          <w:rFonts w:eastAsia="IBMPlexSans" w:cstheme="minorHAnsi"/>
          <w:color w:val="auto"/>
        </w:rPr>
        <w:t xml:space="preserve">nd to connect the </w:t>
      </w:r>
      <w:r w:rsidRPr="002E78DC">
        <w:rPr>
          <w:rFonts w:eastAsia="IBMPlexSans" w:cstheme="minorHAnsi"/>
          <w:color w:val="auto"/>
        </w:rPr>
        <w:t>adapter to a guest LAN or virtual</w:t>
      </w:r>
      <w:r>
        <w:rPr>
          <w:rFonts w:eastAsia="IBMPlexSans" w:cstheme="minorHAnsi"/>
          <w:color w:val="auto"/>
        </w:rPr>
        <w:t xml:space="preserve"> switch. VM guests connected to </w:t>
      </w:r>
      <w:r w:rsidRPr="002E78DC">
        <w:rPr>
          <w:rFonts w:eastAsia="IBMPlexSans" w:cstheme="minorHAnsi"/>
          <w:color w:val="auto"/>
        </w:rPr>
        <w:t xml:space="preserve">the same LAN segment or virtual switch can exchange messages using </w:t>
      </w:r>
      <w:r>
        <w:rPr>
          <w:rFonts w:eastAsia="IBMPlexSans" w:cstheme="minorHAnsi"/>
          <w:color w:val="auto"/>
        </w:rPr>
        <w:t xml:space="preserve">the same communication software </w:t>
      </w:r>
      <w:r w:rsidRPr="002E78DC">
        <w:rPr>
          <w:rFonts w:eastAsia="IBMPlexSans" w:cstheme="minorHAnsi"/>
          <w:color w:val="auto"/>
        </w:rPr>
        <w:t>that they would use to dr</w:t>
      </w:r>
      <w:r>
        <w:rPr>
          <w:rFonts w:eastAsia="IBMPlexSans" w:cstheme="minorHAnsi"/>
          <w:color w:val="auto"/>
        </w:rPr>
        <w:t xml:space="preserve">ive a physical network adapter. </w:t>
      </w:r>
      <w:r w:rsidRPr="002E78DC">
        <w:rPr>
          <w:rFonts w:eastAsia="IBMPlexSans" w:cstheme="minorHAnsi"/>
          <w:color w:val="auto"/>
        </w:rPr>
        <w:t>For more information on the COUPLE command, see “COUPLE” on page 83.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Operands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E78DC">
        <w:rPr>
          <w:rFonts w:cstheme="minorHAnsi"/>
          <w:b/>
          <w:bCs/>
          <w:i/>
          <w:iCs/>
          <w:color w:val="auto"/>
        </w:rPr>
        <w:t>vdev</w:t>
      </w:r>
      <w:proofErr w:type="gramEnd"/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S</w:t>
      </w:r>
      <w:r w:rsidRPr="002E78DC">
        <w:rPr>
          <w:rFonts w:eastAsia="IBMPlexSans" w:cstheme="minorHAnsi"/>
          <w:color w:val="auto"/>
        </w:rPr>
        <w:t>pecifies the base virtual device address for the new adapter. T</w:t>
      </w:r>
      <w:r>
        <w:rPr>
          <w:rFonts w:eastAsia="IBMPlexSans" w:cstheme="minorHAnsi"/>
          <w:color w:val="auto"/>
        </w:rPr>
        <w:t xml:space="preserve">he network interface card (NIC) </w:t>
      </w:r>
      <w:r w:rsidRPr="002E78DC">
        <w:rPr>
          <w:rFonts w:eastAsia="IBMPlexSans" w:cstheme="minorHAnsi"/>
          <w:color w:val="auto"/>
        </w:rPr>
        <w:t>is represented by a series of I/O devices in your virtual machine configuration. CP messages a</w:t>
      </w:r>
      <w:r>
        <w:rPr>
          <w:rFonts w:eastAsia="IBMPlexSans" w:cstheme="minorHAnsi"/>
          <w:color w:val="auto"/>
        </w:rPr>
        <w:t xml:space="preserve">nd </w:t>
      </w:r>
      <w:r w:rsidRPr="002E78DC">
        <w:rPr>
          <w:rFonts w:eastAsia="IBMPlexSans" w:cstheme="minorHAnsi"/>
          <w:color w:val="auto"/>
        </w:rPr>
        <w:t>responses will use this first device address, the base device address, to refer to the adapter.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TYPE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S</w:t>
      </w:r>
      <w:r w:rsidRPr="002E78DC">
        <w:rPr>
          <w:rFonts w:eastAsia="IBMPlexSans" w:cstheme="minorHAnsi"/>
          <w:color w:val="auto"/>
        </w:rPr>
        <w:t>pecifies the type of NIC adapter to be created, specifically the</w:t>
      </w:r>
      <w:r>
        <w:rPr>
          <w:rFonts w:eastAsia="IBMPlexSans" w:cstheme="minorHAnsi"/>
          <w:color w:val="auto"/>
        </w:rPr>
        <w:t xml:space="preserve"> hardware and protocol that the </w:t>
      </w:r>
      <w:r w:rsidRPr="002E78DC">
        <w:rPr>
          <w:rFonts w:eastAsia="IBMPlexSans" w:cstheme="minorHAnsi"/>
          <w:color w:val="auto"/>
        </w:rPr>
        <w:t>adapter is to emulate.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proofErr w:type="spellStart"/>
      <w:r w:rsidRPr="002E78DC">
        <w:rPr>
          <w:rFonts w:cstheme="minorHAnsi"/>
          <w:b/>
          <w:bCs/>
          <w:color w:val="auto"/>
        </w:rPr>
        <w:t>HIPERsockets</w:t>
      </w:r>
      <w:proofErr w:type="spellEnd"/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D</w:t>
      </w:r>
      <w:r w:rsidRPr="002E78DC">
        <w:rPr>
          <w:rFonts w:eastAsia="IBMPlexSans" w:cstheme="minorHAnsi"/>
          <w:color w:val="auto"/>
        </w:rPr>
        <w:t xml:space="preserve">efines this adapter as a simulated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NIC. This</w:t>
      </w:r>
      <w:r>
        <w:rPr>
          <w:rFonts w:eastAsia="IBMPlexSans" w:cstheme="minorHAnsi"/>
          <w:color w:val="auto"/>
        </w:rPr>
        <w:t xml:space="preserve"> adapter will function like the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internal adapter (device model 1732–05). A </w:t>
      </w:r>
      <w:proofErr w:type="spellStart"/>
      <w:r w:rsidRPr="002E78DC">
        <w:rPr>
          <w:rFonts w:eastAsia="IBMPlexSans" w:cstheme="minorHAnsi"/>
          <w:color w:val="auto"/>
        </w:rPr>
        <w:t>HiperS</w:t>
      </w:r>
      <w:r>
        <w:rPr>
          <w:rFonts w:eastAsia="IBMPlexSans" w:cstheme="minorHAnsi"/>
          <w:color w:val="auto"/>
        </w:rPr>
        <w:t>ockets</w:t>
      </w:r>
      <w:proofErr w:type="spellEnd"/>
      <w:r>
        <w:rPr>
          <w:rFonts w:eastAsia="IBMPlexSans" w:cstheme="minorHAnsi"/>
          <w:color w:val="auto"/>
        </w:rPr>
        <w:t xml:space="preserve"> NIC can function without </w:t>
      </w:r>
      <w:r w:rsidRPr="002E78DC">
        <w:rPr>
          <w:rFonts w:eastAsia="IBMPlexSans" w:cstheme="minorHAnsi"/>
          <w:color w:val="auto"/>
        </w:rPr>
        <w:t>a guest LAN connection, or it can be coupl</w:t>
      </w:r>
      <w:r>
        <w:rPr>
          <w:rFonts w:eastAsia="IBMPlexSans" w:cstheme="minorHAnsi"/>
          <w:color w:val="auto"/>
        </w:rPr>
        <w:t xml:space="preserve">ed to a </w:t>
      </w:r>
      <w:proofErr w:type="spellStart"/>
      <w:r>
        <w:rPr>
          <w:rFonts w:eastAsia="IBMPlexSans" w:cstheme="minorHAnsi"/>
          <w:color w:val="auto"/>
        </w:rPr>
        <w:t>HiperSockets</w:t>
      </w:r>
      <w:proofErr w:type="spellEnd"/>
      <w:r>
        <w:rPr>
          <w:rFonts w:eastAsia="IBMPlexSans" w:cstheme="minorHAnsi"/>
          <w:color w:val="auto"/>
        </w:rPr>
        <w:t xml:space="preserve"> guest LAN. </w:t>
      </w:r>
      <w:r w:rsidRPr="002E78DC">
        <w:rPr>
          <w:rFonts w:eastAsia="IBMPlexSans" w:cstheme="minorHAnsi"/>
          <w:color w:val="auto"/>
        </w:rPr>
        <w:t xml:space="preserve">You will receive an error if you attempt to connect a simulated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adapter to a virtual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proofErr w:type="gramStart"/>
      <w:r w:rsidRPr="002E78DC">
        <w:rPr>
          <w:rFonts w:eastAsia="IBMPlexSans" w:cstheme="minorHAnsi"/>
          <w:color w:val="auto"/>
        </w:rPr>
        <w:t>switch</w:t>
      </w:r>
      <w:proofErr w:type="gramEnd"/>
      <w:r w:rsidRPr="002E78DC">
        <w:rPr>
          <w:rFonts w:eastAsia="IBMPlexSans" w:cstheme="minorHAnsi"/>
          <w:color w:val="auto"/>
        </w:rPr>
        <w:t>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QDIO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D</w:t>
      </w:r>
      <w:r w:rsidRPr="002E78DC">
        <w:rPr>
          <w:rFonts w:eastAsia="IBMPlexSans" w:cstheme="minorHAnsi"/>
          <w:color w:val="auto"/>
        </w:rPr>
        <w:t>efines this adapter as a simulated QDIO NIC. This adapter will f</w:t>
      </w:r>
      <w:r>
        <w:rPr>
          <w:rFonts w:eastAsia="IBMPlexSans" w:cstheme="minorHAnsi"/>
          <w:color w:val="auto"/>
        </w:rPr>
        <w:t xml:space="preserve">unction like OSA-Express (QDIO) </w:t>
      </w:r>
      <w:r w:rsidRPr="002E78DC">
        <w:rPr>
          <w:rFonts w:eastAsia="IBMPlexSans" w:cstheme="minorHAnsi"/>
          <w:color w:val="auto"/>
        </w:rPr>
        <w:t>adapter (device model 1732–01). A QDIO NIC is functional only whe</w:t>
      </w:r>
      <w:r>
        <w:rPr>
          <w:rFonts w:eastAsia="IBMPlexSans" w:cstheme="minorHAnsi"/>
          <w:color w:val="auto"/>
        </w:rPr>
        <w:t xml:space="preserve">n it is coupled to a QDIO </w:t>
      </w:r>
      <w:r w:rsidRPr="002E78DC">
        <w:rPr>
          <w:rFonts w:eastAsia="IBMPlexSans" w:cstheme="minorHAnsi"/>
          <w:color w:val="auto"/>
        </w:rPr>
        <w:t>guest LAN or a QDIO virtual switch.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proofErr w:type="spellStart"/>
      <w:r w:rsidRPr="002E78DC">
        <w:rPr>
          <w:rFonts w:cstheme="minorHAnsi"/>
          <w:b/>
          <w:bCs/>
          <w:color w:val="auto"/>
        </w:rPr>
        <w:t>DEVices</w:t>
      </w:r>
      <w:proofErr w:type="spellEnd"/>
      <w:r w:rsidRPr="002E78DC">
        <w:rPr>
          <w:rFonts w:cstheme="minorHAnsi"/>
          <w:b/>
          <w:bCs/>
          <w:color w:val="auto"/>
        </w:rPr>
        <w:t xml:space="preserve"> 3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r w:rsidRPr="002E78DC">
        <w:rPr>
          <w:rFonts w:cstheme="minorHAnsi"/>
          <w:b/>
          <w:bCs/>
          <w:color w:val="auto"/>
        </w:rPr>
        <w:t>DEVices</w:t>
      </w:r>
      <w:proofErr w:type="spellEnd"/>
      <w:r w:rsidRPr="002E78DC">
        <w:rPr>
          <w:rFonts w:cstheme="minorHAnsi"/>
          <w:b/>
          <w:bCs/>
          <w:color w:val="auto"/>
        </w:rPr>
        <w:t xml:space="preserve"> </w:t>
      </w:r>
      <w:proofErr w:type="spellStart"/>
      <w:r w:rsidRPr="002E78DC">
        <w:rPr>
          <w:rFonts w:cstheme="minorHAnsi"/>
          <w:b/>
          <w:bCs/>
          <w:i/>
          <w:iCs/>
          <w:color w:val="auto"/>
        </w:rPr>
        <w:t>devs</w:t>
      </w:r>
      <w:proofErr w:type="spellEnd"/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D</w:t>
      </w:r>
      <w:r w:rsidRPr="002E78DC">
        <w:rPr>
          <w:rFonts w:eastAsia="IBMPlexSans" w:cstheme="minorHAnsi"/>
          <w:color w:val="auto"/>
        </w:rPr>
        <w:t>etermines the number of virtual devices associated with this adapte</w:t>
      </w:r>
      <w:r>
        <w:rPr>
          <w:rFonts w:eastAsia="IBMPlexSans" w:cstheme="minorHAnsi"/>
          <w:color w:val="auto"/>
        </w:rPr>
        <w:t xml:space="preserve">r. For a simulated </w:t>
      </w:r>
      <w:proofErr w:type="spellStart"/>
      <w:r>
        <w:rPr>
          <w:rFonts w:eastAsia="IBMPlexSans" w:cstheme="minorHAnsi"/>
          <w:color w:val="auto"/>
        </w:rPr>
        <w:t>HiperSockets</w:t>
      </w:r>
      <w:proofErr w:type="spellEnd"/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adapter, </w:t>
      </w:r>
      <w:proofErr w:type="spellStart"/>
      <w:r w:rsidRPr="002E78DC">
        <w:rPr>
          <w:rFonts w:eastAsia="IBMPlexSans-Italic" w:cstheme="minorHAnsi"/>
          <w:i/>
          <w:iCs/>
          <w:color w:val="auto"/>
        </w:rPr>
        <w:t>devs</w:t>
      </w:r>
      <w:proofErr w:type="spellEnd"/>
      <w:r w:rsidRPr="002E78DC">
        <w:rPr>
          <w:rFonts w:eastAsia="IBMPlexSans-Italic" w:cstheme="minorHAnsi"/>
          <w:i/>
          <w:iCs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must be a decimal value between 3 and 3,072 (inclusive). </w:t>
      </w:r>
      <w:r>
        <w:rPr>
          <w:rFonts w:eastAsia="IBMPlexSans" w:cstheme="minorHAnsi"/>
          <w:color w:val="auto"/>
        </w:rPr>
        <w:t xml:space="preserve">For a simulated QDIO </w:t>
      </w:r>
      <w:r w:rsidRPr="002E78DC">
        <w:rPr>
          <w:rFonts w:eastAsia="IBMPlexSans" w:cstheme="minorHAnsi"/>
          <w:color w:val="auto"/>
        </w:rPr>
        <w:t xml:space="preserve">adapter, </w:t>
      </w:r>
      <w:proofErr w:type="spellStart"/>
      <w:r w:rsidRPr="002E78DC">
        <w:rPr>
          <w:rFonts w:eastAsia="IBMPlexSans-Italic" w:cstheme="minorHAnsi"/>
          <w:i/>
          <w:iCs/>
          <w:color w:val="auto"/>
        </w:rPr>
        <w:t>devs</w:t>
      </w:r>
      <w:proofErr w:type="spellEnd"/>
      <w:r w:rsidRPr="002E78DC">
        <w:rPr>
          <w:rFonts w:eastAsia="IBMPlexSans-Italic" w:cstheme="minorHAnsi"/>
          <w:i/>
          <w:iCs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must be a decimal value between 3 and 240 (inclusive). The </w:t>
      </w:r>
      <w:r w:rsidRPr="002E78DC">
        <w:rPr>
          <w:rFonts w:cstheme="minorHAnsi"/>
          <w:b/>
          <w:bCs/>
          <w:color w:val="auto"/>
        </w:rPr>
        <w:t xml:space="preserve">DEFINE NIC </w:t>
      </w:r>
      <w:r>
        <w:rPr>
          <w:rFonts w:eastAsia="IBMPlexSans" w:cstheme="minorHAnsi"/>
          <w:color w:val="auto"/>
        </w:rPr>
        <w:t xml:space="preserve">command </w:t>
      </w:r>
      <w:r w:rsidRPr="002E78DC">
        <w:rPr>
          <w:rFonts w:eastAsia="IBMPlexSans" w:cstheme="minorHAnsi"/>
          <w:color w:val="auto"/>
        </w:rPr>
        <w:t xml:space="preserve">will create a range of virtual devices from </w:t>
      </w:r>
      <w:r w:rsidRPr="002E78DC">
        <w:rPr>
          <w:rFonts w:eastAsia="IBMPlexSans-Italic" w:cstheme="minorHAnsi"/>
          <w:i/>
          <w:iCs/>
          <w:color w:val="auto"/>
        </w:rPr>
        <w:t xml:space="preserve">vdev </w:t>
      </w:r>
      <w:r w:rsidRPr="002E78DC">
        <w:rPr>
          <w:rFonts w:eastAsia="IBMPlexSans" w:cstheme="minorHAnsi"/>
          <w:color w:val="auto"/>
        </w:rPr>
        <w:t xml:space="preserve">through </w:t>
      </w:r>
      <w:r w:rsidRPr="002E78DC">
        <w:rPr>
          <w:rFonts w:eastAsia="IBMPlexSans-Italic" w:cstheme="minorHAnsi"/>
          <w:i/>
          <w:iCs/>
          <w:color w:val="auto"/>
        </w:rPr>
        <w:t xml:space="preserve">vdev+devs-1 </w:t>
      </w:r>
      <w:r w:rsidRPr="002E78DC">
        <w:rPr>
          <w:rFonts w:eastAsia="IBMPlexSans" w:cstheme="minorHAnsi"/>
          <w:color w:val="auto"/>
        </w:rPr>
        <w:t>to</w:t>
      </w:r>
      <w:r>
        <w:rPr>
          <w:rFonts w:eastAsia="IBMPlexSans" w:cstheme="minorHAnsi"/>
          <w:color w:val="auto"/>
        </w:rPr>
        <w:t xml:space="preserve"> represent this adapter in your </w:t>
      </w:r>
      <w:r w:rsidRPr="002E78DC">
        <w:rPr>
          <w:rFonts w:eastAsia="IBMPlexSans" w:cstheme="minorHAnsi"/>
          <w:color w:val="auto"/>
        </w:rPr>
        <w:t>virtual machine configuration.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DEFINE NIC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cstheme="minorHAnsi"/>
          <w:b/>
          <w:bCs/>
          <w:color w:val="auto"/>
        </w:rPr>
        <w:t xml:space="preserve">194 </w:t>
      </w:r>
      <w:r w:rsidRPr="002E78DC">
        <w:rPr>
          <w:rFonts w:eastAsia="IBMPlexSans" w:cstheme="minorHAnsi"/>
          <w:color w:val="auto"/>
        </w:rPr>
        <w:t>z/VM: 7.3 CP Commands and Utilities Reference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lastRenderedPageBreak/>
        <w:t xml:space="preserve">If the </w:t>
      </w:r>
      <w:proofErr w:type="spellStart"/>
      <w:r w:rsidRPr="002E78DC">
        <w:rPr>
          <w:rFonts w:cstheme="minorHAnsi"/>
          <w:b/>
          <w:bCs/>
          <w:color w:val="auto"/>
        </w:rPr>
        <w:t>DEVices</w:t>
      </w:r>
      <w:proofErr w:type="spellEnd"/>
      <w:r w:rsidRPr="002E78DC">
        <w:rPr>
          <w:rFonts w:cstheme="minorHAnsi"/>
          <w:b/>
          <w:bCs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operand is omitted, the default is </w:t>
      </w:r>
      <w:r w:rsidRPr="002E78DC">
        <w:rPr>
          <w:rFonts w:cstheme="minorHAnsi"/>
          <w:b/>
          <w:bCs/>
          <w:color w:val="auto"/>
        </w:rPr>
        <w:t xml:space="preserve">3 </w:t>
      </w:r>
      <w:r w:rsidRPr="002E78DC">
        <w:rPr>
          <w:rFonts w:eastAsia="IBMPlexSans" w:cstheme="minorHAnsi"/>
          <w:color w:val="auto"/>
        </w:rPr>
        <w:t>for any adapter type.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E78DC">
        <w:rPr>
          <w:rFonts w:cstheme="minorHAnsi"/>
          <w:b/>
          <w:bCs/>
          <w:color w:val="auto"/>
        </w:rPr>
        <w:t xml:space="preserve">CHPID </w:t>
      </w:r>
      <w:proofErr w:type="spellStart"/>
      <w:r w:rsidRPr="002E78DC">
        <w:rPr>
          <w:rFonts w:cstheme="minorHAnsi"/>
          <w:b/>
          <w:bCs/>
          <w:i/>
          <w:iCs/>
          <w:color w:val="auto"/>
        </w:rPr>
        <w:t>nn</w:t>
      </w:r>
      <w:proofErr w:type="spellEnd"/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Pr="002E78DC">
        <w:rPr>
          <w:rFonts w:eastAsia="IBMPlexSans" w:cstheme="minorHAnsi"/>
          <w:color w:val="auto"/>
        </w:rPr>
        <w:t>s the two-digit hexadecimal number that represents the CHPID numbe</w:t>
      </w:r>
      <w:r>
        <w:rPr>
          <w:rFonts w:eastAsia="IBMPlexSans" w:cstheme="minorHAnsi"/>
          <w:color w:val="auto"/>
        </w:rPr>
        <w:t xml:space="preserve">r the invoker wants to allocate </w:t>
      </w:r>
      <w:r w:rsidRPr="002E78DC">
        <w:rPr>
          <w:rFonts w:eastAsia="IBMPlexSans" w:cstheme="minorHAnsi"/>
          <w:color w:val="auto"/>
        </w:rPr>
        <w:t xml:space="preserve">for this simulated </w:t>
      </w:r>
      <w:proofErr w:type="gramStart"/>
      <w:r w:rsidRPr="002E78DC">
        <w:rPr>
          <w:rFonts w:eastAsia="IBMPlexSans" w:cstheme="minorHAnsi"/>
          <w:color w:val="auto"/>
        </w:rPr>
        <w:t>adapter.</w:t>
      </w:r>
      <w:proofErr w:type="gramEnd"/>
      <w:r w:rsidRPr="002E78DC">
        <w:rPr>
          <w:rFonts w:eastAsia="IBMPlexSans" w:cstheme="minorHAnsi"/>
          <w:color w:val="auto"/>
        </w:rPr>
        <w:t xml:space="preserve"> If the requested CHPID number is availa</w:t>
      </w:r>
      <w:r>
        <w:rPr>
          <w:rFonts w:eastAsia="IBMPlexSans" w:cstheme="minorHAnsi"/>
          <w:color w:val="auto"/>
        </w:rPr>
        <w:t xml:space="preserve">ble, all of the virtual devices </w:t>
      </w:r>
      <w:r w:rsidRPr="002E78DC">
        <w:rPr>
          <w:rFonts w:eastAsia="IBMPlexSans" w:cstheme="minorHAnsi"/>
          <w:color w:val="auto"/>
        </w:rPr>
        <w:t>belonging to this adapter will share the same CHPID number.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TYPE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This is an optional keyword that you can specify with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or QDIO.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Usage Notes</w:t>
      </w:r>
    </w:p>
    <w:p w:rsidR="002E78DC" w:rsidRPr="002E78DC" w:rsidRDefault="002E78DC" w:rsidP="002E7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 The CP User Directory can be used to automatically define a simulated network interface card (NIC)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during LOGON processing. The </w:t>
      </w:r>
      <w:r w:rsidRPr="002E78DC">
        <w:rPr>
          <w:rFonts w:cstheme="minorHAnsi"/>
          <w:b/>
          <w:bCs/>
          <w:color w:val="auto"/>
        </w:rPr>
        <w:t xml:space="preserve">NICDEF </w:t>
      </w:r>
      <w:r w:rsidRPr="002E78DC">
        <w:rPr>
          <w:rFonts w:eastAsia="IBMPlexSans" w:cstheme="minorHAnsi"/>
          <w:color w:val="auto"/>
        </w:rPr>
        <w:t xml:space="preserve">statement supports device type </w:t>
      </w:r>
      <w:r w:rsidRPr="002E78DC">
        <w:rPr>
          <w:rFonts w:cstheme="minorHAnsi"/>
          <w:b/>
          <w:bCs/>
          <w:color w:val="auto"/>
        </w:rPr>
        <w:t xml:space="preserve">HIPERs </w:t>
      </w:r>
      <w:r w:rsidRPr="002E78DC">
        <w:rPr>
          <w:rFonts w:eastAsia="IBMPlexSans" w:cstheme="minorHAnsi"/>
          <w:color w:val="auto"/>
        </w:rPr>
        <w:t>(to create a simulated</w:t>
      </w:r>
      <w:r>
        <w:rPr>
          <w:rFonts w:eastAsia="IBMPlexSans" w:cstheme="minorHAnsi"/>
          <w:color w:val="auto"/>
        </w:rPr>
        <w:t xml:space="preserve">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adapter) or </w:t>
      </w:r>
      <w:r w:rsidRPr="002E78DC">
        <w:rPr>
          <w:rFonts w:cstheme="minorHAnsi"/>
          <w:b/>
          <w:bCs/>
          <w:color w:val="auto"/>
        </w:rPr>
        <w:t xml:space="preserve">QDIO </w:t>
      </w:r>
      <w:r w:rsidRPr="002E78DC">
        <w:rPr>
          <w:rFonts w:eastAsia="IBMPlexSans" w:cstheme="minorHAnsi"/>
          <w:color w:val="auto"/>
        </w:rPr>
        <w:t>(to create a simulated QDIO adapter).</w:t>
      </w:r>
    </w:p>
    <w:p w:rsidR="002E78DC" w:rsidRPr="002E78DC" w:rsidRDefault="002E78DC" w:rsidP="002E7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 The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adapter is functional immediately after it is defined, but it can only communicate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with its own internal LAN until it is connected to a guest LAN by the COUPLE command. If an attempt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is made to connect to a guest LAN via the NICDEF statement or the COUPLE command, the default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internal LAN is destroyed and the adapter becomes "LAN NOTREADY" whenever it is uncoupled.</w:t>
      </w:r>
    </w:p>
    <w:p w:rsidR="002E78DC" w:rsidRPr="002E78DC" w:rsidRDefault="002E78DC" w:rsidP="002E7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 The virtual devices created by the DEFINE NIC command cannot be moved or detached by virtual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device number. Each device will retain its assigned virtual device number until the virtual adapter is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destroyed by the DETACH NIC command (or by LOGOFF processing).</w:t>
      </w:r>
    </w:p>
    <w:p w:rsidR="002E78DC" w:rsidRPr="002E78DC" w:rsidRDefault="002E78DC" w:rsidP="002E7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 The </w:t>
      </w:r>
      <w:r w:rsidRPr="002E78DC">
        <w:rPr>
          <w:rFonts w:cstheme="minorHAnsi"/>
          <w:b/>
          <w:bCs/>
          <w:color w:val="auto"/>
        </w:rPr>
        <w:t xml:space="preserve">CHPID </w:t>
      </w:r>
      <w:r w:rsidRPr="002E78DC">
        <w:rPr>
          <w:rFonts w:eastAsia="IBMPlexSans-Italic" w:cstheme="minorHAnsi"/>
          <w:i/>
          <w:iCs/>
          <w:color w:val="auto"/>
        </w:rPr>
        <w:t xml:space="preserve">xx </w:t>
      </w:r>
      <w:r w:rsidRPr="002E78DC">
        <w:rPr>
          <w:rFonts w:eastAsia="IBMPlexSans" w:cstheme="minorHAnsi"/>
          <w:color w:val="auto"/>
        </w:rPr>
        <w:t>operand allows the invoker to request a specific CHPID number for this adapter. If the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designated real CHPID number </w:t>
      </w:r>
      <w:r w:rsidRPr="002E78DC">
        <w:rPr>
          <w:rFonts w:eastAsia="IBMPlexSans-Italic" w:cstheme="minorHAnsi"/>
          <w:i/>
          <w:iCs/>
          <w:color w:val="auto"/>
        </w:rPr>
        <w:t xml:space="preserve">xx </w:t>
      </w:r>
      <w:r w:rsidRPr="002E78DC">
        <w:rPr>
          <w:rFonts w:eastAsia="IBMPlexSans" w:cstheme="minorHAnsi"/>
          <w:color w:val="auto"/>
        </w:rPr>
        <w:t>is available on the LPAR, it will be allocated for the adapter, and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assigned to each virtual device that is created as part of this virtual adapter.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This option is useful if you need to configure a virtual environment with predictable CHPID numbers for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your simulated adapters. It is also useful if you need to carry certain attributes associated with the real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CHPID to the virtual adapter. An example would be the NETID associated with an OSD CHPID used as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a VSWITCH uplink port. These attributes would be picked up by the internal discovery code run by the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guest operating system using the virtual adapter.</w:t>
      </w:r>
    </w:p>
    <w:p w:rsidR="002E78DC" w:rsidRPr="002E78DC" w:rsidRDefault="002E78DC" w:rsidP="002E7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 </w:t>
      </w:r>
      <w:proofErr w:type="gramStart"/>
      <w:r w:rsidRPr="002E78DC">
        <w:rPr>
          <w:rFonts w:eastAsia="IBMPlexSans" w:cstheme="minorHAnsi"/>
          <w:color w:val="auto"/>
        </w:rPr>
        <w:t>z/VM</w:t>
      </w:r>
      <w:proofErr w:type="gramEnd"/>
      <w:r w:rsidRPr="002E78DC">
        <w:rPr>
          <w:rFonts w:eastAsia="IBMPlexSans" w:cstheme="minorHAnsi"/>
          <w:color w:val="auto"/>
        </w:rPr>
        <w:t xml:space="preserve"> supports virtual QDIO networking connections comprised of one read control device, one write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control device, and up to eight data devices. This provides the ability to configure up to ten virtual</w:t>
      </w:r>
      <w:r>
        <w:rPr>
          <w:rFonts w:eastAsia="IBMPlexSans" w:cstheme="minorHAnsi"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devices per host QDIO connection.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Examples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 xml:space="preserve">Create a simulated </w:t>
      </w:r>
      <w:proofErr w:type="spellStart"/>
      <w:r w:rsidRPr="002E78DC">
        <w:rPr>
          <w:rFonts w:eastAsia="IBMPlexSans" w:cstheme="minorHAnsi"/>
          <w:color w:val="auto"/>
        </w:rPr>
        <w:t>HiperSockets</w:t>
      </w:r>
      <w:proofErr w:type="spellEnd"/>
      <w:r w:rsidRPr="002E78DC">
        <w:rPr>
          <w:rFonts w:eastAsia="IBMPlexSans" w:cstheme="minorHAnsi"/>
          <w:color w:val="auto"/>
        </w:rPr>
        <w:t xml:space="preserve"> adapter with (3) devices.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Mono" w:cstheme="minorHAnsi"/>
          <w:color w:val="auto"/>
        </w:rPr>
      </w:pPr>
      <w:proofErr w:type="gramStart"/>
      <w:r w:rsidRPr="002E78DC">
        <w:rPr>
          <w:rFonts w:eastAsia="IBMPlexMono" w:cstheme="minorHAnsi"/>
          <w:color w:val="auto"/>
        </w:rPr>
        <w:t>cp</w:t>
      </w:r>
      <w:proofErr w:type="gramEnd"/>
      <w:r w:rsidRPr="002E78DC">
        <w:rPr>
          <w:rFonts w:eastAsia="IBMPlexMono" w:cstheme="minorHAnsi"/>
          <w:color w:val="auto"/>
        </w:rPr>
        <w:t xml:space="preserve"> define </w:t>
      </w:r>
      <w:proofErr w:type="spellStart"/>
      <w:r w:rsidRPr="002E78DC">
        <w:rPr>
          <w:rFonts w:eastAsia="IBMPlexMono" w:cstheme="minorHAnsi"/>
          <w:color w:val="auto"/>
        </w:rPr>
        <w:t>nic</w:t>
      </w:r>
      <w:proofErr w:type="spellEnd"/>
      <w:r w:rsidRPr="002E78DC">
        <w:rPr>
          <w:rFonts w:eastAsia="IBMPlexMono" w:cstheme="minorHAnsi"/>
          <w:color w:val="auto"/>
        </w:rPr>
        <w:t xml:space="preserve"> 500 hipersockets devices 3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Mono" w:cstheme="minorHAnsi"/>
          <w:color w:val="auto"/>
        </w:rPr>
      </w:pPr>
      <w:r w:rsidRPr="002E78DC">
        <w:rPr>
          <w:rFonts w:eastAsia="IBMPlexMono" w:cstheme="minorHAnsi"/>
          <w:color w:val="auto"/>
        </w:rPr>
        <w:t>NIC 0500 is created; devices 0500-0502 defined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Mono" w:cstheme="minorHAnsi"/>
          <w:color w:val="auto"/>
        </w:rPr>
      </w:pPr>
      <w:proofErr w:type="gramStart"/>
      <w:r w:rsidRPr="002E78DC">
        <w:rPr>
          <w:rFonts w:eastAsia="IBMPlexMono" w:cstheme="minorHAnsi"/>
          <w:color w:val="auto"/>
        </w:rPr>
        <w:t>cp</w:t>
      </w:r>
      <w:proofErr w:type="gramEnd"/>
      <w:r w:rsidRPr="002E78DC">
        <w:rPr>
          <w:rFonts w:eastAsia="IBMPlexMono" w:cstheme="minorHAnsi"/>
          <w:color w:val="auto"/>
        </w:rPr>
        <w:t xml:space="preserve"> define </w:t>
      </w:r>
      <w:proofErr w:type="spellStart"/>
      <w:r w:rsidRPr="002E78DC">
        <w:rPr>
          <w:rFonts w:eastAsia="IBMPlexMono" w:cstheme="minorHAnsi"/>
          <w:color w:val="auto"/>
        </w:rPr>
        <w:t>nic</w:t>
      </w:r>
      <w:proofErr w:type="spellEnd"/>
      <w:r w:rsidRPr="002E78DC">
        <w:rPr>
          <w:rFonts w:eastAsia="IBMPlexMono" w:cstheme="minorHAnsi"/>
          <w:color w:val="auto"/>
        </w:rPr>
        <w:t xml:space="preserve"> 5120 </w:t>
      </w:r>
      <w:proofErr w:type="spellStart"/>
      <w:r w:rsidRPr="002E78DC">
        <w:rPr>
          <w:rFonts w:eastAsia="IBMPlexMono" w:cstheme="minorHAnsi"/>
          <w:color w:val="auto"/>
        </w:rPr>
        <w:t>qdio</w:t>
      </w:r>
      <w:proofErr w:type="spellEnd"/>
      <w:r w:rsidRPr="002E78DC">
        <w:rPr>
          <w:rFonts w:eastAsia="IBMPlexMono" w:cstheme="minorHAnsi"/>
          <w:color w:val="auto"/>
        </w:rPr>
        <w:t xml:space="preserve"> devices 16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Mono" w:cstheme="minorHAnsi"/>
          <w:color w:val="auto"/>
        </w:rPr>
      </w:pPr>
      <w:r w:rsidRPr="002E78DC">
        <w:rPr>
          <w:rFonts w:eastAsia="IBMPlexMono" w:cstheme="minorHAnsi"/>
          <w:color w:val="auto"/>
        </w:rPr>
        <w:t>NIC 5120 is created; devices 5120-512F defined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E78DC">
        <w:rPr>
          <w:rFonts w:cstheme="minorHAnsi"/>
          <w:b/>
          <w:bCs/>
          <w:color w:val="auto"/>
        </w:rPr>
        <w:t>Responses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>Response 1: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Mono" w:cstheme="minorHAnsi"/>
          <w:color w:val="auto"/>
        </w:rPr>
      </w:pPr>
      <w:r w:rsidRPr="002E78DC">
        <w:rPr>
          <w:rFonts w:eastAsia="IBMPlexMono" w:cstheme="minorHAnsi"/>
          <w:color w:val="auto"/>
        </w:rPr>
        <w:t xml:space="preserve">NIC </w:t>
      </w:r>
      <w:r w:rsidRPr="002E78DC">
        <w:rPr>
          <w:rFonts w:cstheme="minorHAnsi"/>
          <w:i/>
          <w:iCs/>
          <w:color w:val="auto"/>
        </w:rPr>
        <w:t xml:space="preserve">vdev </w:t>
      </w:r>
      <w:r w:rsidRPr="002E78DC">
        <w:rPr>
          <w:rFonts w:eastAsia="IBMPlexMono" w:cstheme="minorHAnsi"/>
          <w:color w:val="auto"/>
        </w:rPr>
        <w:t xml:space="preserve">is created; devices </w:t>
      </w:r>
      <w:r w:rsidRPr="002E78DC">
        <w:rPr>
          <w:rFonts w:cstheme="minorHAnsi"/>
          <w:i/>
          <w:iCs/>
          <w:color w:val="auto"/>
        </w:rPr>
        <w:t>vdev</w:t>
      </w:r>
      <w:r w:rsidRPr="002E78DC">
        <w:rPr>
          <w:rFonts w:eastAsia="IBMPlexMono" w:cstheme="minorHAnsi"/>
          <w:color w:val="auto"/>
        </w:rPr>
        <w:t>-</w:t>
      </w:r>
      <w:proofErr w:type="spellStart"/>
      <w:r w:rsidRPr="002E78DC">
        <w:rPr>
          <w:rFonts w:cstheme="minorHAnsi"/>
          <w:i/>
          <w:iCs/>
          <w:color w:val="auto"/>
        </w:rPr>
        <w:t>lastdev</w:t>
      </w:r>
      <w:proofErr w:type="spellEnd"/>
      <w:r w:rsidRPr="002E78DC">
        <w:rPr>
          <w:rFonts w:cstheme="minorHAnsi"/>
          <w:i/>
          <w:iCs/>
          <w:color w:val="auto"/>
        </w:rPr>
        <w:t xml:space="preserve"> </w:t>
      </w:r>
      <w:r w:rsidRPr="002E78DC">
        <w:rPr>
          <w:rFonts w:eastAsia="IBMPlexMono" w:cstheme="minorHAnsi"/>
          <w:color w:val="auto"/>
        </w:rPr>
        <w:t>defined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E78DC">
        <w:rPr>
          <w:rFonts w:cstheme="minorHAnsi"/>
          <w:b/>
          <w:bCs/>
          <w:i/>
          <w:iCs/>
          <w:color w:val="auto"/>
        </w:rPr>
        <w:t>vdev</w:t>
      </w:r>
      <w:proofErr w:type="gramEnd"/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Pr="002E78DC">
        <w:rPr>
          <w:rFonts w:eastAsia="IBMPlexSans" w:cstheme="minorHAnsi"/>
          <w:color w:val="auto"/>
        </w:rPr>
        <w:t>s the base device address</w:t>
      </w:r>
    </w:p>
    <w:p w:rsid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proofErr w:type="gramStart"/>
      <w:r w:rsidRPr="002E78DC">
        <w:rPr>
          <w:rFonts w:cstheme="minorHAnsi"/>
          <w:b/>
          <w:bCs/>
          <w:i/>
          <w:iCs/>
          <w:color w:val="auto"/>
        </w:rPr>
        <w:t>lastdev</w:t>
      </w:r>
      <w:proofErr w:type="spellEnd"/>
      <w:proofErr w:type="gramEnd"/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Pr="002E78DC">
        <w:rPr>
          <w:rFonts w:eastAsia="IBMPlexSans" w:cstheme="minorHAnsi"/>
          <w:color w:val="auto"/>
        </w:rPr>
        <w:t>s the last device address in the range created for this adapter (</w:t>
      </w:r>
      <w:proofErr w:type="spellStart"/>
      <w:r w:rsidRPr="002E78DC">
        <w:rPr>
          <w:rFonts w:eastAsia="IBMPlexSans-Italic" w:cstheme="minorHAnsi"/>
          <w:i/>
          <w:iCs/>
          <w:color w:val="auto"/>
        </w:rPr>
        <w:t>lastdev</w:t>
      </w:r>
      <w:proofErr w:type="spellEnd"/>
      <w:r w:rsidRPr="002E78DC">
        <w:rPr>
          <w:rFonts w:eastAsia="IBMPlexSans-Italic" w:cstheme="minorHAnsi"/>
          <w:i/>
          <w:iCs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 xml:space="preserve">= </w:t>
      </w:r>
      <w:r w:rsidRPr="002E78DC">
        <w:rPr>
          <w:rFonts w:eastAsia="IBMPlexSans-Italic" w:cstheme="minorHAnsi"/>
          <w:i/>
          <w:iCs/>
          <w:color w:val="auto"/>
        </w:rPr>
        <w:t xml:space="preserve">vdev </w:t>
      </w:r>
      <w:r w:rsidRPr="002E78DC">
        <w:rPr>
          <w:rFonts w:eastAsia="IBMPlexSans" w:cstheme="minorHAnsi"/>
          <w:color w:val="auto"/>
        </w:rPr>
        <w:t xml:space="preserve">+ </w:t>
      </w:r>
      <w:proofErr w:type="spellStart"/>
      <w:r w:rsidRPr="002E78DC">
        <w:rPr>
          <w:rFonts w:eastAsia="IBMPlexSans-Italic" w:cstheme="minorHAnsi"/>
          <w:i/>
          <w:iCs/>
          <w:color w:val="auto"/>
        </w:rPr>
        <w:t>devs</w:t>
      </w:r>
      <w:proofErr w:type="spellEnd"/>
      <w:r w:rsidRPr="002E78DC">
        <w:rPr>
          <w:rFonts w:eastAsia="IBMPlexSans-Italic" w:cstheme="minorHAnsi"/>
          <w:i/>
          <w:iCs/>
          <w:color w:val="auto"/>
        </w:rPr>
        <w:t xml:space="preserve"> </w:t>
      </w:r>
      <w:r w:rsidRPr="002E78DC">
        <w:rPr>
          <w:rFonts w:eastAsia="IBMPlexSans" w:cstheme="minorHAnsi"/>
          <w:color w:val="auto"/>
        </w:rPr>
        <w:t>- 1).</w:t>
      </w:r>
    </w:p>
    <w:p w:rsidR="002E78DC" w:rsidRPr="002E78DC" w:rsidRDefault="002E78DC" w:rsidP="002E78DC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E78DC">
        <w:rPr>
          <w:rFonts w:eastAsia="IBMPlexSans" w:cstheme="minorHAnsi"/>
          <w:color w:val="auto"/>
        </w:rPr>
        <w:t>This is the normal response for this command.</w:t>
      </w:r>
    </w:p>
    <w:p w:rsidR="002E78DC" w:rsidRDefault="002E78DC" w:rsidP="00206495">
      <w:pPr>
        <w:rPr>
          <w:b/>
          <w:u w:val="single"/>
        </w:rPr>
      </w:pPr>
    </w:p>
    <w:p w:rsidR="002E78DC" w:rsidRDefault="002E78DC" w:rsidP="00206495">
      <w:pPr>
        <w:rPr>
          <w:b/>
          <w:u w:val="single"/>
        </w:rPr>
      </w:pPr>
    </w:p>
    <w:p w:rsidR="002E78DC" w:rsidRDefault="002E78DC" w:rsidP="00206495">
      <w:pPr>
        <w:rPr>
          <w:b/>
          <w:u w:val="single"/>
        </w:rPr>
      </w:pPr>
    </w:p>
    <w:bookmarkStart w:id="9" w:name="Couple"/>
    <w:p w:rsidR="00206495" w:rsidRPr="00206495" w:rsidRDefault="00A472FF" w:rsidP="00206495">
      <w:r>
        <w:rPr>
          <w:b/>
        </w:rPr>
        <w:lastRenderedPageBreak/>
        <w:fldChar w:fldCharType="begin"/>
      </w:r>
      <w:r>
        <w:rPr>
          <w:b/>
        </w:rPr>
        <w:instrText xml:space="preserve"> HYPERLINK  \l "Couple_the_NIC_and_switch" </w:instrText>
      </w:r>
      <w:r>
        <w:rPr>
          <w:b/>
        </w:rPr>
        <w:fldChar w:fldCharType="separate"/>
      </w:r>
      <w:r w:rsidR="00206495" w:rsidRPr="00A472FF">
        <w:rPr>
          <w:rStyle w:val="Hyperlink"/>
          <w:b/>
        </w:rPr>
        <w:t>COUPLE</w:t>
      </w:r>
      <w:r>
        <w:rPr>
          <w:b/>
        </w:rPr>
        <w:fldChar w:fldCharType="end"/>
      </w:r>
    </w:p>
    <w:bookmarkEnd w:id="9"/>
    <w:p w:rsidR="00206495" w:rsidRDefault="00206495" w:rsidP="00206495">
      <w:pPr>
        <w:rPr>
          <w:u w:val="single"/>
        </w:rPr>
      </w:pPr>
      <w:r w:rsidRPr="00206495">
        <w:rPr>
          <w:noProof/>
          <w:u w:val="single"/>
        </w:rPr>
        <w:drawing>
          <wp:inline distT="0" distB="0" distL="0" distR="0" wp14:anchorId="2AD1BB62" wp14:editId="325F7FCD">
            <wp:extent cx="6858000" cy="3846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t>Authorization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Privilege Class: G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t>Purpose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Use COUPLE to connect a virtual channel-to-channel adapter (CTCA) to a</w:t>
      </w:r>
      <w:r w:rsidR="004355C4">
        <w:rPr>
          <w:rFonts w:eastAsia="IBMPlexSans" w:cstheme="minorHAnsi"/>
          <w:color w:val="auto"/>
        </w:rPr>
        <w:t xml:space="preserve"> compatible virtual CTCA, or to connect a </w:t>
      </w:r>
      <w:r w:rsidRPr="00206495">
        <w:rPr>
          <w:rFonts w:eastAsia="IBMPlexSans" w:cstheme="minorHAnsi"/>
          <w:color w:val="auto"/>
        </w:rPr>
        <w:t>simulated network interface card (NIC) to a compatible guest LAN or virtual switch.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t>Operands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vdev1</w:t>
      </w:r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>s the virtual device number (hex) of a CTCA, or network device in the inv</w:t>
      </w:r>
      <w:r>
        <w:rPr>
          <w:rFonts w:eastAsia="IBMPlexSans" w:cstheme="minorHAnsi"/>
          <w:color w:val="auto"/>
        </w:rPr>
        <w:t xml:space="preserve">oker's virtual machine </w:t>
      </w:r>
      <w:proofErr w:type="gramStart"/>
      <w:r w:rsidR="00206495" w:rsidRPr="00206495">
        <w:rPr>
          <w:rFonts w:eastAsia="IBMPlexSans" w:cstheme="minorHAnsi"/>
          <w:color w:val="auto"/>
        </w:rPr>
        <w:t>configuration.</w:t>
      </w:r>
      <w:proofErr w:type="gramEnd"/>
      <w:r w:rsidR="00206495" w:rsidRPr="00206495">
        <w:rPr>
          <w:rFonts w:eastAsia="IBMPlexSans" w:cstheme="minorHAnsi"/>
          <w:color w:val="auto"/>
        </w:rPr>
        <w:t xml:space="preserve"> If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>is a virtual CTCA, it can be connected</w:t>
      </w:r>
      <w:r>
        <w:rPr>
          <w:rFonts w:eastAsia="IBMPlexSans" w:cstheme="minorHAnsi"/>
          <w:color w:val="auto"/>
        </w:rPr>
        <w:t xml:space="preserve"> with a compatible virtual CTCA </w:t>
      </w:r>
      <w:r w:rsidR="00206495" w:rsidRPr="00206495">
        <w:rPr>
          <w:rFonts w:eastAsia="IBMPlexSans" w:cstheme="minorHAnsi"/>
          <w:color w:val="auto"/>
        </w:rPr>
        <w:t xml:space="preserve">(designated by </w:t>
      </w:r>
      <w:r w:rsidR="00206495" w:rsidRPr="00206495">
        <w:rPr>
          <w:rFonts w:eastAsia="IBMPlexSans-Italic" w:cstheme="minorHAnsi"/>
          <w:i/>
          <w:iCs/>
          <w:color w:val="auto"/>
        </w:rPr>
        <w:t>userid vdev2</w:t>
      </w:r>
      <w:r w:rsidR="00206495" w:rsidRPr="00206495">
        <w:rPr>
          <w:rFonts w:eastAsia="IBMPlexSans" w:cstheme="minorHAnsi"/>
          <w:color w:val="auto"/>
        </w:rPr>
        <w:t xml:space="preserve">). If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 xml:space="preserve">is a fully-simulated virtual </w:t>
      </w:r>
      <w:r>
        <w:rPr>
          <w:rFonts w:eastAsia="IBMPlexSans" w:cstheme="minorHAnsi"/>
          <w:color w:val="auto"/>
        </w:rPr>
        <w:t xml:space="preserve">OSA device type (created by the </w:t>
      </w:r>
      <w:r w:rsidR="00206495" w:rsidRPr="00206495">
        <w:rPr>
          <w:rFonts w:eastAsia="IBMPlexSans" w:cstheme="minorHAnsi"/>
          <w:color w:val="auto"/>
        </w:rPr>
        <w:t>DEFINE NIC command), the adapter can be connected to a comp</w:t>
      </w:r>
      <w:r>
        <w:rPr>
          <w:rFonts w:eastAsia="IBMPlexSans" w:cstheme="minorHAnsi"/>
          <w:color w:val="auto"/>
        </w:rPr>
        <w:t xml:space="preserve">atible guest LAN (designated by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ownerid </w:t>
      </w:r>
      <w:r w:rsidR="00206495" w:rsidRPr="00206495">
        <w:rPr>
          <w:rFonts w:eastAsia="IBMPlexSans" w:cstheme="minorHAnsi"/>
          <w:color w:val="auto"/>
        </w:rPr>
        <w:t xml:space="preserve">and </w:t>
      </w:r>
      <w:proofErr w:type="spellStart"/>
      <w:r w:rsidR="00206495" w:rsidRPr="00206495">
        <w:rPr>
          <w:rFonts w:eastAsia="IBMPlexSans-Italic" w:cstheme="minorHAnsi"/>
          <w:i/>
          <w:iCs/>
          <w:color w:val="auto"/>
        </w:rPr>
        <w:t>lanname</w:t>
      </w:r>
      <w:proofErr w:type="spellEnd"/>
      <w:r w:rsidR="00206495" w:rsidRPr="00206495">
        <w:rPr>
          <w:rFonts w:eastAsia="IBMPlexSans" w:cstheme="minorHAnsi"/>
          <w:color w:val="auto"/>
        </w:rPr>
        <w:t>).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06495">
        <w:rPr>
          <w:rFonts w:cstheme="minorHAnsi"/>
          <w:b/>
          <w:bCs/>
          <w:i/>
          <w:iCs/>
          <w:color w:val="auto"/>
        </w:rPr>
        <w:t>userid</w:t>
      </w:r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vdev2</w:t>
      </w:r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 xml:space="preserve">s the target 'remote' virtual CTCA when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 xml:space="preserve">is a virtual CTCA. If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userid </w:t>
      </w:r>
      <w:r w:rsidR="00206495" w:rsidRPr="00206495">
        <w:rPr>
          <w:rFonts w:eastAsia="IBMPlexSans" w:cstheme="minorHAnsi"/>
          <w:color w:val="auto"/>
        </w:rPr>
        <w:t>i</w:t>
      </w:r>
      <w:r>
        <w:rPr>
          <w:rFonts w:eastAsia="IBMPlexSans" w:cstheme="minorHAnsi"/>
          <w:color w:val="auto"/>
        </w:rPr>
        <w:t xml:space="preserve">s specified as *, it represents </w:t>
      </w:r>
      <w:r w:rsidR="00206495" w:rsidRPr="00206495">
        <w:rPr>
          <w:rFonts w:eastAsia="IBMPlexSans" w:cstheme="minorHAnsi"/>
          <w:color w:val="auto"/>
        </w:rPr>
        <w:t>the user ID of the invoker. Use this form of the command to c</w:t>
      </w:r>
      <w:r>
        <w:rPr>
          <w:rFonts w:eastAsia="IBMPlexSans" w:cstheme="minorHAnsi"/>
          <w:color w:val="auto"/>
        </w:rPr>
        <w:t xml:space="preserve">onnect two virtual CTCA devices </w:t>
      </w:r>
      <w:r w:rsidR="00206495" w:rsidRPr="00206495">
        <w:rPr>
          <w:rFonts w:eastAsia="IBMPlexSans" w:cstheme="minorHAnsi"/>
          <w:color w:val="auto"/>
        </w:rPr>
        <w:t>to emulate a single adapter. The invoker should be able to commun</w:t>
      </w:r>
      <w:r>
        <w:rPr>
          <w:rFonts w:eastAsia="IBMPlexSans" w:cstheme="minorHAnsi"/>
          <w:color w:val="auto"/>
        </w:rPr>
        <w:t xml:space="preserve">icate with the 'remote' virtual </w:t>
      </w:r>
      <w:r w:rsidR="00206495" w:rsidRPr="00206495">
        <w:rPr>
          <w:rFonts w:eastAsia="IBMPlexSans" w:cstheme="minorHAnsi"/>
          <w:color w:val="auto"/>
        </w:rPr>
        <w:t>machine using software appropriate for a compatible physical CTCA.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proofErr w:type="gramStart"/>
      <w:r w:rsidRPr="00206495">
        <w:rPr>
          <w:rFonts w:cstheme="minorHAnsi"/>
          <w:b/>
          <w:bCs/>
          <w:i/>
          <w:iCs/>
          <w:color w:val="auto"/>
        </w:rPr>
        <w:t>cfgowner</w:t>
      </w:r>
      <w:proofErr w:type="spellEnd"/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</w:t>
      </w:r>
      <w:proofErr w:type="spellStart"/>
      <w:r w:rsidRPr="00206495">
        <w:rPr>
          <w:rFonts w:cstheme="minorHAnsi"/>
          <w:b/>
          <w:bCs/>
          <w:i/>
          <w:iCs/>
          <w:color w:val="auto"/>
        </w:rPr>
        <w:t>cfgname</w:t>
      </w:r>
      <w:proofErr w:type="spell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proofErr w:type="gramStart"/>
      <w:r w:rsidRPr="00206495">
        <w:rPr>
          <w:rFonts w:eastAsia="IBMPlexSans" w:cstheme="minorHAnsi"/>
          <w:color w:val="auto"/>
        </w:rPr>
        <w:t>if</w:t>
      </w:r>
      <w:proofErr w:type="gramEnd"/>
      <w:r w:rsidRPr="00206495">
        <w:rPr>
          <w:rFonts w:eastAsia="IBMPlexSans" w:cstheme="minorHAnsi"/>
          <w:color w:val="auto"/>
        </w:rPr>
        <w:t xml:space="preserve"> a network is configured on the NICDEF user directory statement,</w:t>
      </w:r>
      <w:r w:rsidR="004355C4">
        <w:rPr>
          <w:rFonts w:eastAsia="IBMPlexSans" w:cstheme="minorHAnsi"/>
          <w:color w:val="auto"/>
        </w:rPr>
        <w:t xml:space="preserve"> the COUPLE command defaults to </w:t>
      </w:r>
      <w:r w:rsidRPr="00206495">
        <w:rPr>
          <w:rFonts w:eastAsia="IBMPlexSans" w:cstheme="minorHAnsi"/>
          <w:color w:val="auto"/>
        </w:rPr>
        <w:t>the configured network (</w:t>
      </w:r>
      <w:proofErr w:type="spellStart"/>
      <w:r w:rsidRPr="00206495">
        <w:rPr>
          <w:rFonts w:eastAsia="IBMPlexSans-Italic" w:cstheme="minorHAnsi"/>
          <w:i/>
          <w:iCs/>
          <w:color w:val="auto"/>
        </w:rPr>
        <w:t>cfgowner</w:t>
      </w:r>
      <w:proofErr w:type="spellEnd"/>
      <w:r w:rsidRPr="00206495">
        <w:rPr>
          <w:rFonts w:eastAsia="IBMPlexSans-Italic" w:cstheme="minorHAnsi"/>
          <w:i/>
          <w:iCs/>
          <w:color w:val="auto"/>
        </w:rPr>
        <w:t xml:space="preserve"> </w:t>
      </w:r>
      <w:proofErr w:type="spellStart"/>
      <w:r w:rsidRPr="00206495">
        <w:rPr>
          <w:rFonts w:eastAsia="IBMPlexSans-Italic" w:cstheme="minorHAnsi"/>
          <w:i/>
          <w:iCs/>
          <w:color w:val="auto"/>
        </w:rPr>
        <w:t>cfgname</w:t>
      </w:r>
      <w:proofErr w:type="spellEnd"/>
      <w:r w:rsidRPr="00206495">
        <w:rPr>
          <w:rFonts w:eastAsia="IBMPlexSans" w:cstheme="minorHAnsi"/>
          <w:color w:val="auto"/>
        </w:rPr>
        <w:t>).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06495">
        <w:rPr>
          <w:rFonts w:cstheme="minorHAnsi"/>
          <w:b/>
          <w:bCs/>
          <w:i/>
          <w:iCs/>
          <w:color w:val="auto"/>
        </w:rPr>
        <w:t>ownerid</w:t>
      </w:r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</w:t>
      </w:r>
      <w:proofErr w:type="spellStart"/>
      <w:r w:rsidRPr="00206495">
        <w:rPr>
          <w:rFonts w:cstheme="minorHAnsi"/>
          <w:b/>
          <w:bCs/>
          <w:i/>
          <w:iCs/>
          <w:color w:val="auto"/>
        </w:rPr>
        <w:t>lanname</w:t>
      </w:r>
      <w:proofErr w:type="spellEnd"/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 xml:space="preserve">dentifies a guest LAN as the target of the connection when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 xml:space="preserve">is a </w:t>
      </w:r>
      <w:r>
        <w:rPr>
          <w:rFonts w:eastAsia="IBMPlexSans" w:cstheme="minorHAnsi"/>
          <w:color w:val="auto"/>
        </w:rPr>
        <w:t xml:space="preserve">virtual OSA device. The subject </w:t>
      </w:r>
      <w:r w:rsidR="00206495" w:rsidRPr="00206495">
        <w:rPr>
          <w:rFonts w:eastAsia="IBMPlexSans" w:cstheme="minorHAnsi"/>
          <w:color w:val="auto"/>
        </w:rPr>
        <w:t xml:space="preserve">adapter is connected to the LAN named </w:t>
      </w:r>
      <w:proofErr w:type="spellStart"/>
      <w:r w:rsidR="00206495" w:rsidRPr="00206495">
        <w:rPr>
          <w:rFonts w:eastAsia="IBMPlexSans-Italic" w:cstheme="minorHAnsi"/>
          <w:i/>
          <w:iCs/>
          <w:color w:val="auto"/>
        </w:rPr>
        <w:t>lanname</w:t>
      </w:r>
      <w:proofErr w:type="spellEnd"/>
      <w:r w:rsidR="00206495" w:rsidRPr="00206495">
        <w:rPr>
          <w:rFonts w:eastAsia="IBMPlexSans-Italic" w:cstheme="minorHAnsi"/>
          <w:i/>
          <w:iCs/>
          <w:color w:val="auto"/>
        </w:rPr>
        <w:t xml:space="preserve"> </w:t>
      </w:r>
      <w:r w:rsidR="00206495" w:rsidRPr="00206495">
        <w:rPr>
          <w:rFonts w:eastAsia="IBMPlexSans" w:cstheme="minorHAnsi"/>
          <w:color w:val="auto"/>
        </w:rPr>
        <w:t xml:space="preserve">owned by </w:t>
      </w:r>
      <w:r w:rsidR="00206495" w:rsidRPr="00206495">
        <w:rPr>
          <w:rFonts w:eastAsia="IBMPlexSans-Italic" w:cstheme="minorHAnsi"/>
          <w:i/>
          <w:iCs/>
          <w:color w:val="auto"/>
        </w:rPr>
        <w:t>ownerid</w:t>
      </w:r>
      <w:r>
        <w:rPr>
          <w:rFonts w:eastAsia="IBMPlexSans" w:cstheme="minorHAnsi"/>
          <w:color w:val="auto"/>
        </w:rPr>
        <w:t xml:space="preserve">. Use this form of the command </w:t>
      </w:r>
      <w:r w:rsidR="00206495" w:rsidRPr="00206495">
        <w:rPr>
          <w:rFonts w:eastAsia="IBMPlexSans" w:cstheme="minorHAnsi"/>
          <w:color w:val="auto"/>
        </w:rPr>
        <w:t>to connect a simulated network interface card (NIC) to a guest LAN. After a successful connection,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lastRenderedPageBreak/>
        <w:t>COUPLE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eastAsia="IBMPlexSans" w:cstheme="minorHAnsi"/>
          <w:color w:val="auto"/>
        </w:rPr>
        <w:t xml:space="preserve">Chapter 2. CP Commands </w:t>
      </w:r>
      <w:r w:rsidRPr="00206495">
        <w:rPr>
          <w:rFonts w:cstheme="minorHAnsi"/>
          <w:b/>
          <w:bCs/>
          <w:color w:val="auto"/>
        </w:rPr>
        <w:t>83</w:t>
      </w:r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T</w:t>
      </w:r>
      <w:r w:rsidR="00206495" w:rsidRPr="00206495">
        <w:rPr>
          <w:rFonts w:eastAsia="IBMPlexSans" w:cstheme="minorHAnsi"/>
          <w:color w:val="auto"/>
        </w:rPr>
        <w:t>he invoker should be able to communicate with other virtual machines</w:t>
      </w:r>
      <w:r>
        <w:rPr>
          <w:rFonts w:eastAsia="IBMPlexSans" w:cstheme="minorHAnsi"/>
          <w:color w:val="auto"/>
        </w:rPr>
        <w:t xml:space="preserve"> on the same guest LAN using </w:t>
      </w:r>
      <w:r w:rsidR="00206495" w:rsidRPr="00206495">
        <w:rPr>
          <w:rFonts w:eastAsia="IBMPlexSans" w:cstheme="minorHAnsi"/>
          <w:color w:val="auto"/>
        </w:rPr>
        <w:t>software appropriate for a comparable physical network adapter.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color w:val="auto"/>
        </w:rPr>
        <w:t xml:space="preserve">SYSTEM </w:t>
      </w:r>
      <w:proofErr w:type="spellStart"/>
      <w:r w:rsidRPr="00206495">
        <w:rPr>
          <w:rFonts w:cstheme="minorHAnsi"/>
          <w:b/>
          <w:bCs/>
          <w:i/>
          <w:iCs/>
          <w:color w:val="auto"/>
        </w:rPr>
        <w:t>switchnm</w:t>
      </w:r>
      <w:proofErr w:type="spellEnd"/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 xml:space="preserve">dentifies a virtual switch as the target of the connection when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>is</w:t>
      </w:r>
      <w:r>
        <w:rPr>
          <w:rFonts w:eastAsia="IBMPlexSans" w:cstheme="minorHAnsi"/>
          <w:color w:val="auto"/>
        </w:rPr>
        <w:t xml:space="preserve"> a virtual OSA device. Use this </w:t>
      </w:r>
      <w:r w:rsidR="00206495" w:rsidRPr="00206495">
        <w:rPr>
          <w:rFonts w:eastAsia="IBMPlexSans" w:cstheme="minorHAnsi"/>
          <w:color w:val="auto"/>
        </w:rPr>
        <w:t>form of the command to connect a simulated network interface card (NIC) to a virtual switch.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r w:rsidRPr="00206495">
        <w:rPr>
          <w:rFonts w:cstheme="minorHAnsi"/>
          <w:b/>
          <w:bCs/>
          <w:color w:val="auto"/>
        </w:rPr>
        <w:t>PORTnumber</w:t>
      </w:r>
      <w:proofErr w:type="spellEnd"/>
      <w:r w:rsidRPr="00206495">
        <w:rPr>
          <w:rFonts w:cstheme="minorHAnsi"/>
          <w:b/>
          <w:bCs/>
          <w:color w:val="auto"/>
        </w:rPr>
        <w:t xml:space="preserve"> </w:t>
      </w:r>
      <w:r w:rsidRPr="00206495">
        <w:rPr>
          <w:rFonts w:cstheme="minorHAnsi"/>
          <w:b/>
          <w:bCs/>
          <w:i/>
          <w:iCs/>
          <w:color w:val="auto"/>
        </w:rPr>
        <w:t>AUTO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CP determines the virtual</w:t>
      </w:r>
      <w:r w:rsidR="004355C4">
        <w:rPr>
          <w:rFonts w:eastAsia="IBMPlexSans" w:cstheme="minorHAnsi"/>
          <w:color w:val="auto"/>
        </w:rPr>
        <w:t xml:space="preserve"> switch port number to be used. </w:t>
      </w:r>
      <w:r w:rsidRPr="00206495">
        <w:rPr>
          <w:rFonts w:eastAsia="IBMPlexSans" w:cstheme="minorHAnsi"/>
          <w:color w:val="auto"/>
        </w:rPr>
        <w:t>Connect using an automatically assigned port number. If a NICD</w:t>
      </w:r>
      <w:r w:rsidR="004355C4">
        <w:rPr>
          <w:rFonts w:eastAsia="IBMPlexSans" w:cstheme="minorHAnsi"/>
          <w:color w:val="auto"/>
        </w:rPr>
        <w:t xml:space="preserve">EF PORTNUMBER is configured for </w:t>
      </w:r>
      <w:r w:rsidRPr="00206495">
        <w:rPr>
          <w:rFonts w:eastAsia="IBMPlexSans" w:cstheme="minorHAnsi"/>
          <w:color w:val="auto"/>
        </w:rPr>
        <w:t>this device, the configured port and associated NICDEF attributes wil</w:t>
      </w:r>
      <w:r w:rsidR="004355C4">
        <w:rPr>
          <w:rFonts w:eastAsia="IBMPlexSans" w:cstheme="minorHAnsi"/>
          <w:color w:val="auto"/>
        </w:rPr>
        <w:t xml:space="preserve">l be used. If a single port has </w:t>
      </w:r>
      <w:r w:rsidRPr="00206495">
        <w:rPr>
          <w:rFonts w:eastAsia="IBMPlexSans" w:cstheme="minorHAnsi"/>
          <w:color w:val="auto"/>
        </w:rPr>
        <w:t>been reserved for this user (using SET VSWITCH), the port and its a</w:t>
      </w:r>
      <w:r w:rsidR="004355C4">
        <w:rPr>
          <w:rFonts w:eastAsia="IBMPlexSans" w:cstheme="minorHAnsi"/>
          <w:color w:val="auto"/>
        </w:rPr>
        <w:t xml:space="preserve">ssociated port settings will be </w:t>
      </w:r>
      <w:r w:rsidRPr="00206495">
        <w:rPr>
          <w:rFonts w:eastAsia="IBMPlexSans" w:cstheme="minorHAnsi"/>
          <w:color w:val="auto"/>
        </w:rPr>
        <w:t>used. If more than one port has been reserved for this user, then the COUPLE command will fail</w:t>
      </w:r>
      <w:r w:rsidR="004355C4">
        <w:rPr>
          <w:rFonts w:eastAsia="IBMPlexSans" w:cstheme="minorHAnsi"/>
          <w:color w:val="auto"/>
        </w:rPr>
        <w:t xml:space="preserve"> </w:t>
      </w:r>
      <w:r w:rsidRPr="00206495">
        <w:rPr>
          <w:rFonts w:eastAsia="IBMPlexSans" w:cstheme="minorHAnsi"/>
          <w:color w:val="auto"/>
        </w:rPr>
        <w:t>because it cannot automatically resolve port number.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r w:rsidRPr="00206495">
        <w:rPr>
          <w:rFonts w:cstheme="minorHAnsi"/>
          <w:b/>
          <w:bCs/>
          <w:color w:val="auto"/>
        </w:rPr>
        <w:t>PORTnumber</w:t>
      </w:r>
      <w:proofErr w:type="spellEnd"/>
      <w:r w:rsidRPr="00206495">
        <w:rPr>
          <w:rFonts w:cstheme="minorHAnsi"/>
          <w:b/>
          <w:bCs/>
          <w:color w:val="auto"/>
        </w:rPr>
        <w:t xml:space="preserve"> </w:t>
      </w:r>
      <w:proofErr w:type="spellStart"/>
      <w:r w:rsidRPr="00206495">
        <w:rPr>
          <w:rFonts w:cstheme="minorHAnsi"/>
          <w:b/>
          <w:bCs/>
          <w:i/>
          <w:iCs/>
          <w:color w:val="auto"/>
        </w:rPr>
        <w:t>portnum</w:t>
      </w:r>
      <w:proofErr w:type="spell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The NIC is coupled to the specified </w:t>
      </w:r>
      <w:proofErr w:type="spellStart"/>
      <w:r w:rsidRPr="00206495">
        <w:rPr>
          <w:rFonts w:eastAsia="IBMPlexSans-Italic" w:cstheme="minorHAnsi"/>
          <w:i/>
          <w:iCs/>
          <w:color w:val="auto"/>
        </w:rPr>
        <w:t>portnum</w:t>
      </w:r>
      <w:proofErr w:type="spellEnd"/>
      <w:r w:rsidRPr="00206495">
        <w:rPr>
          <w:rFonts w:eastAsia="IBMPlexSans-Italic" w:cstheme="minorHAnsi"/>
          <w:i/>
          <w:iCs/>
          <w:color w:val="auto"/>
        </w:rPr>
        <w:t xml:space="preserve"> </w:t>
      </w:r>
      <w:r w:rsidRPr="00206495">
        <w:rPr>
          <w:rFonts w:eastAsia="IBMPlexSans" w:cstheme="minorHAnsi"/>
          <w:color w:val="auto"/>
        </w:rPr>
        <w:t xml:space="preserve">on the virtual switch. The specified </w:t>
      </w:r>
      <w:proofErr w:type="spellStart"/>
      <w:r w:rsidRPr="00206495">
        <w:rPr>
          <w:rFonts w:eastAsia="IBMPlexSans-Italic" w:cstheme="minorHAnsi"/>
          <w:i/>
          <w:iCs/>
          <w:color w:val="auto"/>
        </w:rPr>
        <w:t>portnum</w:t>
      </w:r>
      <w:proofErr w:type="spellEnd"/>
      <w:r w:rsidRPr="00206495">
        <w:rPr>
          <w:rFonts w:eastAsia="IBMPlexSans-Italic" w:cstheme="minorHAnsi"/>
          <w:i/>
          <w:iCs/>
          <w:color w:val="auto"/>
        </w:rPr>
        <w:t xml:space="preserve"> </w:t>
      </w:r>
      <w:r w:rsidR="004355C4">
        <w:rPr>
          <w:rFonts w:eastAsia="IBMPlexSans" w:cstheme="minorHAnsi"/>
          <w:color w:val="auto"/>
        </w:rPr>
        <w:t xml:space="preserve">must be </w:t>
      </w:r>
      <w:r w:rsidRPr="00206495">
        <w:rPr>
          <w:rFonts w:eastAsia="IBMPlexSans" w:cstheme="minorHAnsi"/>
          <w:color w:val="auto"/>
        </w:rPr>
        <w:t>configured by SET VSWITCH, or the NICDEF must include network attributes. Otherwise th</w:t>
      </w:r>
      <w:r w:rsidR="004355C4">
        <w:rPr>
          <w:rFonts w:eastAsia="IBMPlexSans" w:cstheme="minorHAnsi"/>
          <w:color w:val="auto"/>
        </w:rPr>
        <w:t xml:space="preserve">e COUPLE </w:t>
      </w:r>
      <w:r w:rsidRPr="00206495">
        <w:rPr>
          <w:rFonts w:eastAsia="IBMPlexSans" w:cstheme="minorHAnsi"/>
          <w:color w:val="auto"/>
        </w:rPr>
        <w:t xml:space="preserve">command will fail. The </w:t>
      </w:r>
      <w:proofErr w:type="spellStart"/>
      <w:r w:rsidRPr="00206495">
        <w:rPr>
          <w:rFonts w:eastAsia="IBMPlexSans-Italic" w:cstheme="minorHAnsi"/>
          <w:i/>
          <w:iCs/>
          <w:color w:val="auto"/>
        </w:rPr>
        <w:t>portnum</w:t>
      </w:r>
      <w:proofErr w:type="spellEnd"/>
      <w:r w:rsidRPr="00206495">
        <w:rPr>
          <w:rFonts w:eastAsia="IBMPlexSans-Italic" w:cstheme="minorHAnsi"/>
          <w:i/>
          <w:iCs/>
          <w:color w:val="auto"/>
        </w:rPr>
        <w:t xml:space="preserve"> </w:t>
      </w:r>
      <w:r w:rsidRPr="00206495">
        <w:rPr>
          <w:rFonts w:eastAsia="IBMPlexSans" w:cstheme="minorHAnsi"/>
          <w:color w:val="auto"/>
        </w:rPr>
        <w:t>is a value from 1 to 2048.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t>Usage Notes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1.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If you do not specify </w:t>
      </w:r>
      <w:r w:rsidRPr="00206495">
        <w:rPr>
          <w:rFonts w:cstheme="minorHAnsi"/>
          <w:color w:val="auto"/>
        </w:rPr>
        <w:t>TO</w:t>
      </w:r>
      <w:r w:rsidRPr="00206495">
        <w:rPr>
          <w:rFonts w:eastAsia="IBMPlexSans" w:cstheme="minorHAnsi"/>
          <w:color w:val="auto"/>
        </w:rPr>
        <w:t xml:space="preserve">, the </w:t>
      </w:r>
      <w:r w:rsidRPr="00206495">
        <w:rPr>
          <w:rFonts w:eastAsia="IBMPlexSans-Italic" w:cstheme="minorHAnsi"/>
          <w:i/>
          <w:iCs/>
          <w:color w:val="auto"/>
        </w:rPr>
        <w:t xml:space="preserve">userid </w:t>
      </w:r>
      <w:r w:rsidRPr="00206495">
        <w:rPr>
          <w:rFonts w:eastAsia="IBMPlexSans" w:cstheme="minorHAnsi"/>
          <w:color w:val="auto"/>
        </w:rPr>
        <w:t>you specify cannot be T or TO.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2.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 If </w:t>
      </w:r>
      <w:r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Pr="00206495">
        <w:rPr>
          <w:rFonts w:eastAsia="IBMPlexSans" w:cstheme="minorHAnsi"/>
          <w:color w:val="auto"/>
        </w:rPr>
        <w:t>is already connected to another virtual device, a guest</w:t>
      </w:r>
      <w:r w:rsidR="004355C4">
        <w:rPr>
          <w:rFonts w:eastAsia="IBMPlexSans" w:cstheme="minorHAnsi"/>
          <w:color w:val="auto"/>
        </w:rPr>
        <w:t xml:space="preserve"> LAN, or a virtual switch, that </w:t>
      </w:r>
      <w:r w:rsidRPr="00206495">
        <w:rPr>
          <w:rFonts w:eastAsia="IBMPlexSans" w:cstheme="minorHAnsi"/>
          <w:color w:val="auto"/>
        </w:rPr>
        <w:t>connection is broken. However, when a target virtual CTCA is alrea</w:t>
      </w:r>
      <w:r w:rsidR="004355C4">
        <w:rPr>
          <w:rFonts w:eastAsia="IBMPlexSans" w:cstheme="minorHAnsi"/>
          <w:color w:val="auto"/>
        </w:rPr>
        <w:t xml:space="preserve">dy connected to another virtual </w:t>
      </w:r>
      <w:r w:rsidRPr="00206495">
        <w:rPr>
          <w:rFonts w:eastAsia="IBMPlexSans" w:cstheme="minorHAnsi"/>
          <w:color w:val="auto"/>
        </w:rPr>
        <w:t xml:space="preserve">device, the existing connection is </w:t>
      </w:r>
      <w:r w:rsidRPr="00206495">
        <w:rPr>
          <w:rFonts w:cstheme="minorHAnsi"/>
          <w:b/>
          <w:bCs/>
          <w:color w:val="auto"/>
        </w:rPr>
        <w:t xml:space="preserve">not </w:t>
      </w:r>
      <w:r w:rsidRPr="00206495">
        <w:rPr>
          <w:rFonts w:eastAsia="IBMPlexSans" w:cstheme="minorHAnsi"/>
          <w:color w:val="auto"/>
        </w:rPr>
        <w:t>broken.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3.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 If an external security manager is installed on your system, you may </w:t>
      </w:r>
      <w:r w:rsidR="004355C4">
        <w:rPr>
          <w:rFonts w:eastAsia="IBMPlexSans" w:cstheme="minorHAnsi"/>
          <w:color w:val="auto"/>
        </w:rPr>
        <w:t xml:space="preserve">not be authorized to enter this </w:t>
      </w:r>
      <w:r w:rsidRPr="00206495">
        <w:rPr>
          <w:rFonts w:eastAsia="IBMPlexSans" w:cstheme="minorHAnsi"/>
          <w:color w:val="auto"/>
        </w:rPr>
        <w:t>command. For additional information, contact your security administrator.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4.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The connection established by the </w:t>
      </w:r>
      <w:r w:rsidRPr="00206495">
        <w:rPr>
          <w:rFonts w:cstheme="minorHAnsi"/>
          <w:b/>
          <w:bCs/>
          <w:color w:val="auto"/>
        </w:rPr>
        <w:t xml:space="preserve">COUPLE </w:t>
      </w:r>
      <w:r w:rsidRPr="00206495">
        <w:rPr>
          <w:rFonts w:eastAsia="IBMPlexSans" w:cstheme="minorHAnsi"/>
          <w:color w:val="auto"/>
        </w:rPr>
        <w:t>command is automatical</w:t>
      </w:r>
      <w:r w:rsidR="004355C4">
        <w:rPr>
          <w:rFonts w:eastAsia="IBMPlexSans" w:cstheme="minorHAnsi"/>
          <w:color w:val="auto"/>
        </w:rPr>
        <w:t xml:space="preserve">ly broken when the adapter, the </w:t>
      </w:r>
      <w:r w:rsidRPr="00206495">
        <w:rPr>
          <w:rFonts w:eastAsia="IBMPlexSans" w:cstheme="minorHAnsi"/>
          <w:color w:val="auto"/>
        </w:rPr>
        <w:t>guest LAN, or the virtual switch is detached. If you need to break this connection without detachi</w:t>
      </w:r>
      <w:r w:rsidR="004355C4">
        <w:rPr>
          <w:rFonts w:eastAsia="IBMPlexSans" w:cstheme="minorHAnsi"/>
          <w:color w:val="auto"/>
        </w:rPr>
        <w:t xml:space="preserve">ng </w:t>
      </w:r>
      <w:r w:rsidRPr="00206495">
        <w:rPr>
          <w:rFonts w:eastAsia="IBMPlexSans" w:cstheme="minorHAnsi"/>
          <w:color w:val="auto"/>
        </w:rPr>
        <w:t xml:space="preserve">the adapter, the guest LAN, or the virtual switch, use the </w:t>
      </w:r>
      <w:r w:rsidRPr="00206495">
        <w:rPr>
          <w:rFonts w:cstheme="minorHAnsi"/>
          <w:b/>
          <w:bCs/>
          <w:color w:val="auto"/>
        </w:rPr>
        <w:t xml:space="preserve">UNCOUPLE </w:t>
      </w:r>
      <w:r w:rsidRPr="00206495">
        <w:rPr>
          <w:rFonts w:eastAsia="IBMPlexSans" w:cstheme="minorHAnsi"/>
          <w:color w:val="auto"/>
        </w:rPr>
        <w:t>command.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proofErr w:type="gramStart"/>
      <w:r w:rsidRPr="00206495">
        <w:rPr>
          <w:rFonts w:eastAsia="IBMPlexSans" w:cstheme="minorHAnsi"/>
          <w:color w:val="auto"/>
        </w:rPr>
        <w:t>5.</w:t>
      </w:r>
      <w:proofErr w:type="gramEnd"/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A simulated network interface card (NIC) can be coupled only to a </w:t>
      </w:r>
      <w:r w:rsidR="004355C4">
        <w:rPr>
          <w:rFonts w:eastAsia="IBMPlexSans" w:cstheme="minorHAnsi"/>
          <w:color w:val="auto"/>
        </w:rPr>
        <w:t xml:space="preserve">compatible guest LAN or virtual </w:t>
      </w:r>
      <w:r w:rsidRPr="00206495">
        <w:rPr>
          <w:rFonts w:eastAsia="IBMPlexSans" w:cstheme="minorHAnsi"/>
          <w:color w:val="auto"/>
        </w:rPr>
        <w:t>switch. For example, a QDIO NIC can be coupled only to a QDIO LAN or a QDIO</w:t>
      </w:r>
      <w:r w:rsidR="004355C4">
        <w:rPr>
          <w:rFonts w:eastAsia="IBMPlexSans" w:cstheme="minorHAnsi"/>
          <w:color w:val="auto"/>
        </w:rPr>
        <w:t xml:space="preserve"> virtual switch. Any </w:t>
      </w:r>
      <w:r w:rsidRPr="00206495">
        <w:rPr>
          <w:rFonts w:eastAsia="IBMPlexSans" w:cstheme="minorHAnsi"/>
          <w:color w:val="auto"/>
        </w:rPr>
        <w:t>attempt to connect to an incompatible network will be rejected and reported by message HCP6024E.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4355C4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6.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 To con</w:t>
      </w:r>
      <w:r w:rsidR="004355C4">
        <w:rPr>
          <w:rFonts w:eastAsia="IBMPlexSans" w:cstheme="minorHAnsi"/>
          <w:color w:val="auto"/>
        </w:rPr>
        <w:t>nect a NIC to a virtual switch:</w:t>
      </w:r>
    </w:p>
    <w:p w:rsidR="00206495" w:rsidRPr="004355C4" w:rsidRDefault="00206495" w:rsidP="002064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The connection may be configured by the NICDEF user directory statement that defines this virtual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NIC. This method binds the port configuration to a specific virtual NIC in the user directory.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When NICDEF LAN is configured, it also authorizes the connection (without the need for a SET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VSWITCH command). If the network is protected by an External Security Manager (ESM) then use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the appropriate ESM interface to authorize this connection.</w:t>
      </w:r>
    </w:p>
    <w:p w:rsidR="00206495" w:rsidRPr="004355C4" w:rsidRDefault="00206495" w:rsidP="002064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A user-defined port may be configured with the SET VSWITCH PORTNUMBER command. This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method binds the network configuration to a specific port (in the range 1-2048) and allows the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 xml:space="preserve">user to decide which virtual NIC to </w:t>
      </w:r>
      <w:r w:rsidRPr="004355C4">
        <w:rPr>
          <w:rFonts w:eastAsia="IBMPlexSans" w:cstheme="minorHAnsi"/>
          <w:color w:val="auto"/>
        </w:rPr>
        <w:lastRenderedPageBreak/>
        <w:t>connect with each port. Use the appropriate External Security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Manager (ESM) interface to grant authorization if the virtual switch is protected by an ESM.</w:t>
      </w:r>
    </w:p>
    <w:p w:rsidR="00206495" w:rsidRPr="004355C4" w:rsidRDefault="00206495" w:rsidP="002064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A port may be configured with the SET VSWITCH GRANT command where the port number is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assigned by z/VM. This method binds the network configuration to a user ID. Any virtual NIC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belonging to this user will be connected to a port (in the range 2176-4095) and will adopt the port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configuration. Use the appropriate External Security Manager (ESM) interface to grant authorization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if the virtual switch is protected by an ESM.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4355C4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7.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 After the virtual NIC is coupled to a virtual network, the po</w:t>
      </w:r>
      <w:r w:rsidR="004355C4">
        <w:rPr>
          <w:rFonts w:eastAsia="IBMPlexSans" w:cstheme="minorHAnsi"/>
          <w:color w:val="auto"/>
        </w:rPr>
        <w:t>rt configuration can be changed dynamically:</w:t>
      </w:r>
    </w:p>
    <w:p w:rsidR="00206495" w:rsidRPr="004355C4" w:rsidRDefault="00206495" w:rsidP="002064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Use a SET VSWITCH GRANT or PORTNUMBER command to change the configuration, including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the configured Virtual Local Area Network (VLAN) ID set, dynamically. The guest does not have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to uncouple and re-couple to activate this change. This method only overrides the NICDEF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configuration until the next time this virtual NIC is coupled to the virtual network.</w:t>
      </w:r>
    </w:p>
    <w:p w:rsidR="004355C4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t>COUPLE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cstheme="minorHAnsi"/>
          <w:b/>
          <w:bCs/>
          <w:color w:val="auto"/>
        </w:rPr>
        <w:t xml:space="preserve">84 </w:t>
      </w:r>
      <w:r w:rsidRPr="00206495">
        <w:rPr>
          <w:rFonts w:eastAsia="IBMPlexSans" w:cstheme="minorHAnsi"/>
          <w:color w:val="auto"/>
        </w:rPr>
        <w:t>z/VM: 7.3 CP Commands and Utilities Reference</w:t>
      </w:r>
    </w:p>
    <w:p w:rsidR="00206495" w:rsidRPr="004355C4" w:rsidRDefault="00206495" w:rsidP="002064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If the NICDEF statement (in the user directory) provides network configuration, update the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directory with a new configuration and refresh the configuration by having the guest uncouple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and re-couple to the virtual network.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8.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>For a virtual CTCA the specified user must be logged on, and the virt</w:t>
      </w:r>
      <w:r w:rsidR="004355C4">
        <w:rPr>
          <w:rFonts w:eastAsia="IBMPlexSans" w:cstheme="minorHAnsi"/>
          <w:color w:val="auto"/>
        </w:rPr>
        <w:t xml:space="preserve">ual machine must have a virtual </w:t>
      </w:r>
      <w:r w:rsidRPr="00206495">
        <w:rPr>
          <w:rFonts w:eastAsia="IBMPlexSans" w:cstheme="minorHAnsi"/>
          <w:color w:val="auto"/>
        </w:rPr>
        <w:t>CTCA defined. The virtual machine may be operating in disconnect mode.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9.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If you want to connect the </w:t>
      </w:r>
      <w:r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Pr="00206495">
        <w:rPr>
          <w:rFonts w:eastAsia="IBMPlexSans" w:cstheme="minorHAnsi"/>
          <w:color w:val="auto"/>
        </w:rPr>
        <w:t xml:space="preserve">CTCA to another CTCA in your own virtual machine, specify </w:t>
      </w:r>
      <w:r w:rsidRPr="00206495">
        <w:rPr>
          <w:rFonts w:eastAsia="IBMPlexSans-Italic" w:cstheme="minorHAnsi"/>
          <w:i/>
          <w:iCs/>
          <w:color w:val="auto"/>
        </w:rPr>
        <w:t xml:space="preserve">userid </w:t>
      </w:r>
      <w:proofErr w:type="spellStart"/>
      <w:r w:rsidR="004355C4">
        <w:rPr>
          <w:rFonts w:eastAsia="IBMPlexSans" w:cstheme="minorHAnsi"/>
          <w:color w:val="auto"/>
        </w:rPr>
        <w:t>as</w:t>
      </w:r>
      <w:r w:rsidRPr="00206495">
        <w:rPr>
          <w:rFonts w:eastAsia="IBMPlexSans" w:cstheme="minorHAnsi"/>
          <w:color w:val="auto"/>
        </w:rPr>
        <w:t>an</w:t>
      </w:r>
      <w:proofErr w:type="spellEnd"/>
      <w:r w:rsidRPr="00206495">
        <w:rPr>
          <w:rFonts w:eastAsia="IBMPlexSans" w:cstheme="minorHAnsi"/>
          <w:color w:val="auto"/>
        </w:rPr>
        <w:t xml:space="preserve"> asterisk (*).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10.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The </w:t>
      </w:r>
      <w:r w:rsidRPr="00206495">
        <w:rPr>
          <w:rFonts w:eastAsia="IBMPlexSans-Italic" w:cstheme="minorHAnsi"/>
          <w:i/>
          <w:iCs/>
          <w:color w:val="auto"/>
        </w:rPr>
        <w:t xml:space="preserve">vdev2 </w:t>
      </w:r>
      <w:r w:rsidRPr="00206495">
        <w:rPr>
          <w:rFonts w:eastAsia="IBMPlexSans" w:cstheme="minorHAnsi"/>
          <w:color w:val="auto"/>
        </w:rPr>
        <w:t>user must have authorized the connection using</w:t>
      </w:r>
      <w:r w:rsidR="004355C4">
        <w:rPr>
          <w:rFonts w:eastAsia="IBMPlexSans" w:cstheme="minorHAnsi"/>
          <w:color w:val="auto"/>
        </w:rPr>
        <w:t xml:space="preserve"> the DEFINE CTCA command or the </w:t>
      </w:r>
      <w:r w:rsidRPr="00206495">
        <w:rPr>
          <w:rFonts w:eastAsia="IBMPlexSans" w:cstheme="minorHAnsi"/>
          <w:color w:val="auto"/>
        </w:rPr>
        <w:t>SPECIAL directory entry.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11.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>The originator of the command and the owner of the coupled CTCA (if</w:t>
      </w:r>
      <w:r w:rsidR="004355C4">
        <w:rPr>
          <w:rFonts w:eastAsia="IBMPlexSans" w:cstheme="minorHAnsi"/>
          <w:color w:val="auto"/>
        </w:rPr>
        <w:t xml:space="preserve"> different from the originator) </w:t>
      </w:r>
      <w:r w:rsidRPr="00206495">
        <w:rPr>
          <w:rFonts w:eastAsia="IBMPlexSans" w:cstheme="minorHAnsi"/>
          <w:color w:val="auto"/>
        </w:rPr>
        <w:t>receive messages indicating that the CTCAs have been coupled.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4355C4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eastAsia="IBMPlexSans" w:cstheme="minorHAnsi"/>
          <w:color w:val="auto"/>
        </w:rPr>
        <w:t xml:space="preserve">12.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 xml:space="preserve">It is possible to "UNCOUPLE" a virtual CTCA device by using an obscure form of the </w:t>
      </w:r>
      <w:r w:rsidR="004355C4">
        <w:rPr>
          <w:rFonts w:cstheme="minorHAnsi"/>
          <w:b/>
          <w:bCs/>
          <w:color w:val="auto"/>
        </w:rPr>
        <w:t xml:space="preserve">COUPLE </w:t>
      </w:r>
      <w:r w:rsidRPr="00206495">
        <w:rPr>
          <w:rFonts w:eastAsia="IBMPlexSans" w:cstheme="minorHAnsi"/>
          <w:color w:val="auto"/>
        </w:rPr>
        <w:t>command (</w:t>
      </w:r>
      <w:r w:rsidRPr="00206495">
        <w:rPr>
          <w:rFonts w:cstheme="minorHAnsi"/>
          <w:b/>
          <w:bCs/>
          <w:color w:val="auto"/>
        </w:rPr>
        <w:t xml:space="preserve">COUPLE </w:t>
      </w:r>
      <w:r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Pr="00206495">
        <w:rPr>
          <w:rFonts w:cstheme="minorHAnsi"/>
          <w:b/>
          <w:bCs/>
          <w:color w:val="auto"/>
        </w:rPr>
        <w:t xml:space="preserve">TO </w:t>
      </w:r>
      <w:r w:rsidRPr="00206495">
        <w:rPr>
          <w:rFonts w:eastAsia="IBMPlexSans" w:cstheme="minorHAnsi"/>
          <w:color w:val="auto"/>
        </w:rPr>
        <w:t xml:space="preserve">* </w:t>
      </w:r>
      <w:r w:rsidRPr="00206495">
        <w:rPr>
          <w:rFonts w:eastAsia="IBMPlexSans-Italic" w:cstheme="minorHAnsi"/>
          <w:i/>
          <w:iCs/>
          <w:color w:val="auto"/>
        </w:rPr>
        <w:t>vdev1</w:t>
      </w:r>
      <w:r w:rsidRPr="00206495">
        <w:rPr>
          <w:rFonts w:eastAsia="IBMPlexSans" w:cstheme="minorHAnsi"/>
          <w:color w:val="auto"/>
        </w:rPr>
        <w:t>). This method is supported for compatibility, but should</w:t>
      </w:r>
      <w:r w:rsidR="004355C4">
        <w:rPr>
          <w:rFonts w:cstheme="minorHAnsi"/>
          <w:b/>
          <w:bCs/>
          <w:color w:val="auto"/>
        </w:rPr>
        <w:t xml:space="preserve"> </w:t>
      </w:r>
      <w:r w:rsidRPr="00206495">
        <w:rPr>
          <w:rFonts w:eastAsia="IBMPlexSans" w:cstheme="minorHAnsi"/>
          <w:color w:val="auto"/>
        </w:rPr>
        <w:t xml:space="preserve">be replaced by the </w:t>
      </w:r>
      <w:r w:rsidRPr="00206495">
        <w:rPr>
          <w:rFonts w:cstheme="minorHAnsi"/>
          <w:b/>
          <w:bCs/>
          <w:color w:val="auto"/>
        </w:rPr>
        <w:t xml:space="preserve">UNCOUPLE </w:t>
      </w:r>
      <w:r w:rsidRPr="00206495">
        <w:rPr>
          <w:rFonts w:eastAsia="IBMPlexSans" w:cstheme="minorHAnsi"/>
          <w:color w:val="auto"/>
        </w:rPr>
        <w:t>command. Message HCPCPL058E (RC58) results when using this</w:t>
      </w:r>
      <w:r w:rsidR="004355C4">
        <w:rPr>
          <w:rFonts w:cstheme="minorHAnsi"/>
          <w:b/>
          <w:bCs/>
          <w:color w:val="auto"/>
        </w:rPr>
        <w:t xml:space="preserve"> </w:t>
      </w:r>
      <w:r w:rsidRPr="00206495">
        <w:rPr>
          <w:rFonts w:eastAsia="IBMPlexSans" w:cstheme="minorHAnsi"/>
          <w:color w:val="auto"/>
        </w:rPr>
        <w:t>method.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 xml:space="preserve">13. </w:t>
      </w:r>
      <w:r w:rsidR="004355C4">
        <w:rPr>
          <w:rFonts w:eastAsia="IBMPlexSans" w:cstheme="minorHAnsi"/>
          <w:color w:val="auto"/>
        </w:rPr>
        <w:br/>
      </w:r>
      <w:r w:rsidRPr="00206495">
        <w:rPr>
          <w:rFonts w:eastAsia="IBMPlexSans" w:cstheme="minorHAnsi"/>
          <w:color w:val="auto"/>
        </w:rPr>
        <w:t>The virtual ESCON® devices (defined with subclass SCTC, BCTC or CNC)</w:t>
      </w:r>
      <w:r w:rsidR="004355C4">
        <w:rPr>
          <w:rFonts w:eastAsia="IBMPlexSans" w:cstheme="minorHAnsi"/>
          <w:color w:val="auto"/>
        </w:rPr>
        <w:t xml:space="preserve"> cannot be coupled to virtual </w:t>
      </w:r>
      <w:r w:rsidRPr="00206495">
        <w:rPr>
          <w:rFonts w:eastAsia="IBMPlexSans" w:cstheme="minorHAnsi"/>
          <w:color w:val="auto"/>
        </w:rPr>
        <w:t>3088 devices (defined with subclass CTCA or 3088), or to virt</w:t>
      </w:r>
      <w:r w:rsidR="004355C4">
        <w:rPr>
          <w:rFonts w:eastAsia="IBMPlexSans" w:cstheme="minorHAnsi"/>
          <w:color w:val="auto"/>
        </w:rPr>
        <w:t xml:space="preserve">ual FICON devices (defined with </w:t>
      </w:r>
      <w:r w:rsidRPr="00206495">
        <w:rPr>
          <w:rFonts w:eastAsia="IBMPlexSans" w:cstheme="minorHAnsi"/>
          <w:color w:val="auto"/>
        </w:rPr>
        <w:t xml:space="preserve">subclass FCTC). A virtual ESCON connection requires one controller </w:t>
      </w:r>
      <w:r w:rsidR="004355C4">
        <w:rPr>
          <w:rFonts w:eastAsia="IBMPlexSans" w:cstheme="minorHAnsi"/>
          <w:color w:val="auto"/>
        </w:rPr>
        <w:t xml:space="preserve">(SCTC or BCTC) coupled with one </w:t>
      </w:r>
      <w:r w:rsidRPr="00206495">
        <w:rPr>
          <w:rFonts w:eastAsia="IBMPlexSans" w:cstheme="minorHAnsi"/>
          <w:color w:val="auto"/>
        </w:rPr>
        <w:t>non-control device (the CNC). The following combinations are permitted for ESCON devices:</w:t>
      </w:r>
    </w:p>
    <w:p w:rsidR="004355C4" w:rsidRDefault="00206495" w:rsidP="002064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COUPLE a subclass SCTC device with a subclass CNC device to get a virtual ESCON connection in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Standard Mode</w:t>
      </w:r>
    </w:p>
    <w:p w:rsidR="004355C4" w:rsidRDefault="00206495" w:rsidP="002064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4355C4">
        <w:rPr>
          <w:rFonts w:eastAsia="IBMPlexSans" w:cstheme="minorHAnsi"/>
          <w:color w:val="auto"/>
        </w:rPr>
        <w:t>COUPLE a subclass BCTC device with a subclass CNC device to get a virtual ESCON connection in</w:t>
      </w:r>
      <w:r w:rsidR="004355C4">
        <w:rPr>
          <w:rFonts w:eastAsia="IBMPlexSans" w:cstheme="minorHAnsi"/>
          <w:color w:val="auto"/>
        </w:rPr>
        <w:t xml:space="preserve"> </w:t>
      </w:r>
      <w:r w:rsidRPr="004355C4">
        <w:rPr>
          <w:rFonts w:eastAsia="IBMPlexSans" w:cstheme="minorHAnsi"/>
          <w:color w:val="auto"/>
        </w:rPr>
        <w:t>Basic Mode.</w:t>
      </w:r>
      <w:r w:rsidR="004355C4">
        <w:rPr>
          <w:rFonts w:eastAsia="IBMPlexSans" w:cstheme="minorHAnsi"/>
          <w:color w:val="auto"/>
        </w:rPr>
        <w:t xml:space="preserve"> </w:t>
      </w:r>
    </w:p>
    <w:p w:rsidR="00206495" w:rsidRPr="004355C4" w:rsidRDefault="004355C4" w:rsidP="004355C4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br/>
      </w:r>
      <w:r w:rsidR="00206495" w:rsidRPr="004355C4">
        <w:rPr>
          <w:rFonts w:eastAsia="IBMPlexSans" w:cstheme="minorHAnsi"/>
          <w:color w:val="auto"/>
        </w:rPr>
        <w:t>A virtual FICON device (defined with FCTC) cannot be coupled to virtual 3088 devices (defined with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proofErr w:type="gramStart"/>
      <w:r w:rsidRPr="00206495">
        <w:rPr>
          <w:rFonts w:eastAsia="IBMPlexSans" w:cstheme="minorHAnsi"/>
          <w:color w:val="auto"/>
        </w:rPr>
        <w:t>subclass</w:t>
      </w:r>
      <w:proofErr w:type="gramEnd"/>
      <w:r w:rsidRPr="00206495">
        <w:rPr>
          <w:rFonts w:eastAsia="IBMPlexSans" w:cstheme="minorHAnsi"/>
          <w:color w:val="auto"/>
        </w:rPr>
        <w:t xml:space="preserve"> CTCA or 3088) or to virtual ESCON devices (defined with subclass SCTC, BCTC, or CNC).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Any other combination of virtual device types will be rejected and the invoker will receive message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HCP6024E.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lastRenderedPageBreak/>
        <w:br/>
      </w:r>
      <w:r>
        <w:rPr>
          <w:rFonts w:cstheme="minorHAnsi"/>
          <w:b/>
          <w:bCs/>
          <w:color w:val="auto"/>
        </w:rPr>
        <w:br/>
      </w:r>
      <w:r w:rsidR="00206495" w:rsidRPr="00206495">
        <w:rPr>
          <w:rFonts w:cstheme="minorHAnsi"/>
          <w:b/>
          <w:bCs/>
          <w:color w:val="auto"/>
        </w:rPr>
        <w:t>Responses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Response 1: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uto"/>
        </w:rPr>
      </w:pPr>
      <w:r w:rsidRPr="00206495">
        <w:rPr>
          <w:rFonts w:cstheme="minorHAnsi"/>
          <w:color w:val="auto"/>
        </w:rPr>
        <w:t xml:space="preserve">CTCA </w:t>
      </w:r>
      <w:r w:rsidRPr="00206495">
        <w:rPr>
          <w:rFonts w:cstheme="minorHAnsi"/>
          <w:i/>
          <w:iCs/>
          <w:color w:val="auto"/>
        </w:rPr>
        <w:t xml:space="preserve">vdev1 </w:t>
      </w:r>
      <w:r w:rsidRPr="00206495">
        <w:rPr>
          <w:rFonts w:cstheme="minorHAnsi"/>
          <w:color w:val="auto"/>
        </w:rPr>
        <w:t xml:space="preserve">COUPLED TO </w:t>
      </w:r>
      <w:r w:rsidRPr="00206495">
        <w:rPr>
          <w:rFonts w:cstheme="minorHAnsi"/>
          <w:i/>
          <w:iCs/>
          <w:color w:val="auto"/>
        </w:rPr>
        <w:t>userid vdev2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proofErr w:type="gramStart"/>
      <w:r w:rsidRPr="00206495">
        <w:rPr>
          <w:rFonts w:eastAsia="IBMPlexSans" w:cstheme="minorHAnsi"/>
          <w:color w:val="auto"/>
        </w:rPr>
        <w:t>is</w:t>
      </w:r>
      <w:proofErr w:type="gramEnd"/>
      <w:r w:rsidRPr="00206495">
        <w:rPr>
          <w:rFonts w:eastAsia="IBMPlexSans" w:cstheme="minorHAnsi"/>
          <w:color w:val="auto"/>
        </w:rPr>
        <w:t xml:space="preserve"> the normal response sent to the invoker of the COUPLE command when </w:t>
      </w:r>
      <w:r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Pr="00206495">
        <w:rPr>
          <w:rFonts w:eastAsia="IBMPlexSans" w:cstheme="minorHAnsi"/>
          <w:color w:val="auto"/>
        </w:rPr>
        <w:t>represents a virtual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CTCA.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vdev1</w:t>
      </w:r>
    </w:p>
    <w:p w:rsid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 xml:space="preserve">s the virtual device address of the invoker's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06495">
        <w:rPr>
          <w:rFonts w:cstheme="minorHAnsi"/>
          <w:b/>
          <w:bCs/>
          <w:i/>
          <w:iCs/>
          <w:color w:val="auto"/>
        </w:rPr>
        <w:t>userid</w:t>
      </w:r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vdev2</w:t>
      </w:r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user ID and virtual device address of the targeted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Response 2: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uto"/>
        </w:rPr>
      </w:pPr>
      <w:r w:rsidRPr="00206495">
        <w:rPr>
          <w:rFonts w:cstheme="minorHAnsi"/>
          <w:color w:val="auto"/>
        </w:rPr>
        <w:t xml:space="preserve">CTCA </w:t>
      </w:r>
      <w:r w:rsidRPr="00206495">
        <w:rPr>
          <w:rFonts w:cstheme="minorHAnsi"/>
          <w:i/>
          <w:iCs/>
          <w:color w:val="auto"/>
        </w:rPr>
        <w:t xml:space="preserve">vdev2 </w:t>
      </w:r>
      <w:r w:rsidRPr="00206495">
        <w:rPr>
          <w:rFonts w:cstheme="minorHAnsi"/>
          <w:color w:val="auto"/>
        </w:rPr>
        <w:t xml:space="preserve">COUPLED BY </w:t>
      </w:r>
      <w:r w:rsidRPr="00206495">
        <w:rPr>
          <w:rFonts w:cstheme="minorHAnsi"/>
          <w:i/>
          <w:iCs/>
          <w:color w:val="auto"/>
        </w:rPr>
        <w:t>invoker vdev1</w:t>
      </w:r>
    </w:p>
    <w:p w:rsid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normal response sent to the owner of the target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vdev2</w:t>
      </w:r>
    </w:p>
    <w:p w:rsid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virtual device address of the targeted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06495">
        <w:rPr>
          <w:rFonts w:cstheme="minorHAnsi"/>
          <w:b/>
          <w:bCs/>
          <w:i/>
          <w:iCs/>
          <w:color w:val="auto"/>
        </w:rPr>
        <w:t>invoker</w:t>
      </w:r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vdev1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user ID and virtual device address of the originating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Response 3:</w:t>
      </w:r>
    </w:p>
    <w:p w:rsid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uto"/>
        </w:rPr>
      </w:pPr>
      <w:r w:rsidRPr="00206495">
        <w:rPr>
          <w:rFonts w:cstheme="minorHAnsi"/>
          <w:color w:val="auto"/>
        </w:rPr>
        <w:t xml:space="preserve">CTCA </w:t>
      </w:r>
      <w:r w:rsidRPr="00206495">
        <w:rPr>
          <w:rFonts w:cstheme="minorHAnsi"/>
          <w:i/>
          <w:iCs/>
          <w:color w:val="auto"/>
        </w:rPr>
        <w:t xml:space="preserve">vdev1 </w:t>
      </w:r>
      <w:r w:rsidRPr="00206495">
        <w:rPr>
          <w:rFonts w:cstheme="minorHAnsi"/>
          <w:color w:val="auto"/>
        </w:rPr>
        <w:t xml:space="preserve">DROPPED FROM </w:t>
      </w:r>
      <w:r w:rsidRPr="00206495">
        <w:rPr>
          <w:rFonts w:cstheme="minorHAnsi"/>
          <w:i/>
          <w:iCs/>
          <w:color w:val="auto"/>
        </w:rPr>
        <w:t>userid vdev2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cstheme="minorHAnsi"/>
          <w:b/>
          <w:bCs/>
          <w:color w:val="auto"/>
        </w:rPr>
        <w:t>COUPLE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</w:rPr>
      </w:pPr>
      <w:r w:rsidRPr="00206495">
        <w:rPr>
          <w:rFonts w:eastAsia="IBMPlexSans" w:cstheme="minorHAnsi"/>
          <w:color w:val="auto"/>
        </w:rPr>
        <w:t xml:space="preserve">Chapter 2. CP Commands </w:t>
      </w:r>
      <w:r w:rsidRPr="00206495">
        <w:rPr>
          <w:rFonts w:cstheme="minorHAnsi"/>
          <w:b/>
          <w:bCs/>
          <w:color w:val="auto"/>
        </w:rPr>
        <w:t>85</w:t>
      </w:r>
    </w:p>
    <w:p w:rsid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normal response sent to the invoker (and to the other userid) if t</w:t>
      </w:r>
      <w:r w:rsidR="00A43A44">
        <w:rPr>
          <w:rFonts w:eastAsia="IBMPlexSans" w:cstheme="minorHAnsi"/>
          <w:color w:val="auto"/>
        </w:rPr>
        <w:t xml:space="preserve">he originating CTCA was already </w:t>
      </w:r>
      <w:r w:rsidR="00206495" w:rsidRPr="00206495">
        <w:rPr>
          <w:rFonts w:eastAsia="IBMPlexSans" w:cstheme="minorHAnsi"/>
          <w:color w:val="auto"/>
        </w:rPr>
        <w:t xml:space="preserve">coupled to a different </w:t>
      </w:r>
      <w:proofErr w:type="gramStart"/>
      <w:r w:rsidR="00206495" w:rsidRPr="00206495">
        <w:rPr>
          <w:rFonts w:eastAsia="IBMPlexSans" w:cstheme="minorHAnsi"/>
          <w:color w:val="auto"/>
        </w:rPr>
        <w:t>device.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vdev1</w:t>
      </w:r>
    </w:p>
    <w:p w:rsid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virtual device address of the "local"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06495">
        <w:rPr>
          <w:rFonts w:cstheme="minorHAnsi"/>
          <w:b/>
          <w:bCs/>
          <w:i/>
          <w:iCs/>
          <w:color w:val="auto"/>
        </w:rPr>
        <w:t>userid</w:t>
      </w:r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vdev2</w:t>
      </w:r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user ID and virtual device address of the "remote" </w:t>
      </w:r>
      <w:proofErr w:type="gramStart"/>
      <w:r w:rsidR="00206495" w:rsidRPr="00206495">
        <w:rPr>
          <w:rFonts w:eastAsia="IBMPlexSans" w:cstheme="minorHAnsi"/>
          <w:color w:val="auto"/>
        </w:rPr>
        <w:t>CTCA.</w:t>
      </w:r>
      <w:proofErr w:type="gram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Response 4:</w:t>
      </w:r>
    </w:p>
    <w:p w:rsidR="00206495" w:rsidRPr="004355C4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uto"/>
        </w:rPr>
      </w:pPr>
      <w:r w:rsidRPr="00206495">
        <w:rPr>
          <w:rFonts w:cstheme="minorHAnsi"/>
          <w:color w:val="auto"/>
        </w:rPr>
        <w:t xml:space="preserve">NIC </w:t>
      </w:r>
      <w:r w:rsidRPr="00206495">
        <w:rPr>
          <w:rFonts w:cstheme="minorHAnsi"/>
          <w:i/>
          <w:iCs/>
          <w:color w:val="auto"/>
        </w:rPr>
        <w:t xml:space="preserve">vdev1 </w:t>
      </w:r>
      <w:r w:rsidRPr="00206495">
        <w:rPr>
          <w:rFonts w:cstheme="minorHAnsi"/>
          <w:color w:val="auto"/>
        </w:rPr>
        <w:t xml:space="preserve">is connected to </w:t>
      </w:r>
      <w:r w:rsidR="004355C4">
        <w:rPr>
          <w:rFonts w:cstheme="minorHAnsi"/>
          <w:i/>
          <w:iCs/>
          <w:color w:val="auto"/>
        </w:rPr>
        <w:t xml:space="preserve">ownerid </w:t>
      </w:r>
      <w:proofErr w:type="spellStart"/>
      <w:r w:rsidR="004355C4">
        <w:rPr>
          <w:rFonts w:cstheme="minorHAnsi"/>
          <w:i/>
          <w:iCs/>
          <w:color w:val="auto"/>
        </w:rPr>
        <w:t>lanname</w:t>
      </w:r>
      <w:proofErr w:type="spellEnd"/>
      <w:r w:rsidR="004355C4">
        <w:rPr>
          <w:rFonts w:cstheme="minorHAnsi"/>
          <w:i/>
          <w:iCs/>
          <w:color w:val="auto"/>
        </w:rPr>
        <w:br/>
      </w:r>
      <w:proofErr w:type="gramStart"/>
      <w:r w:rsidR="004355C4">
        <w:rPr>
          <w:rFonts w:cstheme="minorHAnsi"/>
          <w:iCs/>
          <w:color w:val="auto"/>
        </w:rPr>
        <w:t>I</w:t>
      </w:r>
      <w:r w:rsidR="004355C4" w:rsidRPr="00206495">
        <w:rPr>
          <w:rFonts w:eastAsia="IBMPlexSans" w:cstheme="minorHAnsi"/>
          <w:color w:val="auto"/>
        </w:rPr>
        <w:t>s</w:t>
      </w:r>
      <w:proofErr w:type="gramEnd"/>
      <w:r w:rsidRPr="00206495">
        <w:rPr>
          <w:rFonts w:eastAsia="IBMPlexSans" w:cstheme="minorHAnsi"/>
          <w:color w:val="auto"/>
        </w:rPr>
        <w:t xml:space="preserve"> the normal response sent to the invoker if </w:t>
      </w:r>
      <w:r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Pr="00206495">
        <w:rPr>
          <w:rFonts w:eastAsia="IBMPlexSans" w:cstheme="minorHAnsi"/>
          <w:color w:val="auto"/>
        </w:rPr>
        <w:t>is part of a simulated network interface card (NIC).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vdev1</w:t>
      </w:r>
    </w:p>
    <w:p w:rsid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virtual device address that is part of a simulated network interface card (NIC)</w:t>
      </w:r>
      <w:proofErr w:type="gramStart"/>
      <w:r w:rsidR="00206495" w:rsidRPr="00206495">
        <w:rPr>
          <w:rFonts w:eastAsia="IBMPlexSans" w:cstheme="minorHAnsi"/>
          <w:color w:val="auto"/>
        </w:rPr>
        <w:t>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gramStart"/>
      <w:r w:rsidRPr="00206495">
        <w:rPr>
          <w:rFonts w:cstheme="minorHAnsi"/>
          <w:b/>
          <w:bCs/>
          <w:i/>
          <w:iCs/>
          <w:color w:val="auto"/>
        </w:rPr>
        <w:t>ownerid</w:t>
      </w:r>
      <w:proofErr w:type="gramEnd"/>
      <w:r w:rsidRPr="00206495">
        <w:rPr>
          <w:rFonts w:cstheme="minorHAnsi"/>
          <w:b/>
          <w:bCs/>
          <w:i/>
          <w:iCs/>
          <w:color w:val="auto"/>
        </w:rPr>
        <w:t xml:space="preserve"> </w:t>
      </w:r>
      <w:proofErr w:type="spellStart"/>
      <w:r w:rsidRPr="00206495">
        <w:rPr>
          <w:rFonts w:cstheme="minorHAnsi"/>
          <w:b/>
          <w:bCs/>
          <w:i/>
          <w:iCs/>
          <w:color w:val="auto"/>
        </w:rPr>
        <w:t>lanname</w:t>
      </w:r>
      <w:proofErr w:type="spellEnd"/>
    </w:p>
    <w:p w:rsidR="00206495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fully-qualified name of the coupled guest </w:t>
      </w:r>
      <w:proofErr w:type="gramStart"/>
      <w:r w:rsidR="00206495" w:rsidRPr="00206495">
        <w:rPr>
          <w:rFonts w:eastAsia="IBMPlexSans" w:cstheme="minorHAnsi"/>
          <w:color w:val="auto"/>
        </w:rPr>
        <w:t>LAN.</w:t>
      </w:r>
      <w:proofErr w:type="gram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Response 5: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auto"/>
        </w:rPr>
      </w:pPr>
      <w:r w:rsidRPr="00206495">
        <w:rPr>
          <w:rFonts w:cstheme="minorHAnsi"/>
          <w:color w:val="auto"/>
        </w:rPr>
        <w:t xml:space="preserve">NIC </w:t>
      </w:r>
      <w:r w:rsidRPr="00206495">
        <w:rPr>
          <w:rFonts w:cstheme="minorHAnsi"/>
          <w:i/>
          <w:iCs/>
          <w:color w:val="auto"/>
        </w:rPr>
        <w:t xml:space="preserve">vdev1 </w:t>
      </w:r>
      <w:r w:rsidRPr="00206495">
        <w:rPr>
          <w:rFonts w:cstheme="minorHAnsi"/>
          <w:color w:val="auto"/>
        </w:rPr>
        <w:t xml:space="preserve">is connected to SYSTEM </w:t>
      </w:r>
      <w:proofErr w:type="spellStart"/>
      <w:r w:rsidRPr="00206495">
        <w:rPr>
          <w:rFonts w:cstheme="minorHAnsi"/>
          <w:i/>
          <w:iCs/>
          <w:color w:val="auto"/>
        </w:rPr>
        <w:t>switchnm</w:t>
      </w:r>
      <w:proofErr w:type="spellEnd"/>
    </w:p>
    <w:p w:rsid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 xml:space="preserve">s the normal response sent to the invoker if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>is part of a simulat</w:t>
      </w:r>
      <w:r>
        <w:rPr>
          <w:rFonts w:eastAsia="IBMPlexSans" w:cstheme="minorHAnsi"/>
          <w:color w:val="auto"/>
        </w:rPr>
        <w:t xml:space="preserve">ed network interface card (NIC) </w:t>
      </w:r>
      <w:r w:rsidR="00206495" w:rsidRPr="00206495">
        <w:rPr>
          <w:rFonts w:eastAsia="IBMPlexSans" w:cstheme="minorHAnsi"/>
          <w:color w:val="auto"/>
        </w:rPr>
        <w:t>connected to the virtual network via a port assigned by z/VM (2176-4095).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vdev1</w:t>
      </w:r>
    </w:p>
    <w:p w:rsid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virtual device address that is part of a simulated network interface card (NIC)</w:t>
      </w:r>
      <w:proofErr w:type="gramStart"/>
      <w:r w:rsidR="00206495" w:rsidRPr="00206495">
        <w:rPr>
          <w:rFonts w:eastAsia="IBMPlexSans" w:cstheme="minorHAnsi"/>
          <w:color w:val="auto"/>
        </w:rPr>
        <w:t>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>
        <w:rPr>
          <w:rFonts w:cstheme="minorHAnsi"/>
          <w:b/>
          <w:bCs/>
          <w:i/>
          <w:iCs/>
          <w:color w:val="auto"/>
        </w:rPr>
        <w:lastRenderedPageBreak/>
        <w:br/>
      </w:r>
      <w:proofErr w:type="spellStart"/>
      <w:proofErr w:type="gramStart"/>
      <w:r w:rsidR="00206495" w:rsidRPr="00206495">
        <w:rPr>
          <w:rFonts w:cstheme="minorHAnsi"/>
          <w:b/>
          <w:bCs/>
          <w:i/>
          <w:iCs/>
          <w:color w:val="auto"/>
        </w:rPr>
        <w:t>switchnm</w:t>
      </w:r>
      <w:proofErr w:type="spellEnd"/>
      <w:proofErr w:type="gramEnd"/>
    </w:p>
    <w:p w:rsidR="00206495" w:rsidRP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name of the virtual </w:t>
      </w:r>
      <w:proofErr w:type="gramStart"/>
      <w:r w:rsidR="00206495" w:rsidRPr="00206495">
        <w:rPr>
          <w:rFonts w:eastAsia="IBMPlexSans" w:cstheme="minorHAnsi"/>
          <w:color w:val="auto"/>
        </w:rPr>
        <w:t>switch.</w:t>
      </w:r>
      <w:proofErr w:type="gramEnd"/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Response 6:</w:t>
      </w: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</w:rPr>
      </w:pPr>
      <w:r w:rsidRPr="00206495">
        <w:rPr>
          <w:rFonts w:cstheme="minorHAnsi"/>
          <w:color w:val="auto"/>
        </w:rPr>
        <w:t xml:space="preserve">NIC </w:t>
      </w:r>
      <w:r w:rsidRPr="00206495">
        <w:rPr>
          <w:rFonts w:cstheme="minorHAnsi"/>
          <w:i/>
          <w:iCs/>
          <w:color w:val="auto"/>
        </w:rPr>
        <w:t xml:space="preserve">vdev1 </w:t>
      </w:r>
      <w:r w:rsidRPr="00206495">
        <w:rPr>
          <w:rFonts w:cstheme="minorHAnsi"/>
          <w:color w:val="auto"/>
        </w:rPr>
        <w:t xml:space="preserve">is connected to SYSTEM </w:t>
      </w:r>
      <w:proofErr w:type="spellStart"/>
      <w:r w:rsidRPr="00206495">
        <w:rPr>
          <w:rFonts w:cstheme="minorHAnsi"/>
          <w:i/>
          <w:iCs/>
          <w:color w:val="auto"/>
        </w:rPr>
        <w:t>switchnm</w:t>
      </w:r>
      <w:proofErr w:type="spellEnd"/>
      <w:r w:rsidRPr="00206495">
        <w:rPr>
          <w:rFonts w:cstheme="minorHAnsi"/>
          <w:i/>
          <w:iCs/>
          <w:color w:val="auto"/>
        </w:rPr>
        <w:t xml:space="preserve"> </w:t>
      </w:r>
      <w:r w:rsidRPr="00206495">
        <w:rPr>
          <w:rFonts w:cstheme="minorHAnsi"/>
          <w:color w:val="auto"/>
        </w:rPr>
        <w:t xml:space="preserve">port </w:t>
      </w:r>
      <w:proofErr w:type="spellStart"/>
      <w:r w:rsidRPr="00206495">
        <w:rPr>
          <w:rFonts w:cstheme="minorHAnsi"/>
          <w:color w:val="auto"/>
        </w:rPr>
        <w:t>portnumber</w:t>
      </w:r>
      <w:proofErr w:type="spellEnd"/>
    </w:p>
    <w:p w:rsid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normal response sent to the invoker if </w:t>
      </w:r>
      <w:r w:rsidR="00206495" w:rsidRPr="00206495">
        <w:rPr>
          <w:rFonts w:eastAsia="IBMPlexSans-Italic" w:cstheme="minorHAnsi"/>
          <w:i/>
          <w:iCs/>
          <w:color w:val="auto"/>
        </w:rPr>
        <w:t xml:space="preserve">vdev1 </w:t>
      </w:r>
      <w:r w:rsidR="00206495" w:rsidRPr="00206495">
        <w:rPr>
          <w:rFonts w:eastAsia="IBMPlexSans" w:cstheme="minorHAnsi"/>
          <w:color w:val="auto"/>
        </w:rPr>
        <w:t>is part of a simulat</w:t>
      </w:r>
      <w:r>
        <w:rPr>
          <w:rFonts w:eastAsia="IBMPlexSans" w:cstheme="minorHAnsi"/>
          <w:color w:val="auto"/>
        </w:rPr>
        <w:t xml:space="preserve">ed network interface card (NIC) </w:t>
      </w:r>
      <w:r w:rsidR="00206495" w:rsidRPr="00206495">
        <w:rPr>
          <w:rFonts w:eastAsia="IBMPlexSans" w:cstheme="minorHAnsi"/>
          <w:color w:val="auto"/>
        </w:rPr>
        <w:t>connected to the virtual network via a user-defined port (1-2048).</w:t>
      </w:r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r w:rsidRPr="00206495">
        <w:rPr>
          <w:rFonts w:cstheme="minorHAnsi"/>
          <w:b/>
          <w:bCs/>
          <w:i/>
          <w:iCs/>
          <w:color w:val="auto"/>
        </w:rPr>
        <w:t>vdev1</w:t>
      </w:r>
    </w:p>
    <w:p w:rsid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>
        <w:rPr>
          <w:rFonts w:eastAsia="IBMPlexSans" w:cstheme="minorHAnsi"/>
          <w:color w:val="auto"/>
        </w:rPr>
        <w:t>I</w:t>
      </w:r>
      <w:r w:rsidR="00206495" w:rsidRPr="00206495">
        <w:rPr>
          <w:rFonts w:eastAsia="IBMPlexSans" w:cstheme="minorHAnsi"/>
          <w:color w:val="auto"/>
        </w:rPr>
        <w:t>s the virtual device address that is part of a simulated network interface card (NIC)</w:t>
      </w:r>
      <w:proofErr w:type="gramStart"/>
      <w:r w:rsidR="00206495" w:rsidRPr="00206495">
        <w:rPr>
          <w:rFonts w:eastAsia="IBMPlexSans" w:cstheme="minorHAnsi"/>
          <w:color w:val="auto"/>
        </w:rPr>
        <w:t>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proofErr w:type="gramStart"/>
      <w:r w:rsidRPr="00206495">
        <w:rPr>
          <w:rFonts w:cstheme="minorHAnsi"/>
          <w:b/>
          <w:bCs/>
          <w:i/>
          <w:iCs/>
          <w:color w:val="auto"/>
        </w:rPr>
        <w:t>switchnm</w:t>
      </w:r>
      <w:proofErr w:type="spellEnd"/>
      <w:proofErr w:type="gramEnd"/>
    </w:p>
    <w:p w:rsidR="00206495" w:rsidRDefault="00A43A4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name of the virtual </w:t>
      </w:r>
      <w:proofErr w:type="gramStart"/>
      <w:r w:rsidR="00206495" w:rsidRPr="00206495">
        <w:rPr>
          <w:rFonts w:eastAsia="IBMPlexSans" w:cstheme="minorHAnsi"/>
          <w:color w:val="auto"/>
        </w:rPr>
        <w:t>switch.</w:t>
      </w:r>
      <w:proofErr w:type="gramEnd"/>
    </w:p>
    <w:p w:rsidR="004355C4" w:rsidRPr="00206495" w:rsidRDefault="004355C4" w:rsidP="00206495">
      <w:pPr>
        <w:autoSpaceDE w:val="0"/>
        <w:autoSpaceDN w:val="0"/>
        <w:adjustRightInd w:val="0"/>
        <w:spacing w:after="0" w:line="240" w:lineRule="auto"/>
        <w:rPr>
          <w:rFonts w:eastAsia="IBMPlexSans" w:cstheme="minorHAnsi"/>
          <w:color w:val="auto"/>
        </w:rPr>
      </w:pPr>
    </w:p>
    <w:p w:rsidR="00206495" w:rsidRPr="00206495" w:rsidRDefault="00206495" w:rsidP="002064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auto"/>
        </w:rPr>
      </w:pPr>
      <w:proofErr w:type="spellStart"/>
      <w:proofErr w:type="gramStart"/>
      <w:r w:rsidRPr="00206495">
        <w:rPr>
          <w:rFonts w:cstheme="minorHAnsi"/>
          <w:b/>
          <w:bCs/>
          <w:i/>
          <w:iCs/>
          <w:color w:val="auto"/>
        </w:rPr>
        <w:t>portnumber</w:t>
      </w:r>
      <w:proofErr w:type="spellEnd"/>
      <w:proofErr w:type="gramEnd"/>
    </w:p>
    <w:p w:rsidR="00206495" w:rsidRPr="00206495" w:rsidRDefault="00A43A44" w:rsidP="00206495">
      <w:pPr>
        <w:rPr>
          <w:rFonts w:cstheme="minorHAnsi"/>
          <w:u w:val="single"/>
        </w:rPr>
      </w:pPr>
      <w:r w:rsidRPr="00206495">
        <w:rPr>
          <w:rFonts w:eastAsia="IBMPlexSans" w:cstheme="minorHAnsi"/>
          <w:color w:val="auto"/>
        </w:rPr>
        <w:t>Is</w:t>
      </w:r>
      <w:r w:rsidR="00206495" w:rsidRPr="00206495">
        <w:rPr>
          <w:rFonts w:eastAsia="IBMPlexSans" w:cstheme="minorHAnsi"/>
          <w:color w:val="auto"/>
        </w:rPr>
        <w:t xml:space="preserve"> the port number assigned to the </w:t>
      </w:r>
      <w:proofErr w:type="gramStart"/>
      <w:r w:rsidR="00206495" w:rsidRPr="00206495">
        <w:rPr>
          <w:rFonts w:eastAsia="IBMPlexSans" w:cstheme="minorHAnsi"/>
          <w:color w:val="auto"/>
        </w:rPr>
        <w:t>connection.</w:t>
      </w:r>
      <w:proofErr w:type="gramEnd"/>
    </w:p>
    <w:sectPr w:rsidR="00206495" w:rsidRPr="00206495" w:rsidSect="00277A9F">
      <w:footerReference w:type="default" r:id="rId23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DFE" w:rsidRDefault="00697DFE" w:rsidP="00277A9F">
      <w:pPr>
        <w:spacing w:after="0" w:line="240" w:lineRule="auto"/>
      </w:pPr>
      <w:r>
        <w:separator/>
      </w:r>
    </w:p>
  </w:endnote>
  <w:endnote w:type="continuationSeparator" w:id="0">
    <w:p w:rsidR="00697DFE" w:rsidRDefault="00697DFE" w:rsidP="0027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Plex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IBMPlex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BMPlexMono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747" w:rsidRDefault="00E96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79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96747" w:rsidRDefault="00E96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DFE" w:rsidRDefault="00697DFE" w:rsidP="00277A9F">
      <w:pPr>
        <w:spacing w:after="0" w:line="240" w:lineRule="auto"/>
      </w:pPr>
      <w:r>
        <w:separator/>
      </w:r>
    </w:p>
  </w:footnote>
  <w:footnote w:type="continuationSeparator" w:id="0">
    <w:p w:rsidR="00697DFE" w:rsidRDefault="00697DFE" w:rsidP="00277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3696"/>
    <w:multiLevelType w:val="hybridMultilevel"/>
    <w:tmpl w:val="D528E3E0"/>
    <w:lvl w:ilvl="0" w:tplc="1DD6F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A023E"/>
    <w:multiLevelType w:val="hybridMultilevel"/>
    <w:tmpl w:val="65D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7133"/>
    <w:multiLevelType w:val="hybridMultilevel"/>
    <w:tmpl w:val="3EE2F92A"/>
    <w:lvl w:ilvl="0" w:tplc="A33A6BBA">
      <w:start w:val="1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A99"/>
    <w:multiLevelType w:val="hybridMultilevel"/>
    <w:tmpl w:val="DD9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EA6"/>
    <w:multiLevelType w:val="hybridMultilevel"/>
    <w:tmpl w:val="F3AE041C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532DE"/>
    <w:multiLevelType w:val="hybridMultilevel"/>
    <w:tmpl w:val="C31C81FC"/>
    <w:lvl w:ilvl="0" w:tplc="8CEA5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74FD5"/>
    <w:multiLevelType w:val="hybridMultilevel"/>
    <w:tmpl w:val="AC2C9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B6050"/>
    <w:multiLevelType w:val="hybridMultilevel"/>
    <w:tmpl w:val="C2D26AC4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545F"/>
    <w:multiLevelType w:val="hybridMultilevel"/>
    <w:tmpl w:val="F31899A8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B3403"/>
    <w:multiLevelType w:val="hybridMultilevel"/>
    <w:tmpl w:val="EC227422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1"/>
    <w:rsid w:val="000710F1"/>
    <w:rsid w:val="000B2C57"/>
    <w:rsid w:val="00120128"/>
    <w:rsid w:val="001955F2"/>
    <w:rsid w:val="001A3917"/>
    <w:rsid w:val="00206495"/>
    <w:rsid w:val="00230B75"/>
    <w:rsid w:val="00232143"/>
    <w:rsid w:val="002377B4"/>
    <w:rsid w:val="00260BCE"/>
    <w:rsid w:val="00263675"/>
    <w:rsid w:val="00277A9F"/>
    <w:rsid w:val="002E78DC"/>
    <w:rsid w:val="00376451"/>
    <w:rsid w:val="003F018D"/>
    <w:rsid w:val="00402A30"/>
    <w:rsid w:val="004355C4"/>
    <w:rsid w:val="0047509B"/>
    <w:rsid w:val="00482B55"/>
    <w:rsid w:val="004A3050"/>
    <w:rsid w:val="004D2DB7"/>
    <w:rsid w:val="004F517B"/>
    <w:rsid w:val="0052232D"/>
    <w:rsid w:val="00553E90"/>
    <w:rsid w:val="0055664E"/>
    <w:rsid w:val="005676D3"/>
    <w:rsid w:val="005B6161"/>
    <w:rsid w:val="005C6C67"/>
    <w:rsid w:val="005E236F"/>
    <w:rsid w:val="005E3A10"/>
    <w:rsid w:val="006029A1"/>
    <w:rsid w:val="00694741"/>
    <w:rsid w:val="00697DFE"/>
    <w:rsid w:val="006A179E"/>
    <w:rsid w:val="006E1F79"/>
    <w:rsid w:val="006F2285"/>
    <w:rsid w:val="00703C62"/>
    <w:rsid w:val="007A4128"/>
    <w:rsid w:val="007A5F2E"/>
    <w:rsid w:val="007A7001"/>
    <w:rsid w:val="007C16DE"/>
    <w:rsid w:val="007E1FCD"/>
    <w:rsid w:val="00801A1B"/>
    <w:rsid w:val="00815637"/>
    <w:rsid w:val="008828C6"/>
    <w:rsid w:val="008D1266"/>
    <w:rsid w:val="00905DF0"/>
    <w:rsid w:val="00924B69"/>
    <w:rsid w:val="009B3A0A"/>
    <w:rsid w:val="009D2B8C"/>
    <w:rsid w:val="009E30B1"/>
    <w:rsid w:val="009E3DD7"/>
    <w:rsid w:val="00A16E66"/>
    <w:rsid w:val="00A265D9"/>
    <w:rsid w:val="00A378A2"/>
    <w:rsid w:val="00A43A44"/>
    <w:rsid w:val="00A472FF"/>
    <w:rsid w:val="00AD2B8F"/>
    <w:rsid w:val="00B47DCC"/>
    <w:rsid w:val="00B94FA2"/>
    <w:rsid w:val="00BD4FC8"/>
    <w:rsid w:val="00C75965"/>
    <w:rsid w:val="00C80954"/>
    <w:rsid w:val="00C9650E"/>
    <w:rsid w:val="00C97D2A"/>
    <w:rsid w:val="00CB4FA6"/>
    <w:rsid w:val="00E96747"/>
    <w:rsid w:val="00EA1E07"/>
    <w:rsid w:val="00ED585D"/>
    <w:rsid w:val="00EF6381"/>
    <w:rsid w:val="00F57ED0"/>
    <w:rsid w:val="00FC0A06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C61"/>
  <w15:chartTrackingRefBased/>
  <w15:docId w15:val="{85B2F4D4-F0EE-45E8-B007-0E3FD10F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1B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1B"/>
    <w:pPr>
      <w:ind w:left="720"/>
      <w:contextualSpacing/>
    </w:pPr>
  </w:style>
  <w:style w:type="table" w:styleId="TableGrid">
    <w:name w:val="Table Grid"/>
    <w:basedOn w:val="TableNormal"/>
    <w:uiPriority w:val="39"/>
    <w:rsid w:val="003F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9F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27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9F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277A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64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341017\Documents\JA%20Filez\Reference%20Materials\Misc\JA%20Word%20Defaul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 Word Default</Template>
  <TotalTime>23</TotalTime>
  <Pages>27</Pages>
  <Words>9138</Words>
  <Characters>52090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61106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7</cp:revision>
  <dcterms:created xsi:type="dcterms:W3CDTF">2023-09-26T19:16:00Z</dcterms:created>
  <dcterms:modified xsi:type="dcterms:W3CDTF">2024-04-25T18:09:00Z</dcterms:modified>
</cp:coreProperties>
</file>